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2A222F">
        <w:tc>
          <w:tcPr>
            <w:tcW w:w="1016" w:type="dxa"/>
          </w:tcPr>
          <w:p w:rsidR="002A222F" w:rsidRDefault="002A222F">
            <w:pPr>
              <w:rPr>
                <w:rFonts w:eastAsia="MS Mincho"/>
              </w:rPr>
            </w:pPr>
          </w:p>
        </w:tc>
        <w:tc>
          <w:tcPr>
            <w:tcW w:w="1070" w:type="dxa"/>
          </w:tcPr>
          <w:p w:rsidR="002A222F" w:rsidRDefault="002A222F">
            <w:pPr>
              <w:rPr>
                <w:rFonts w:eastAsia="MS Mincho"/>
              </w:rPr>
            </w:pPr>
          </w:p>
        </w:tc>
        <w:tc>
          <w:tcPr>
            <w:tcW w:w="1076" w:type="dxa"/>
          </w:tcPr>
          <w:p w:rsidR="002A222F" w:rsidRDefault="002A222F">
            <w:pPr>
              <w:rPr>
                <w:rFonts w:eastAsia="MS Mincho"/>
              </w:rPr>
            </w:pPr>
          </w:p>
        </w:tc>
        <w:tc>
          <w:tcPr>
            <w:tcW w:w="6644" w:type="dxa"/>
          </w:tcPr>
          <w:p w:rsidR="002A222F" w:rsidRDefault="002A222F">
            <w:pPr>
              <w:rPr>
                <w:rFonts w:eastAsia="MS Mincho"/>
              </w:rPr>
            </w:pPr>
          </w:p>
        </w:tc>
      </w:tr>
    </w:tbl>
    <w:p w:rsidR="002A222F" w:rsidRDefault="002A222F">
      <w:pPr>
        <w:rPr>
          <w:rFonts w:eastAsia="MS Mincho"/>
        </w:rPr>
      </w:pPr>
    </w:p>
    <w:p w:rsidR="002A222F" w:rsidRDefault="002A222F">
      <w:pPr>
        <w:ind w:left="360"/>
        <w:rPr>
          <w:rFonts w:eastAsia="MS Mincho"/>
        </w:rPr>
      </w:pP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025D39">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025D39">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025D39">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025D39"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025D39">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7948860"/>
      <w:r>
        <w:rPr>
          <w:rFonts w:eastAsia="MS Mincho"/>
        </w:rPr>
        <w:lastRenderedPageBreak/>
        <w:t>Introduction</w:t>
      </w:r>
      <w:bookmarkEnd w:id="0"/>
    </w:p>
    <w:p w:rsidR="002A222F" w:rsidRDefault="002A222F">
      <w:pPr>
        <w:pStyle w:val="Heading2"/>
        <w:rPr>
          <w:rFonts w:eastAsia="MS Mincho"/>
        </w:rPr>
      </w:pPr>
      <w:bookmarkStart w:id="1" w:name="_Toc317948861"/>
      <w:r>
        <w:rPr>
          <w:rFonts w:eastAsia="MS Mincho"/>
        </w:rPr>
        <w:t>Purpose</w:t>
      </w:r>
      <w:bookmarkEnd w:id="1"/>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2" w:name="_Toc317948862"/>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7948863"/>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7948864"/>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7948865"/>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7948866"/>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7948867"/>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6836DF">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BE3BFC">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4E5B5E">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4E5B5E">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BE3BFC">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BE3BFC">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8" w:name="_Toc317948868"/>
      <w:r>
        <w:rPr>
          <w:rFonts w:eastAsia="MS Mincho"/>
        </w:rPr>
        <w:lastRenderedPageBreak/>
        <w:t>Product functions</w:t>
      </w:r>
      <w:bookmarkEnd w:id="8"/>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BE3BFC">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0E2E58">
      <w:pPr>
        <w:pStyle w:val="ListParagraph"/>
        <w:numPr>
          <w:ilvl w:val="0"/>
          <w:numId w:val="27"/>
        </w:numPr>
        <w:rPr>
          <w:rFonts w:eastAsia="MS Mincho"/>
        </w:rPr>
      </w:pPr>
      <w:r>
        <w:rPr>
          <w:rFonts w:eastAsia="MS Mincho"/>
        </w:rPr>
        <w:t>Actors</w:t>
      </w:r>
    </w:p>
    <w:p w:rsidR="000E2E58" w:rsidRDefault="000E2E58" w:rsidP="00CF7E97">
      <w:pPr>
        <w:pStyle w:val="ListParagraph"/>
        <w:numPr>
          <w:ilvl w:val="1"/>
          <w:numId w:val="28"/>
        </w:numPr>
        <w:rPr>
          <w:rFonts w:eastAsia="MS Mincho"/>
        </w:rPr>
      </w:pPr>
      <w:r>
        <w:rPr>
          <w:rFonts w:eastAsia="MS Mincho"/>
        </w:rPr>
        <w:t>The Director</w:t>
      </w:r>
    </w:p>
    <w:p w:rsidR="000E2E58" w:rsidRDefault="000E2E58" w:rsidP="000E2E58">
      <w:pPr>
        <w:pStyle w:val="ListParagraph"/>
        <w:numPr>
          <w:ilvl w:val="0"/>
          <w:numId w:val="27"/>
        </w:numPr>
        <w:rPr>
          <w:rFonts w:eastAsia="MS Mincho"/>
        </w:rPr>
      </w:pPr>
      <w:r>
        <w:rPr>
          <w:rFonts w:eastAsia="MS Mincho"/>
        </w:rPr>
        <w:t>Main Flow</w:t>
      </w:r>
    </w:p>
    <w:p w:rsidR="00CF7E97" w:rsidRDefault="00CF7E97" w:rsidP="00CF7E97">
      <w:pPr>
        <w:pStyle w:val="ListParagraph"/>
        <w:numPr>
          <w:ilvl w:val="1"/>
          <w:numId w:val="27"/>
        </w:numPr>
        <w:rPr>
          <w:rFonts w:eastAsia="MS Mincho"/>
        </w:rPr>
      </w:pPr>
      <w:r>
        <w:rPr>
          <w:rFonts w:eastAsia="MS Mincho"/>
        </w:rPr>
        <w:t>The director logs into the system using the Director account</w:t>
      </w:r>
    </w:p>
    <w:p w:rsidR="00CF7E97" w:rsidRDefault="00CF7E97" w:rsidP="00CF7E97">
      <w:pPr>
        <w:pStyle w:val="ListParagraph"/>
        <w:numPr>
          <w:ilvl w:val="1"/>
          <w:numId w:val="27"/>
        </w:numPr>
        <w:rPr>
          <w:rFonts w:eastAsia="MS Mincho"/>
        </w:rPr>
      </w:pPr>
      <w:r>
        <w:rPr>
          <w:rFonts w:eastAsia="MS Mincho"/>
        </w:rPr>
        <w:t>The director navigates to the ‘View and Edit Student List’ page</w:t>
      </w:r>
    </w:p>
    <w:p w:rsidR="00CF7E97" w:rsidRDefault="00CF7E97" w:rsidP="00CF7E97">
      <w:pPr>
        <w:pStyle w:val="ListParagraph"/>
        <w:numPr>
          <w:ilvl w:val="1"/>
          <w:numId w:val="27"/>
        </w:numPr>
        <w:rPr>
          <w:rFonts w:eastAsia="MS Mincho"/>
        </w:rPr>
      </w:pPr>
      <w:r>
        <w:rPr>
          <w:rFonts w:eastAsia="MS Mincho"/>
        </w:rPr>
        <w:t>The director makes the request to add a student</w:t>
      </w:r>
    </w:p>
    <w:p w:rsidR="00CF7E97" w:rsidRDefault="00CF7E97" w:rsidP="00CF7E97">
      <w:pPr>
        <w:pStyle w:val="ListParagraph"/>
        <w:numPr>
          <w:ilvl w:val="1"/>
          <w:numId w:val="27"/>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CF7E97">
      <w:pPr>
        <w:pStyle w:val="ListParagraph"/>
        <w:numPr>
          <w:ilvl w:val="1"/>
          <w:numId w:val="27"/>
        </w:numPr>
        <w:rPr>
          <w:rFonts w:eastAsia="MS Mincho"/>
        </w:rPr>
      </w:pPr>
      <w:r>
        <w:rPr>
          <w:rFonts w:eastAsia="MS Mincho"/>
        </w:rPr>
        <w:t>The director submits the required info.</w:t>
      </w:r>
    </w:p>
    <w:p w:rsidR="00CF7E97" w:rsidRDefault="00CF7E97" w:rsidP="00CF7E97">
      <w:pPr>
        <w:pStyle w:val="ListParagraph"/>
        <w:numPr>
          <w:ilvl w:val="1"/>
          <w:numId w:val="27"/>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0E2E58">
      <w:pPr>
        <w:pStyle w:val="ListParagraph"/>
        <w:numPr>
          <w:ilvl w:val="0"/>
          <w:numId w:val="27"/>
        </w:numPr>
        <w:rPr>
          <w:rFonts w:eastAsia="MS Mincho"/>
        </w:rPr>
      </w:pPr>
      <w:r>
        <w:rPr>
          <w:rFonts w:eastAsia="MS Mincho"/>
        </w:rPr>
        <w:t>Alternate Flows</w:t>
      </w:r>
    </w:p>
    <w:p w:rsidR="00CF7E97" w:rsidRDefault="00CF7E97" w:rsidP="00CF7E97">
      <w:pPr>
        <w:pStyle w:val="ListParagraph"/>
        <w:numPr>
          <w:ilvl w:val="1"/>
          <w:numId w:val="27"/>
        </w:numPr>
        <w:rPr>
          <w:rFonts w:eastAsia="MS Mincho"/>
        </w:rPr>
      </w:pPr>
      <w:r>
        <w:rPr>
          <w:rFonts w:eastAsia="MS Mincho"/>
        </w:rPr>
        <w:t>The two password boxes (the original and the confirmation) don’t match</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The password contains invalid characters</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A required field is left blank</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CF7E97">
      <w:pPr>
        <w:pStyle w:val="ListParagraph"/>
        <w:numPr>
          <w:ilvl w:val="2"/>
          <w:numId w:val="27"/>
        </w:numPr>
        <w:rPr>
          <w:rFonts w:eastAsia="MS Mincho"/>
        </w:rPr>
      </w:pPr>
      <w:r>
        <w:rPr>
          <w:rFonts w:eastAsia="MS Mincho"/>
        </w:rPr>
        <w:t>An alert is shown indicating the error</w:t>
      </w:r>
    </w:p>
    <w:p w:rsidR="00CF7E97" w:rsidRPr="00CF7E97" w:rsidRDefault="00CF7E97" w:rsidP="00CF7E97">
      <w:pPr>
        <w:pStyle w:val="ListParagraph"/>
        <w:numPr>
          <w:ilvl w:val="2"/>
          <w:numId w:val="27"/>
        </w:numPr>
        <w:rPr>
          <w:rFonts w:eastAsia="MS Mincho"/>
        </w:rPr>
      </w:pPr>
      <w:r>
        <w:rPr>
          <w:rFonts w:eastAsia="MS Mincho"/>
        </w:rPr>
        <w:t>The director is taken to that student’s existing student page</w:t>
      </w:r>
    </w:p>
    <w:p w:rsidR="000E2E58" w:rsidRDefault="000E2E58" w:rsidP="000E2E58">
      <w:pPr>
        <w:pStyle w:val="ListParagraph"/>
        <w:numPr>
          <w:ilvl w:val="0"/>
          <w:numId w:val="27"/>
        </w:numPr>
        <w:rPr>
          <w:rFonts w:eastAsia="MS Mincho"/>
        </w:rPr>
      </w:pPr>
      <w:r>
        <w:rPr>
          <w:rFonts w:eastAsia="MS Mincho"/>
        </w:rPr>
        <w:t>Preconditions</w:t>
      </w:r>
    </w:p>
    <w:p w:rsidR="00CD78CE" w:rsidRDefault="00CD78CE" w:rsidP="00CD78CE">
      <w:pPr>
        <w:pStyle w:val="ListParagraph"/>
        <w:numPr>
          <w:ilvl w:val="1"/>
          <w:numId w:val="27"/>
        </w:numPr>
        <w:rPr>
          <w:rFonts w:eastAsia="MS Mincho"/>
        </w:rPr>
      </w:pPr>
      <w:r>
        <w:rPr>
          <w:rFonts w:eastAsia="MS Mincho"/>
        </w:rPr>
        <w:t>A director account must be established by the developers to allow student list modification.</w:t>
      </w:r>
    </w:p>
    <w:p w:rsidR="000E2E58" w:rsidRDefault="000E2E58" w:rsidP="000E2E58">
      <w:pPr>
        <w:pStyle w:val="ListParagraph"/>
        <w:numPr>
          <w:ilvl w:val="0"/>
          <w:numId w:val="27"/>
        </w:numPr>
        <w:rPr>
          <w:rFonts w:eastAsia="MS Mincho"/>
        </w:rPr>
      </w:pPr>
      <w:proofErr w:type="spellStart"/>
      <w:r>
        <w:rPr>
          <w:rFonts w:eastAsia="MS Mincho"/>
        </w:rPr>
        <w:t>Postconditions</w:t>
      </w:r>
      <w:proofErr w:type="spellEnd"/>
    </w:p>
    <w:p w:rsidR="00CD78CE" w:rsidRDefault="00CD78CE" w:rsidP="00CD78CE">
      <w:pPr>
        <w:pStyle w:val="ListParagraph"/>
        <w:numPr>
          <w:ilvl w:val="1"/>
          <w:numId w:val="27"/>
        </w:numPr>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70EBAADE" wp14:editId="1C06EC8E">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0E2E58" w:rsidP="00BE3BFC">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0E777E">
      <w:pPr>
        <w:pStyle w:val="ListParagraph"/>
        <w:numPr>
          <w:ilvl w:val="0"/>
          <w:numId w:val="29"/>
        </w:numPr>
        <w:rPr>
          <w:rFonts w:eastAsia="MS Mincho"/>
        </w:rPr>
      </w:pPr>
      <w:r>
        <w:rPr>
          <w:rFonts w:eastAsia="MS Mincho"/>
        </w:rPr>
        <w:t>Actors</w:t>
      </w:r>
    </w:p>
    <w:p w:rsidR="00CD78CE" w:rsidRDefault="00CD78CE" w:rsidP="000E777E">
      <w:pPr>
        <w:pStyle w:val="ListParagraph"/>
        <w:numPr>
          <w:ilvl w:val="0"/>
          <w:numId w:val="30"/>
        </w:numPr>
        <w:rPr>
          <w:rFonts w:eastAsia="MS Mincho"/>
        </w:rPr>
      </w:pPr>
      <w:r>
        <w:rPr>
          <w:rFonts w:eastAsia="MS Mincho"/>
        </w:rPr>
        <w:t>The Director</w:t>
      </w:r>
    </w:p>
    <w:p w:rsidR="00CD78CE" w:rsidRDefault="00CD78CE" w:rsidP="000E777E">
      <w:pPr>
        <w:pStyle w:val="ListParagraph"/>
        <w:numPr>
          <w:ilvl w:val="0"/>
          <w:numId w:val="29"/>
        </w:numPr>
        <w:rPr>
          <w:rFonts w:eastAsia="MS Mincho"/>
        </w:rPr>
      </w:pPr>
      <w:r>
        <w:rPr>
          <w:rFonts w:eastAsia="MS Mincho"/>
        </w:rPr>
        <w:t>Main Flow</w:t>
      </w:r>
    </w:p>
    <w:p w:rsidR="00CD78CE" w:rsidRDefault="00CD78CE" w:rsidP="000E777E">
      <w:pPr>
        <w:pStyle w:val="ListParagraph"/>
        <w:numPr>
          <w:ilvl w:val="1"/>
          <w:numId w:val="29"/>
        </w:numPr>
        <w:rPr>
          <w:rFonts w:eastAsia="MS Mincho"/>
        </w:rPr>
      </w:pPr>
      <w:r>
        <w:rPr>
          <w:rFonts w:eastAsia="MS Mincho"/>
        </w:rPr>
        <w:t>The director logs into the system using the Director account</w:t>
      </w:r>
    </w:p>
    <w:p w:rsidR="00CD78CE" w:rsidRDefault="00CD78CE" w:rsidP="000E777E">
      <w:pPr>
        <w:pStyle w:val="ListParagraph"/>
        <w:numPr>
          <w:ilvl w:val="1"/>
          <w:numId w:val="29"/>
        </w:numPr>
        <w:rPr>
          <w:rFonts w:eastAsia="MS Mincho"/>
        </w:rPr>
      </w:pPr>
      <w:r>
        <w:rPr>
          <w:rFonts w:eastAsia="MS Mincho"/>
        </w:rPr>
        <w:t>The director navigates to the ‘View and Edit Student List’ page</w:t>
      </w:r>
    </w:p>
    <w:p w:rsidR="00CD78CE" w:rsidRDefault="00CD78CE" w:rsidP="000E777E">
      <w:pPr>
        <w:pStyle w:val="ListParagraph"/>
        <w:numPr>
          <w:ilvl w:val="1"/>
          <w:numId w:val="29"/>
        </w:numPr>
        <w:rPr>
          <w:rFonts w:eastAsia="MS Mincho"/>
        </w:rPr>
      </w:pPr>
      <w:r>
        <w:rPr>
          <w:rFonts w:eastAsia="MS Mincho"/>
        </w:rPr>
        <w:t xml:space="preserve">The director makes </w:t>
      </w:r>
      <w:r w:rsidR="00C42F7C">
        <w:rPr>
          <w:rFonts w:eastAsia="MS Mincho"/>
        </w:rPr>
        <w:t>a request to view a student</w:t>
      </w:r>
    </w:p>
    <w:p w:rsidR="00C42F7C" w:rsidRDefault="00C42F7C" w:rsidP="000E777E">
      <w:pPr>
        <w:pStyle w:val="ListParagraph"/>
        <w:numPr>
          <w:ilvl w:val="1"/>
          <w:numId w:val="29"/>
        </w:numPr>
        <w:rPr>
          <w:rFonts w:eastAsia="MS Mincho"/>
        </w:rPr>
      </w:pPr>
      <w:r>
        <w:rPr>
          <w:rFonts w:eastAsia="MS Mincho"/>
        </w:rPr>
        <w:t>From the student’s page, the director makes a request to edit the student.</w:t>
      </w:r>
    </w:p>
    <w:p w:rsidR="00CD78CE" w:rsidRDefault="00CD78CE" w:rsidP="000E777E">
      <w:pPr>
        <w:pStyle w:val="ListParagraph"/>
        <w:numPr>
          <w:ilvl w:val="1"/>
          <w:numId w:val="29"/>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0E777E">
      <w:pPr>
        <w:pStyle w:val="ListParagraph"/>
        <w:numPr>
          <w:ilvl w:val="1"/>
          <w:numId w:val="29"/>
        </w:numPr>
        <w:rPr>
          <w:rFonts w:eastAsia="MS Mincho"/>
        </w:rPr>
      </w:pPr>
      <w:r>
        <w:rPr>
          <w:rFonts w:eastAsia="MS Mincho"/>
        </w:rPr>
        <w:t xml:space="preserve">The director submits the </w:t>
      </w:r>
      <w:r w:rsidR="00C42F7C">
        <w:rPr>
          <w:rFonts w:eastAsia="MS Mincho"/>
        </w:rPr>
        <w:t>desired changes.</w:t>
      </w:r>
    </w:p>
    <w:p w:rsidR="00CD78CE" w:rsidRDefault="00CD78CE" w:rsidP="000E777E">
      <w:pPr>
        <w:pStyle w:val="ListParagraph"/>
        <w:numPr>
          <w:ilvl w:val="1"/>
          <w:numId w:val="29"/>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0E777E">
      <w:pPr>
        <w:pStyle w:val="ListParagraph"/>
        <w:numPr>
          <w:ilvl w:val="0"/>
          <w:numId w:val="29"/>
        </w:numPr>
        <w:rPr>
          <w:rFonts w:eastAsia="MS Mincho"/>
        </w:rPr>
      </w:pPr>
      <w:r>
        <w:rPr>
          <w:rFonts w:eastAsia="MS Mincho"/>
        </w:rPr>
        <w:t>Alternate Flows</w:t>
      </w:r>
    </w:p>
    <w:p w:rsidR="00CD78CE" w:rsidRDefault="00CD78CE" w:rsidP="000E777E">
      <w:pPr>
        <w:pStyle w:val="ListParagraph"/>
        <w:numPr>
          <w:ilvl w:val="1"/>
          <w:numId w:val="29"/>
        </w:numPr>
        <w:rPr>
          <w:rFonts w:eastAsia="MS Mincho"/>
        </w:rPr>
      </w:pPr>
      <w:r>
        <w:rPr>
          <w:rFonts w:eastAsia="MS Mincho"/>
        </w:rPr>
        <w:t>A required field is left blank</w:t>
      </w:r>
    </w:p>
    <w:p w:rsidR="00CD78CE" w:rsidRDefault="00CD78CE" w:rsidP="000E777E">
      <w:pPr>
        <w:pStyle w:val="ListParagraph"/>
        <w:numPr>
          <w:ilvl w:val="2"/>
          <w:numId w:val="29"/>
        </w:numPr>
        <w:rPr>
          <w:rFonts w:eastAsia="MS Mincho"/>
        </w:rPr>
      </w:pPr>
      <w:r>
        <w:rPr>
          <w:rFonts w:eastAsia="MS Mincho"/>
        </w:rPr>
        <w:t>An alert is shown asking the director to fix the error</w:t>
      </w:r>
    </w:p>
    <w:p w:rsidR="00CD78CE" w:rsidRDefault="00CD78CE" w:rsidP="000E777E">
      <w:pPr>
        <w:pStyle w:val="ListParagraph"/>
        <w:numPr>
          <w:ilvl w:val="0"/>
          <w:numId w:val="29"/>
        </w:numPr>
        <w:rPr>
          <w:rFonts w:eastAsia="MS Mincho"/>
        </w:rPr>
      </w:pPr>
      <w:r>
        <w:rPr>
          <w:rFonts w:eastAsia="MS Mincho"/>
        </w:rPr>
        <w:t>Preconditions</w:t>
      </w:r>
    </w:p>
    <w:p w:rsidR="00CD78CE" w:rsidRDefault="00CD78CE" w:rsidP="000E777E">
      <w:pPr>
        <w:pStyle w:val="ListParagraph"/>
        <w:numPr>
          <w:ilvl w:val="1"/>
          <w:numId w:val="29"/>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0E777E">
      <w:pPr>
        <w:pStyle w:val="ListParagraph"/>
        <w:numPr>
          <w:ilvl w:val="0"/>
          <w:numId w:val="29"/>
        </w:numPr>
        <w:rPr>
          <w:rFonts w:eastAsia="MS Mincho"/>
        </w:rPr>
      </w:pPr>
      <w:proofErr w:type="spellStart"/>
      <w:r>
        <w:rPr>
          <w:rFonts w:eastAsia="MS Mincho"/>
        </w:rPr>
        <w:t>Postconditions</w:t>
      </w:r>
      <w:proofErr w:type="spellEnd"/>
    </w:p>
    <w:p w:rsidR="00CD78CE" w:rsidRDefault="00CD78CE" w:rsidP="000E777E">
      <w:pPr>
        <w:pStyle w:val="ListParagraph"/>
        <w:numPr>
          <w:ilvl w:val="1"/>
          <w:numId w:val="29"/>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bookmarkStart w:id="9" w:name="_GoBack"/>
      <w:r>
        <w:rPr>
          <w:rFonts w:eastAsia="MS Mincho"/>
          <w:noProof/>
        </w:rPr>
        <w:lastRenderedPageBreak/>
        <w:drawing>
          <wp:anchor distT="0" distB="0" distL="114300" distR="114300" simplePos="0" relativeHeight="251817984" behindDoc="0" locked="0" layoutInCell="1" allowOverlap="1" wp14:anchorId="0E0E24AC" wp14:editId="4FA1A2F0">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C42F7C" w:rsidRPr="00C42F7C" w:rsidRDefault="00C42F7C" w:rsidP="00C42F7C">
      <w:pPr>
        <w:rPr>
          <w:rFonts w:eastAsia="MS Mincho"/>
        </w:rPr>
      </w:pPr>
    </w:p>
    <w:p w:rsidR="000E2E58" w:rsidRDefault="000E2E58" w:rsidP="00BE3BFC">
      <w:pPr>
        <w:pStyle w:val="Heading3"/>
        <w:rPr>
          <w:rFonts w:eastAsia="MS Mincho"/>
        </w:rPr>
      </w:pPr>
      <w:r>
        <w:rPr>
          <w:rFonts w:eastAsia="MS Mincho"/>
        </w:rPr>
        <w:t>UC3</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UC4</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UC5</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UC6</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lastRenderedPageBreak/>
        <w:t xml:space="preserve">// Then, draw the sequence diagram for the use </w:t>
      </w:r>
    </w:p>
    <w:p w:rsidR="0004338F" w:rsidRDefault="0004338F" w:rsidP="0004338F">
      <w:pPr>
        <w:pStyle w:val="Heading3"/>
        <w:rPr>
          <w:rFonts w:eastAsia="MS Mincho"/>
        </w:rPr>
      </w:pPr>
      <w:r>
        <w:rPr>
          <w:rFonts w:eastAsia="MS Mincho"/>
        </w:rPr>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0E2E58">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BE3BFC">
      <w:pPr>
        <w:pStyle w:val="Heading3"/>
        <w:rPr>
          <w:rFonts w:eastAsia="MS Mincho"/>
        </w:rPr>
      </w:pPr>
      <w:r>
        <w:rPr>
          <w:rFonts w:eastAsia="MS Mincho"/>
        </w:rPr>
        <w:t>User Interfaces</w:t>
      </w:r>
    </w:p>
    <w:p w:rsidR="00B65AB1" w:rsidRDefault="00B65AB1" w:rsidP="00BE3BFC">
      <w:pPr>
        <w:pStyle w:val="Heading3"/>
        <w:rPr>
          <w:rFonts w:eastAsia="MS Mincho"/>
        </w:rPr>
      </w:pPr>
      <w:r>
        <w:rPr>
          <w:rFonts w:eastAsia="MS Mincho"/>
        </w:rPr>
        <w:t>Hardware Interfaces</w:t>
      </w:r>
    </w:p>
    <w:p w:rsidR="00B65AB1" w:rsidRDefault="00B65AB1" w:rsidP="00BE3BFC">
      <w:pPr>
        <w:pStyle w:val="Heading3"/>
        <w:rPr>
          <w:rFonts w:eastAsia="MS Mincho"/>
        </w:rPr>
      </w:pPr>
      <w:r>
        <w:rPr>
          <w:rFonts w:eastAsia="MS Mincho"/>
        </w:rPr>
        <w:t>Software Interfaces</w:t>
      </w:r>
    </w:p>
    <w:p w:rsidR="00B65AB1" w:rsidRDefault="00B65AB1" w:rsidP="00BE3BFC">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BE3BFC">
      <w:pPr>
        <w:pStyle w:val="Heading3"/>
        <w:rPr>
          <w:rFonts w:eastAsia="MS Mincho"/>
        </w:rPr>
      </w:pPr>
      <w:r>
        <w:rPr>
          <w:rFonts w:eastAsia="MS Mincho"/>
        </w:rPr>
        <w:t>FEATURE</w:t>
      </w:r>
      <w:r w:rsidR="00B65AB1">
        <w:rPr>
          <w:rFonts w:eastAsia="MS Mincho"/>
        </w:rPr>
        <w:t>-1 ….</w:t>
      </w:r>
    </w:p>
    <w:p w:rsidR="00A52453" w:rsidRDefault="00A52453" w:rsidP="00BE3BFC">
      <w:pPr>
        <w:pStyle w:val="Heading3"/>
        <w:rPr>
          <w:rFonts w:eastAsia="MS Mincho"/>
        </w:rPr>
      </w:pPr>
      <w:r>
        <w:rPr>
          <w:rFonts w:eastAsia="MS Mincho"/>
        </w:rPr>
        <w:t>FEATURE-2 ….</w:t>
      </w:r>
    </w:p>
    <w:p w:rsidR="00A52453" w:rsidRDefault="00A52453" w:rsidP="00BE3BFC">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BE3BFC">
      <w:pPr>
        <w:pStyle w:val="Heading3"/>
        <w:rPr>
          <w:rFonts w:eastAsia="MS Mincho"/>
        </w:rPr>
      </w:pPr>
      <w:r>
        <w:rPr>
          <w:rFonts w:eastAsia="MS Mincho"/>
        </w:rPr>
        <w:t>Reliability</w:t>
      </w:r>
    </w:p>
    <w:p w:rsidR="00B65AB1" w:rsidRDefault="00B65AB1" w:rsidP="00BE3BFC">
      <w:pPr>
        <w:pStyle w:val="Heading3"/>
        <w:rPr>
          <w:rFonts w:eastAsia="MS Mincho"/>
        </w:rPr>
      </w:pPr>
      <w:r>
        <w:rPr>
          <w:rFonts w:eastAsia="MS Mincho"/>
        </w:rPr>
        <w:t>Availability</w:t>
      </w:r>
    </w:p>
    <w:p w:rsidR="00B65AB1" w:rsidRDefault="00B65AB1" w:rsidP="00BE3BFC">
      <w:pPr>
        <w:pStyle w:val="Heading3"/>
        <w:rPr>
          <w:rFonts w:eastAsia="MS Mincho"/>
        </w:rPr>
      </w:pPr>
      <w:r>
        <w:rPr>
          <w:rFonts w:eastAsia="MS Mincho"/>
        </w:rPr>
        <w:t>Security</w:t>
      </w:r>
    </w:p>
    <w:p w:rsidR="00B65AB1" w:rsidRDefault="00B65AB1" w:rsidP="00BE3BFC">
      <w:pPr>
        <w:pStyle w:val="Heading3"/>
        <w:rPr>
          <w:rFonts w:eastAsia="MS Mincho"/>
        </w:rPr>
      </w:pPr>
      <w:r>
        <w:rPr>
          <w:rFonts w:eastAsia="MS Mincho"/>
        </w:rPr>
        <w:t>Maintainability</w:t>
      </w:r>
    </w:p>
    <w:p w:rsidR="00B65AB1" w:rsidRDefault="00B65AB1" w:rsidP="00BE3BFC">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0">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0E2E58" w:rsidRPr="00F67B51" w:rsidRDefault="000E2E58"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0E2E58" w:rsidRPr="00F67B51" w:rsidRDefault="000E2E58"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0E2E58" w:rsidRPr="00F67B51" w:rsidRDefault="000E2E58"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0E2E58" w:rsidRPr="00F67B51" w:rsidRDefault="000E2E58"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0E2E58" w:rsidRPr="00F67B51" w:rsidRDefault="000E2E58"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0E2E58" w:rsidRPr="00F67B51" w:rsidRDefault="000E2E58"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0E2E58" w:rsidRPr="00000D00" w:rsidRDefault="000E2E58"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0E2E58" w:rsidRPr="00000D00" w:rsidRDefault="000E2E58"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0E2E58" w:rsidRPr="00000D00" w:rsidRDefault="000E2E58"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0E2E58" w:rsidRPr="00000D00" w:rsidRDefault="000E2E58"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0E2E58" w:rsidRPr="00000D00" w:rsidRDefault="000E2E58"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0E2E58" w:rsidRPr="00000D00" w:rsidRDefault="000E2E58"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sidRPr="00A934B5">
                              <w:rPr>
                                <w:color w:val="FF0000"/>
                                <w:sz w:val="30"/>
                                <w:szCs w:val="30"/>
                              </w:rPr>
                              <w:t>1</w:t>
                            </w:r>
                          </w:p>
                          <w:p w:rsidR="000E2E58" w:rsidRDefault="000E2E58" w:rsidP="006836DF">
                            <w:pPr>
                              <w:rPr>
                                <w:color w:val="FF0000"/>
                                <w:sz w:val="30"/>
                                <w:szCs w:val="30"/>
                              </w:rPr>
                            </w:pPr>
                            <w:r>
                              <w:rPr>
                                <w:color w:val="FF0000"/>
                                <w:sz w:val="30"/>
                                <w:szCs w:val="30"/>
                              </w:rPr>
                              <w:t>2</w:t>
                            </w:r>
                          </w:p>
                          <w:p w:rsidR="000E2E58" w:rsidRPr="00A934B5" w:rsidRDefault="000E2E58"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0E2E58" w:rsidRDefault="000E2E58" w:rsidP="006836DF">
                      <w:pPr>
                        <w:rPr>
                          <w:color w:val="FF0000"/>
                          <w:sz w:val="30"/>
                          <w:szCs w:val="30"/>
                        </w:rPr>
                      </w:pPr>
                      <w:r w:rsidRPr="00A934B5">
                        <w:rPr>
                          <w:color w:val="FF0000"/>
                          <w:sz w:val="30"/>
                          <w:szCs w:val="30"/>
                        </w:rPr>
                        <w:t>1</w:t>
                      </w:r>
                    </w:p>
                    <w:p w:rsidR="000E2E58" w:rsidRDefault="000E2E58" w:rsidP="006836DF">
                      <w:pPr>
                        <w:rPr>
                          <w:color w:val="FF0000"/>
                          <w:sz w:val="30"/>
                          <w:szCs w:val="30"/>
                        </w:rPr>
                      </w:pPr>
                      <w:r>
                        <w:rPr>
                          <w:color w:val="FF0000"/>
                          <w:sz w:val="30"/>
                          <w:szCs w:val="30"/>
                        </w:rPr>
                        <w:t>2</w:t>
                      </w:r>
                    </w:p>
                    <w:p w:rsidR="000E2E58" w:rsidRPr="00A934B5" w:rsidRDefault="000E2E58"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sidRPr="002C2571">
                              <w:rPr>
                                <w:color w:val="FF0000"/>
                                <w:sz w:val="30"/>
                                <w:szCs w:val="30"/>
                              </w:rPr>
                              <w:t>4</w:t>
                            </w:r>
                          </w:p>
                          <w:p w:rsidR="000E2E58" w:rsidRPr="002C2571" w:rsidRDefault="000E2E5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0E2E58" w:rsidRDefault="000E2E58" w:rsidP="006836DF">
                      <w:pPr>
                        <w:rPr>
                          <w:color w:val="FF0000"/>
                          <w:sz w:val="30"/>
                          <w:szCs w:val="30"/>
                        </w:rPr>
                      </w:pPr>
                      <w:r w:rsidRPr="002C2571">
                        <w:rPr>
                          <w:color w:val="FF0000"/>
                          <w:sz w:val="30"/>
                          <w:szCs w:val="30"/>
                        </w:rPr>
                        <w:t>4</w:t>
                      </w:r>
                    </w:p>
                    <w:p w:rsidR="000E2E58" w:rsidRPr="002C2571" w:rsidRDefault="000E2E58"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Pr>
                                <w:color w:val="FF0000"/>
                                <w:sz w:val="30"/>
                                <w:szCs w:val="30"/>
                              </w:rPr>
                              <w:t>2</w:t>
                            </w:r>
                          </w:p>
                          <w:p w:rsidR="000E2E58" w:rsidRPr="002C2571" w:rsidRDefault="000E2E58"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0E2E58" w:rsidRDefault="000E2E58" w:rsidP="006836DF">
                      <w:pPr>
                        <w:rPr>
                          <w:color w:val="FF0000"/>
                          <w:sz w:val="30"/>
                          <w:szCs w:val="30"/>
                        </w:rPr>
                      </w:pPr>
                      <w:r>
                        <w:rPr>
                          <w:color w:val="FF0000"/>
                          <w:sz w:val="30"/>
                          <w:szCs w:val="30"/>
                        </w:rPr>
                        <w:t>2</w:t>
                      </w:r>
                    </w:p>
                    <w:p w:rsidR="000E2E58" w:rsidRPr="002C2571" w:rsidRDefault="000E2E58"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40"/>
                                <w:szCs w:val="40"/>
                              </w:rPr>
                            </w:pPr>
                            <w:r>
                              <w:rPr>
                                <w:color w:val="FF0000"/>
                                <w:sz w:val="40"/>
                                <w:szCs w:val="40"/>
                              </w:rPr>
                              <w:t>7</w:t>
                            </w:r>
                          </w:p>
                          <w:p w:rsidR="000E2E58" w:rsidRPr="009A2B5C" w:rsidRDefault="000E2E5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0E2E58" w:rsidRPr="00B35DB1" w:rsidRDefault="000E2E58" w:rsidP="006836DF">
                      <w:pPr>
                        <w:rPr>
                          <w:color w:val="FF0000"/>
                          <w:sz w:val="40"/>
                          <w:szCs w:val="40"/>
                        </w:rPr>
                      </w:pPr>
                      <w:r>
                        <w:rPr>
                          <w:color w:val="FF0000"/>
                          <w:sz w:val="40"/>
                          <w:szCs w:val="40"/>
                        </w:rPr>
                        <w:t>7</w:t>
                      </w:r>
                    </w:p>
                    <w:p w:rsidR="000E2E58" w:rsidRPr="009A2B5C" w:rsidRDefault="000E2E58"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40"/>
                                <w:szCs w:val="40"/>
                              </w:rPr>
                            </w:pPr>
                            <w:r w:rsidRPr="00B35DB1">
                              <w:rPr>
                                <w:color w:val="FF0000"/>
                                <w:sz w:val="40"/>
                                <w:szCs w:val="40"/>
                              </w:rPr>
                              <w:t>1</w:t>
                            </w:r>
                          </w:p>
                          <w:p w:rsidR="000E2E58" w:rsidRPr="009A2B5C" w:rsidRDefault="000E2E5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0E2E58" w:rsidRPr="00B35DB1" w:rsidRDefault="000E2E58" w:rsidP="006836DF">
                      <w:pPr>
                        <w:rPr>
                          <w:color w:val="FF0000"/>
                          <w:sz w:val="40"/>
                          <w:szCs w:val="40"/>
                        </w:rPr>
                      </w:pPr>
                      <w:r w:rsidRPr="00B35DB1">
                        <w:rPr>
                          <w:color w:val="FF0000"/>
                          <w:sz w:val="40"/>
                          <w:szCs w:val="40"/>
                        </w:rPr>
                        <w:t>1</w:t>
                      </w:r>
                    </w:p>
                    <w:p w:rsidR="000E2E58" w:rsidRPr="009A2B5C" w:rsidRDefault="000E2E58"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0E2E58" w:rsidRPr="009A2B5C" w:rsidRDefault="000E2E58"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0E2E58" w:rsidRPr="009A2B5C" w:rsidRDefault="000E2E58"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0E2E58" w:rsidRPr="00B35DB1" w:rsidRDefault="000E2E58"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0E2E58" w:rsidRPr="009A2B5C" w:rsidRDefault="000E2E58"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0E2E58" w:rsidRPr="00B35DB1" w:rsidRDefault="000E2E58"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17"/>
        </w:numPr>
        <w:spacing w:line="276" w:lineRule="auto"/>
      </w:pPr>
      <w:r>
        <w:t>Calendar: The student can select the date that he/she needs to miss by clicking on the day. To change months the student can click the arrows next to “Feb 2008.”</w:t>
      </w:r>
    </w:p>
    <w:p w:rsidR="006836DF" w:rsidRDefault="006836DF" w:rsidP="006836DF">
      <w:pPr>
        <w:numPr>
          <w:ilvl w:val="0"/>
          <w:numId w:val="17"/>
        </w:numPr>
        <w:spacing w:line="276" w:lineRule="auto"/>
      </w:pPr>
      <w:r>
        <w:t>This drop down box allows the student to tell if their absence is reoccurring.</w:t>
      </w:r>
    </w:p>
    <w:p w:rsidR="006836DF" w:rsidRDefault="006836DF" w:rsidP="006836DF">
      <w:pPr>
        <w:numPr>
          <w:ilvl w:val="0"/>
          <w:numId w:val="17"/>
        </w:numPr>
        <w:spacing w:line="276" w:lineRule="auto"/>
      </w:pPr>
      <w:r>
        <w:t>If the student marks that their absence is reoccurring they can also select how often they will need to miss class, such as weekly or monthly.</w:t>
      </w:r>
    </w:p>
    <w:p w:rsidR="006836DF" w:rsidRDefault="006836DF" w:rsidP="006836DF">
      <w:pPr>
        <w:numPr>
          <w:ilvl w:val="0"/>
          <w:numId w:val="17"/>
        </w:numPr>
        <w:spacing w:line="276" w:lineRule="auto"/>
      </w:pPr>
      <w:r>
        <w:lastRenderedPageBreak/>
        <w:t>In this text box the student can give the reason why they need to miss rehearsal or the performance.</w:t>
      </w:r>
    </w:p>
    <w:p w:rsidR="006836DF" w:rsidRDefault="006836DF" w:rsidP="006836DF">
      <w:pPr>
        <w:numPr>
          <w:ilvl w:val="0"/>
          <w:numId w:val="17"/>
        </w:numPr>
        <w:spacing w:line="276" w:lineRule="auto"/>
      </w:pPr>
      <w:r>
        <w:t>This text box is provided for any kind of extra information the director would need about the request.</w:t>
      </w:r>
    </w:p>
    <w:p w:rsidR="006836DF" w:rsidRDefault="006836DF" w:rsidP="006836DF">
      <w:pPr>
        <w:numPr>
          <w:ilvl w:val="0"/>
          <w:numId w:val="17"/>
        </w:numPr>
        <w:spacing w:line="276" w:lineRule="auto"/>
      </w:pPr>
      <w:r>
        <w:t>This box is provided for if the student needs to upload some kind of documentation to prove that their reason is valid.</w:t>
      </w:r>
    </w:p>
    <w:p w:rsidR="006836DF" w:rsidRDefault="006836DF" w:rsidP="006836DF">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17"/>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6836DF">
      <w:pPr>
        <w:numPr>
          <w:ilvl w:val="0"/>
          <w:numId w:val="17"/>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6836DF">
      <w:pPr>
        <w:numPr>
          <w:ilvl w:val="0"/>
          <w:numId w:val="17"/>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6836DF">
      <w:pPr>
        <w:numPr>
          <w:ilvl w:val="0"/>
          <w:numId w:val="20"/>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6836DF">
      <w:pPr>
        <w:numPr>
          <w:ilvl w:val="0"/>
          <w:numId w:val="20"/>
        </w:numPr>
        <w:spacing w:line="276" w:lineRule="auto"/>
      </w:pPr>
      <w:r>
        <w:t>A text box so the user can type the department of the course that conflicts with band.</w:t>
      </w:r>
    </w:p>
    <w:p w:rsidR="006836DF" w:rsidRDefault="006836DF" w:rsidP="006836DF">
      <w:pPr>
        <w:numPr>
          <w:ilvl w:val="0"/>
          <w:numId w:val="20"/>
        </w:numPr>
        <w:spacing w:line="276" w:lineRule="auto"/>
      </w:pPr>
      <w:r>
        <w:t>A text box so the user can type the course number.</w:t>
      </w:r>
    </w:p>
    <w:p w:rsidR="006836DF" w:rsidRDefault="006836DF" w:rsidP="006836DF">
      <w:pPr>
        <w:numPr>
          <w:ilvl w:val="0"/>
          <w:numId w:val="20"/>
        </w:numPr>
        <w:spacing w:line="276" w:lineRule="auto"/>
      </w:pPr>
      <w:r>
        <w:t>A text box so the user can type the section for the course.</w:t>
      </w:r>
    </w:p>
    <w:p w:rsidR="006836DF" w:rsidRDefault="006836DF" w:rsidP="006836DF">
      <w:pPr>
        <w:numPr>
          <w:ilvl w:val="0"/>
          <w:numId w:val="20"/>
        </w:numPr>
        <w:spacing w:line="276" w:lineRule="auto"/>
      </w:pPr>
      <w:r>
        <w:t>A text box so the user can type what building they will be in</w:t>
      </w:r>
    </w:p>
    <w:p w:rsidR="006836DF" w:rsidRDefault="006836DF" w:rsidP="006836DF">
      <w:pPr>
        <w:numPr>
          <w:ilvl w:val="0"/>
          <w:numId w:val="20"/>
        </w:numPr>
        <w:spacing w:line="276" w:lineRule="auto"/>
      </w:pPr>
      <w:r>
        <w:t>A text box so the user can add any extra comments that the directors might need.</w:t>
      </w:r>
    </w:p>
    <w:p w:rsidR="006836DF" w:rsidRDefault="006836DF" w:rsidP="006836DF">
      <w:pPr>
        <w:numPr>
          <w:ilvl w:val="0"/>
          <w:numId w:val="20"/>
        </w:numPr>
        <w:spacing w:line="276" w:lineRule="auto"/>
      </w:pPr>
      <w:r>
        <w:t>A button that submits the current Absence Approval Form.</w:t>
      </w:r>
    </w:p>
    <w:p w:rsidR="006836DF" w:rsidRDefault="006836DF" w:rsidP="006836DF">
      <w:pPr>
        <w:numPr>
          <w:ilvl w:val="0"/>
          <w:numId w:val="20"/>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0"/>
        </w:numPr>
        <w:spacing w:line="276" w:lineRule="auto"/>
      </w:pPr>
      <w:r>
        <w:t>Several checkboxes where the user can show what day/days of the week they will be missing.</w:t>
      </w:r>
    </w:p>
    <w:p w:rsidR="006836DF" w:rsidRDefault="006836DF" w:rsidP="006836DF">
      <w:pPr>
        <w:numPr>
          <w:ilvl w:val="0"/>
          <w:numId w:val="20"/>
        </w:numPr>
        <w:spacing w:line="276" w:lineRule="auto"/>
      </w:pPr>
      <w:r>
        <w:t>2 text boxes where the user can type the starting and ending dates that they will have conflicts.</w:t>
      </w:r>
    </w:p>
    <w:p w:rsidR="006836DF" w:rsidRDefault="006836DF" w:rsidP="006836DF">
      <w:pPr>
        <w:numPr>
          <w:ilvl w:val="0"/>
          <w:numId w:val="20"/>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6836DF">
      <w:pPr>
        <w:numPr>
          <w:ilvl w:val="0"/>
          <w:numId w:val="20"/>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6836DF">
      <w:pPr>
        <w:numPr>
          <w:ilvl w:val="0"/>
          <w:numId w:val="20"/>
        </w:numPr>
        <w:spacing w:line="276" w:lineRule="auto"/>
      </w:pPr>
      <w:r>
        <w:t>An alert screen that pops up if the user incorrectly fills out the Class Conflict Form.</w:t>
      </w:r>
    </w:p>
    <w:p w:rsidR="006836DF" w:rsidRPr="00702EA2" w:rsidRDefault="006836DF" w:rsidP="006836DF">
      <w:pPr>
        <w:numPr>
          <w:ilvl w:val="0"/>
          <w:numId w:val="2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6836DF">
      <w:pPr>
        <w:numPr>
          <w:ilvl w:val="0"/>
          <w:numId w:val="21"/>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21"/>
        </w:numPr>
        <w:spacing w:line="276" w:lineRule="auto"/>
      </w:pPr>
      <w:r>
        <w:t>3 checkboxes that the user can use to tell the program which kind of form they will need to fill out.</w:t>
      </w:r>
    </w:p>
    <w:p w:rsidR="006836DF" w:rsidRDefault="006836DF" w:rsidP="006836DF">
      <w:pPr>
        <w:numPr>
          <w:ilvl w:val="0"/>
          <w:numId w:val="21"/>
        </w:numPr>
        <w:spacing w:line="276" w:lineRule="auto"/>
      </w:pPr>
      <w:r>
        <w:t>A button the user will press once they have selected the type of Absence Approval Form they need to fill out.</w:t>
      </w:r>
    </w:p>
    <w:p w:rsidR="006836DF" w:rsidRDefault="006836DF" w:rsidP="006836DF">
      <w:pPr>
        <w:numPr>
          <w:ilvl w:val="0"/>
          <w:numId w:val="21"/>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1"/>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226089">
      <w:pPr>
        <w:numPr>
          <w:ilvl w:val="0"/>
          <w:numId w:val="22"/>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2"/>
        </w:numPr>
        <w:tabs>
          <w:tab w:val="left" w:pos="360"/>
        </w:tabs>
        <w:spacing w:line="276" w:lineRule="auto"/>
        <w:ind w:left="0" w:firstLine="0"/>
      </w:pPr>
      <w:r>
        <w:t>A button that allows the user to access their current messages.</w:t>
      </w:r>
    </w:p>
    <w:p w:rsidR="006836DF" w:rsidRPr="00AA731F" w:rsidRDefault="006836DF" w:rsidP="00226089">
      <w:pPr>
        <w:numPr>
          <w:ilvl w:val="0"/>
          <w:numId w:val="22"/>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226089">
      <w:pPr>
        <w:numPr>
          <w:ilvl w:val="0"/>
          <w:numId w:val="22"/>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226089">
      <w:pPr>
        <w:numPr>
          <w:ilvl w:val="0"/>
          <w:numId w:val="22"/>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226089">
      <w:pPr>
        <w:numPr>
          <w:ilvl w:val="0"/>
          <w:numId w:val="22"/>
        </w:numPr>
        <w:tabs>
          <w:tab w:val="left" w:pos="360"/>
        </w:tabs>
        <w:spacing w:line="276" w:lineRule="auto"/>
        <w:ind w:left="0" w:firstLine="0"/>
      </w:pPr>
      <w:r>
        <w:t>A screen that shows instant messages sent by students that the director can reply to immediately.</w:t>
      </w:r>
    </w:p>
    <w:p w:rsidR="006836DF" w:rsidRDefault="006836DF" w:rsidP="00226089">
      <w:pPr>
        <w:numPr>
          <w:ilvl w:val="0"/>
          <w:numId w:val="22"/>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6836DF">
      <w:pPr>
        <w:numPr>
          <w:ilvl w:val="0"/>
          <w:numId w:val="23"/>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6836DF">
      <w:pPr>
        <w:numPr>
          <w:ilvl w:val="0"/>
          <w:numId w:val="23"/>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6836DF">
      <w:pPr>
        <w:numPr>
          <w:ilvl w:val="0"/>
          <w:numId w:val="23"/>
        </w:numPr>
        <w:spacing w:line="276" w:lineRule="auto"/>
      </w:pPr>
      <w:r>
        <w:t>A grid layout of all the students showing the name, position, email, major, advisor, and advisor email of all the students.</w:t>
      </w:r>
    </w:p>
    <w:p w:rsidR="006836DF" w:rsidRDefault="006836DF" w:rsidP="006836DF">
      <w:pPr>
        <w:numPr>
          <w:ilvl w:val="0"/>
          <w:numId w:val="23"/>
        </w:numPr>
        <w:spacing w:line="276" w:lineRule="auto"/>
      </w:pPr>
      <w:r>
        <w:t>A check box that is used in conjunction with buttons 6, 7, or 8.</w:t>
      </w:r>
    </w:p>
    <w:p w:rsidR="006836DF" w:rsidRDefault="006836DF" w:rsidP="006836DF">
      <w:pPr>
        <w:numPr>
          <w:ilvl w:val="0"/>
          <w:numId w:val="23"/>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6836DF">
      <w:pPr>
        <w:numPr>
          <w:ilvl w:val="0"/>
          <w:numId w:val="23"/>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6836DF">
      <w:pPr>
        <w:numPr>
          <w:ilvl w:val="0"/>
          <w:numId w:val="23"/>
        </w:numPr>
        <w:spacing w:line="276" w:lineRule="auto"/>
      </w:pPr>
      <w:r w:rsidRPr="00B01F65">
        <w:t>A button that will open up the user’s email account so they can send an email to the selected student.</w:t>
      </w:r>
    </w:p>
    <w:p w:rsidR="006836DF" w:rsidRDefault="006836DF" w:rsidP="006836DF">
      <w:pPr>
        <w:numPr>
          <w:ilvl w:val="0"/>
          <w:numId w:val="23"/>
        </w:numPr>
        <w:spacing w:line="276" w:lineRule="auto"/>
      </w:pPr>
      <w:r>
        <w:t>A button that allows the user to delete a student/students.</w:t>
      </w:r>
    </w:p>
    <w:p w:rsidR="006836DF" w:rsidRDefault="006836DF" w:rsidP="006836DF">
      <w:pPr>
        <w:numPr>
          <w:ilvl w:val="0"/>
          <w:numId w:val="23"/>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6836DF">
      <w:pPr>
        <w:numPr>
          <w:ilvl w:val="0"/>
          <w:numId w:val="23"/>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6836DF">
      <w:pPr>
        <w:numPr>
          <w:ilvl w:val="0"/>
          <w:numId w:val="23"/>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6836DF">
      <w:pPr>
        <w:numPr>
          <w:ilvl w:val="0"/>
          <w:numId w:val="23"/>
        </w:numPr>
        <w:spacing w:line="276" w:lineRule="auto"/>
      </w:pPr>
      <w:r>
        <w:lastRenderedPageBreak/>
        <w:t>An alert that pops up if all the students in the list are selected and the user presses the delete button.</w:t>
      </w:r>
    </w:p>
    <w:p w:rsidR="006836DF" w:rsidRPr="005D5523" w:rsidRDefault="006836DF" w:rsidP="006836DF">
      <w:pPr>
        <w:numPr>
          <w:ilvl w:val="0"/>
          <w:numId w:val="23"/>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4"/>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4"/>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226089">
      <w:pPr>
        <w:numPr>
          <w:ilvl w:val="0"/>
          <w:numId w:val="24"/>
        </w:numPr>
        <w:tabs>
          <w:tab w:val="left" w:pos="360"/>
        </w:tabs>
        <w:spacing w:line="276" w:lineRule="auto"/>
        <w:ind w:left="0" w:firstLine="0"/>
      </w:pPr>
      <w:r>
        <w:t>A text box where the user can input the First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Last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Password of the student to be added.</w:t>
      </w:r>
    </w:p>
    <w:p w:rsidR="006836DF" w:rsidRDefault="006836DF" w:rsidP="00226089">
      <w:pPr>
        <w:numPr>
          <w:ilvl w:val="0"/>
          <w:numId w:val="24"/>
        </w:numPr>
        <w:tabs>
          <w:tab w:val="left" w:pos="360"/>
        </w:tabs>
        <w:spacing w:line="276" w:lineRule="auto"/>
        <w:ind w:left="0" w:firstLine="0"/>
      </w:pPr>
      <w:r>
        <w:t>A text box where the user can confirm the Password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Major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Advisor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Position of the student to be added.</w:t>
      </w:r>
    </w:p>
    <w:p w:rsidR="006836DF" w:rsidRDefault="006836DF" w:rsidP="00226089">
      <w:pPr>
        <w:numPr>
          <w:ilvl w:val="0"/>
          <w:numId w:val="24"/>
        </w:numPr>
        <w:tabs>
          <w:tab w:val="left" w:pos="360"/>
        </w:tabs>
        <w:spacing w:line="276" w:lineRule="auto"/>
        <w:ind w:left="0" w:firstLine="0"/>
      </w:pPr>
      <w:r>
        <w:t>A button to add the current student to the list of students in the class.</w:t>
      </w:r>
    </w:p>
    <w:p w:rsidR="006836DF" w:rsidRDefault="006836DF" w:rsidP="00226089">
      <w:pPr>
        <w:numPr>
          <w:ilvl w:val="0"/>
          <w:numId w:val="24"/>
        </w:numPr>
        <w:tabs>
          <w:tab w:val="left" w:pos="360"/>
        </w:tabs>
        <w:spacing w:line="276" w:lineRule="auto"/>
        <w:ind w:left="0" w:firstLine="0"/>
      </w:pPr>
      <w:r>
        <w:t>An alert that pops up if the user inputs an incorrectly formatted password.</w:t>
      </w:r>
    </w:p>
    <w:p w:rsidR="006836DF" w:rsidRDefault="006836DF" w:rsidP="00226089">
      <w:pPr>
        <w:numPr>
          <w:ilvl w:val="0"/>
          <w:numId w:val="24"/>
        </w:numPr>
        <w:tabs>
          <w:tab w:val="left" w:pos="360"/>
        </w:tabs>
        <w:spacing w:line="276" w:lineRule="auto"/>
        <w:ind w:left="0" w:firstLine="0"/>
      </w:pPr>
      <w:r>
        <w:lastRenderedPageBreak/>
        <w:t>An alert that pops up if the password and re-enter password fields don’t match.</w:t>
      </w:r>
    </w:p>
    <w:p w:rsidR="006836DF" w:rsidRDefault="006836DF" w:rsidP="00226089">
      <w:pPr>
        <w:numPr>
          <w:ilvl w:val="0"/>
          <w:numId w:val="24"/>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226089">
      <w:pPr>
        <w:numPr>
          <w:ilvl w:val="0"/>
          <w:numId w:val="24"/>
        </w:numPr>
        <w:tabs>
          <w:tab w:val="left" w:pos="360"/>
        </w:tabs>
        <w:spacing w:line="276" w:lineRule="auto"/>
        <w:ind w:left="0" w:firstLine="0"/>
      </w:pPr>
      <w:r>
        <w:t>An alert that pops up if the user doesn’t fill out all of the fields.</w:t>
      </w:r>
    </w:p>
    <w:p w:rsidR="006836DF" w:rsidRDefault="006836DF" w:rsidP="00226089">
      <w:pPr>
        <w:numPr>
          <w:ilvl w:val="0"/>
          <w:numId w:val="24"/>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5"/>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5"/>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226089">
      <w:pPr>
        <w:numPr>
          <w:ilvl w:val="0"/>
          <w:numId w:val="25"/>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226089">
      <w:pPr>
        <w:numPr>
          <w:ilvl w:val="0"/>
          <w:numId w:val="25"/>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226089">
      <w:pPr>
        <w:numPr>
          <w:ilvl w:val="0"/>
          <w:numId w:val="25"/>
        </w:numPr>
        <w:tabs>
          <w:tab w:val="left" w:pos="360"/>
        </w:tabs>
        <w:spacing w:line="276" w:lineRule="auto"/>
        <w:ind w:left="0" w:firstLine="0"/>
      </w:pPr>
      <w:r>
        <w:t>A button that when pressed will allow user to edit student record.</w:t>
      </w:r>
    </w:p>
    <w:p w:rsidR="006836DF" w:rsidRDefault="006836DF" w:rsidP="00226089">
      <w:pPr>
        <w:numPr>
          <w:ilvl w:val="0"/>
          <w:numId w:val="25"/>
        </w:numPr>
        <w:tabs>
          <w:tab w:val="left" w:pos="360"/>
        </w:tabs>
        <w:spacing w:line="276" w:lineRule="auto"/>
        <w:ind w:left="0" w:firstLine="0"/>
      </w:pPr>
      <w:r>
        <w:t>A button that allows the user to go from this student to the previous student in the list.</w:t>
      </w:r>
    </w:p>
    <w:p w:rsidR="006836DF" w:rsidRDefault="006836DF" w:rsidP="00226089">
      <w:pPr>
        <w:numPr>
          <w:ilvl w:val="0"/>
          <w:numId w:val="25"/>
        </w:numPr>
        <w:tabs>
          <w:tab w:val="left" w:pos="360"/>
        </w:tabs>
        <w:spacing w:line="276" w:lineRule="auto"/>
        <w:ind w:left="0" w:firstLine="0"/>
      </w:pPr>
      <w:r>
        <w:t>A button that allows the user to go from this student to the next student in the list.</w:t>
      </w:r>
    </w:p>
    <w:p w:rsidR="006836DF" w:rsidRPr="0044369B" w:rsidRDefault="006836DF" w:rsidP="00226089">
      <w:pPr>
        <w:numPr>
          <w:ilvl w:val="0"/>
          <w:numId w:val="25"/>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226089">
      <w:pPr>
        <w:numPr>
          <w:ilvl w:val="0"/>
          <w:numId w:val="25"/>
        </w:numPr>
        <w:tabs>
          <w:tab w:val="left" w:pos="360"/>
        </w:tabs>
        <w:spacing w:line="276" w:lineRule="auto"/>
        <w:ind w:left="0" w:firstLine="0"/>
      </w:pPr>
      <w:r>
        <w:t>A box that displays information about the student the user is currently viewing.</w:t>
      </w:r>
    </w:p>
    <w:p w:rsidR="006836DF" w:rsidRDefault="006836DF" w:rsidP="00226089">
      <w:pPr>
        <w:numPr>
          <w:ilvl w:val="0"/>
          <w:numId w:val="25"/>
        </w:numPr>
        <w:tabs>
          <w:tab w:val="left" w:pos="360"/>
        </w:tabs>
        <w:spacing w:line="276" w:lineRule="auto"/>
        <w:ind w:left="0" w:firstLine="0"/>
      </w:pPr>
      <w:r>
        <w:t>An alert that pops up if the user searches for a student that is not in the list.</w:t>
      </w:r>
    </w:p>
    <w:p w:rsidR="006836DF" w:rsidRDefault="006836DF" w:rsidP="00226089">
      <w:pPr>
        <w:numPr>
          <w:ilvl w:val="0"/>
          <w:numId w:val="25"/>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9"/>
        </w:numPr>
        <w:spacing w:line="276" w:lineRule="auto"/>
      </w:pPr>
      <w:r>
        <w:t>Help Button. Pulls up a help page (</w:t>
      </w:r>
      <w:r w:rsidRPr="002B4E1A">
        <w:rPr>
          <w:color w:val="4BACC6"/>
        </w:rPr>
        <w:t>27_Help</w:t>
      </w:r>
      <w:r>
        <w:t>) detailing the items on this page and how to use them.</w:t>
      </w:r>
    </w:p>
    <w:p w:rsidR="006836DF" w:rsidRDefault="006836DF" w:rsidP="006836DF">
      <w:pPr>
        <w:numPr>
          <w:ilvl w:val="0"/>
          <w:numId w:val="9"/>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6836DF">
      <w:pPr>
        <w:numPr>
          <w:ilvl w:val="0"/>
          <w:numId w:val="9"/>
        </w:numPr>
        <w:spacing w:line="276" w:lineRule="auto"/>
      </w:pPr>
      <w:r>
        <w:lastRenderedPageBreak/>
        <w:t>Upload Button. Uploads the selected attendance data file</w:t>
      </w:r>
    </w:p>
    <w:p w:rsidR="006836DF" w:rsidRDefault="006836DF" w:rsidP="006836DF">
      <w:pPr>
        <w:numPr>
          <w:ilvl w:val="0"/>
          <w:numId w:val="9"/>
        </w:numPr>
        <w:spacing w:line="276" w:lineRule="auto"/>
      </w:pPr>
      <w:r>
        <w:t>Progress Bar. Shows the progress of the attendance file upload.</w:t>
      </w:r>
    </w:p>
    <w:p w:rsidR="006836DF" w:rsidRPr="004F14FF" w:rsidRDefault="006836DF" w:rsidP="006836DF">
      <w:pPr>
        <w:numPr>
          <w:ilvl w:val="0"/>
          <w:numId w:val="9"/>
        </w:numPr>
        <w:spacing w:line="276" w:lineRule="auto"/>
      </w:pPr>
      <w:r>
        <w:t>Logout Button. Allows user to logout, returning them to the main screen (</w:t>
      </w:r>
      <w:r w:rsidRPr="002B4E1A">
        <w:rPr>
          <w:color w:val="4BACC6"/>
        </w:rPr>
        <w:t>4_Main_Page</w:t>
      </w:r>
      <w:r>
        <w:t>).</w:t>
      </w:r>
    </w:p>
    <w:p w:rsidR="006836DF" w:rsidRPr="004F14FF" w:rsidRDefault="006836DF" w:rsidP="006836DF">
      <w:pPr>
        <w:numPr>
          <w:ilvl w:val="0"/>
          <w:numId w:val="9"/>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6836DF">
      <w:pPr>
        <w:numPr>
          <w:ilvl w:val="0"/>
          <w:numId w:val="9"/>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6836DF">
      <w:pPr>
        <w:numPr>
          <w:ilvl w:val="0"/>
          <w:numId w:val="9"/>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6836DF">
      <w:pPr>
        <w:numPr>
          <w:ilvl w:val="0"/>
          <w:numId w:val="10"/>
        </w:numPr>
        <w:spacing w:line="276" w:lineRule="auto"/>
      </w:pPr>
      <w:r>
        <w:t>Exit Button. Closes the help window (</w:t>
      </w:r>
      <w:r>
        <w:rPr>
          <w:color w:val="FF0000"/>
        </w:rPr>
        <w:t>2</w:t>
      </w:r>
      <w:r>
        <w:t>), revealing the page it was loaded over.</w:t>
      </w:r>
    </w:p>
    <w:p w:rsidR="006836DF" w:rsidRPr="002F387B" w:rsidRDefault="006836DF" w:rsidP="006836DF">
      <w:pPr>
        <w:numPr>
          <w:ilvl w:val="0"/>
          <w:numId w:val="10"/>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1"/>
        </w:numPr>
        <w:spacing w:line="276" w:lineRule="auto"/>
        <w:ind w:left="360"/>
      </w:pPr>
      <w:r>
        <w:t>Date Column. This shows the date for each attendance record.</w:t>
      </w:r>
    </w:p>
    <w:p w:rsidR="006836DF" w:rsidRDefault="006836DF" w:rsidP="006836DF">
      <w:pPr>
        <w:numPr>
          <w:ilvl w:val="0"/>
          <w:numId w:val="11"/>
        </w:numPr>
        <w:spacing w:line="276" w:lineRule="auto"/>
        <w:ind w:left="360"/>
      </w:pPr>
      <w:r>
        <w:t>Present Column. Shows the days the user was present.</w:t>
      </w:r>
    </w:p>
    <w:p w:rsidR="006836DF" w:rsidRDefault="006836DF" w:rsidP="006836DF">
      <w:pPr>
        <w:numPr>
          <w:ilvl w:val="0"/>
          <w:numId w:val="11"/>
        </w:numPr>
        <w:spacing w:line="276" w:lineRule="auto"/>
        <w:ind w:left="360"/>
      </w:pPr>
      <w:r>
        <w:lastRenderedPageBreak/>
        <w:t>Absent Column. Shows the days the user was absent.</w:t>
      </w:r>
    </w:p>
    <w:p w:rsidR="006836DF" w:rsidRDefault="006836DF" w:rsidP="006836DF">
      <w:pPr>
        <w:numPr>
          <w:ilvl w:val="0"/>
          <w:numId w:val="11"/>
        </w:numPr>
        <w:spacing w:line="276" w:lineRule="auto"/>
        <w:ind w:left="360"/>
      </w:pPr>
      <w:r>
        <w:t>Tardy Column. Shows the days the user was tardy.</w:t>
      </w:r>
    </w:p>
    <w:p w:rsidR="006836DF" w:rsidRDefault="006836DF" w:rsidP="006836DF">
      <w:pPr>
        <w:numPr>
          <w:ilvl w:val="0"/>
          <w:numId w:val="11"/>
        </w:numPr>
        <w:spacing w:line="276" w:lineRule="auto"/>
        <w:ind w:left="360"/>
      </w:pPr>
      <w:r>
        <w:t>Excused Column. Shows the absences that were excused.</w:t>
      </w:r>
    </w:p>
    <w:p w:rsidR="006836DF" w:rsidRPr="00512B23" w:rsidRDefault="006836DF" w:rsidP="006836DF">
      <w:pPr>
        <w:numPr>
          <w:ilvl w:val="0"/>
          <w:numId w:val="11"/>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6836DF">
      <w:pPr>
        <w:numPr>
          <w:ilvl w:val="0"/>
          <w:numId w:val="11"/>
        </w:numPr>
        <w:spacing w:line="276" w:lineRule="auto"/>
        <w:ind w:left="360"/>
      </w:pPr>
      <w:r w:rsidRPr="00512B23">
        <w:t>Back Button. Takes the user back to the Student Main Page (</w:t>
      </w:r>
      <w:r w:rsidRPr="00512B23">
        <w:rPr>
          <w:color w:val="4BACC6"/>
        </w:rPr>
        <w:t>7_Student_Page</w:t>
      </w:r>
      <w:r>
        <w:t>).</w:t>
      </w:r>
    </w:p>
    <w:p w:rsidR="006836DF" w:rsidRDefault="006836DF" w:rsidP="006836DF">
      <w:pPr>
        <w:numPr>
          <w:ilvl w:val="0"/>
          <w:numId w:val="11"/>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numPr>
          <w:ilvl w:val="0"/>
          <w:numId w:val="11"/>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numPr>
          <w:ilvl w:val="0"/>
          <w:numId w:val="12"/>
        </w:numPr>
        <w:spacing w:line="276" w:lineRule="auto"/>
      </w:pPr>
      <w:r>
        <w:t>View Buttons. Allows the user to view the absence form in the specified row.</w:t>
      </w:r>
    </w:p>
    <w:p w:rsidR="006836DF" w:rsidRDefault="006836DF" w:rsidP="006836DF">
      <w:pPr>
        <w:numPr>
          <w:ilvl w:val="0"/>
          <w:numId w:val="12"/>
        </w:numPr>
        <w:spacing w:line="276" w:lineRule="auto"/>
      </w:pPr>
      <w:r>
        <w:t>Type of Request Column. Shows the type of the absence form.</w:t>
      </w:r>
    </w:p>
    <w:p w:rsidR="006836DF" w:rsidRDefault="006836DF" w:rsidP="006836DF">
      <w:pPr>
        <w:numPr>
          <w:ilvl w:val="0"/>
          <w:numId w:val="12"/>
        </w:numPr>
        <w:spacing w:line="276" w:lineRule="auto"/>
      </w:pPr>
      <w:r>
        <w:t>Start Date Column. Shows the start date for repeating absence forms and the only day for single day occurrences.</w:t>
      </w:r>
    </w:p>
    <w:p w:rsidR="006836DF" w:rsidRDefault="006836DF" w:rsidP="006836DF">
      <w:pPr>
        <w:numPr>
          <w:ilvl w:val="0"/>
          <w:numId w:val="12"/>
        </w:numPr>
        <w:spacing w:line="276" w:lineRule="auto"/>
      </w:pPr>
      <w:r>
        <w:t>End Date Column. Shows the end date for repeating absence forms.</w:t>
      </w:r>
    </w:p>
    <w:p w:rsidR="006836DF" w:rsidRDefault="006836DF" w:rsidP="006836DF">
      <w:pPr>
        <w:numPr>
          <w:ilvl w:val="0"/>
          <w:numId w:val="12"/>
        </w:numPr>
        <w:spacing w:line="276" w:lineRule="auto"/>
      </w:pPr>
      <w:r>
        <w:t>Approved Column. Shows the absence requests that have been approved.</w:t>
      </w:r>
    </w:p>
    <w:p w:rsidR="006836DF" w:rsidRPr="00512B23" w:rsidRDefault="006836DF" w:rsidP="006836DF">
      <w:pPr>
        <w:numPr>
          <w:ilvl w:val="0"/>
          <w:numId w:val="12"/>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6836DF">
      <w:pPr>
        <w:numPr>
          <w:ilvl w:val="0"/>
          <w:numId w:val="12"/>
        </w:numPr>
        <w:spacing w:line="276" w:lineRule="auto"/>
      </w:pPr>
      <w:r w:rsidRPr="00512B23">
        <w:t>Back Button. Takes the user back to the Student Main Page (</w:t>
      </w:r>
      <w:r w:rsidRPr="00512B23">
        <w:rPr>
          <w:color w:val="4BACC6"/>
        </w:rPr>
        <w:t>7_Student_Page</w:t>
      </w:r>
      <w:r>
        <w:t>).</w:t>
      </w:r>
    </w:p>
    <w:p w:rsidR="006836DF" w:rsidRDefault="006836DF" w:rsidP="006836DF">
      <w:pPr>
        <w:numPr>
          <w:ilvl w:val="0"/>
          <w:numId w:val="12"/>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6836DF">
      <w:pPr>
        <w:numPr>
          <w:ilvl w:val="0"/>
          <w:numId w:val="13"/>
        </w:numPr>
        <w:spacing w:line="276" w:lineRule="auto"/>
      </w:pPr>
      <w:r>
        <w:t>Effective Days</w:t>
      </w:r>
      <w:r w:rsidRPr="009A0F8F">
        <w:t>. Shows the days of the week that this form applies to.</w:t>
      </w:r>
    </w:p>
    <w:p w:rsidR="006836DF" w:rsidRDefault="006836DF" w:rsidP="006836DF">
      <w:pPr>
        <w:numPr>
          <w:ilvl w:val="0"/>
          <w:numId w:val="13"/>
        </w:numPr>
        <w:spacing w:line="276" w:lineRule="auto"/>
      </w:pPr>
      <w:r>
        <w:t>Effective Dates. Shows the dates that this form is valid for.</w:t>
      </w:r>
    </w:p>
    <w:p w:rsidR="006836DF" w:rsidRDefault="006836DF" w:rsidP="006836DF">
      <w:pPr>
        <w:numPr>
          <w:ilvl w:val="0"/>
          <w:numId w:val="13"/>
        </w:numPr>
        <w:spacing w:line="276" w:lineRule="auto"/>
      </w:pPr>
      <w:r>
        <w:t>Class Information. Shows the information for the class conflict.</w:t>
      </w:r>
    </w:p>
    <w:p w:rsidR="006836DF" w:rsidRDefault="006836DF" w:rsidP="006836DF">
      <w:pPr>
        <w:numPr>
          <w:ilvl w:val="0"/>
          <w:numId w:val="13"/>
        </w:numPr>
        <w:spacing w:line="276" w:lineRule="auto"/>
      </w:pPr>
      <w:r>
        <w:t>Missing Portion. Shows what portion of class will be missed. (radio buttons and text box)</w:t>
      </w:r>
    </w:p>
    <w:p w:rsidR="006836DF" w:rsidRDefault="006836DF" w:rsidP="006836DF">
      <w:pPr>
        <w:numPr>
          <w:ilvl w:val="0"/>
          <w:numId w:val="13"/>
        </w:numPr>
        <w:spacing w:line="276" w:lineRule="auto"/>
      </w:pPr>
      <w:r>
        <w:t>Approved Checkbox. A checkmark shows that the form has been approved.</w:t>
      </w:r>
    </w:p>
    <w:p w:rsidR="006836DF" w:rsidRDefault="006836DF" w:rsidP="006836DF">
      <w:pPr>
        <w:numPr>
          <w:ilvl w:val="0"/>
          <w:numId w:val="13"/>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3"/>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3"/>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6836DF">
      <w:pPr>
        <w:numPr>
          <w:ilvl w:val="0"/>
          <w:numId w:val="13"/>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6836DF">
      <w:pPr>
        <w:numPr>
          <w:ilvl w:val="0"/>
          <w:numId w:val="14"/>
        </w:numPr>
        <w:spacing w:line="276" w:lineRule="auto"/>
      </w:pPr>
      <w:r>
        <w:t>Effective Day</w:t>
      </w:r>
      <w:r w:rsidRPr="009A0F8F">
        <w:t>. Shows the day of the week that this form applies to.</w:t>
      </w:r>
    </w:p>
    <w:p w:rsidR="006836DF" w:rsidRDefault="006836DF" w:rsidP="006836DF">
      <w:pPr>
        <w:numPr>
          <w:ilvl w:val="0"/>
          <w:numId w:val="14"/>
        </w:numPr>
        <w:spacing w:line="276" w:lineRule="auto"/>
      </w:pPr>
      <w:r>
        <w:lastRenderedPageBreak/>
        <w:t>Effective Date. Shows the date that this form is valid for.</w:t>
      </w:r>
    </w:p>
    <w:p w:rsidR="006836DF" w:rsidRDefault="006836DF" w:rsidP="006836DF">
      <w:pPr>
        <w:numPr>
          <w:ilvl w:val="0"/>
          <w:numId w:val="14"/>
        </w:numPr>
        <w:spacing w:line="276" w:lineRule="auto"/>
      </w:pPr>
      <w:r>
        <w:t>Recurrence Combo Boxes. Shows if this absence will be recurring.</w:t>
      </w:r>
    </w:p>
    <w:p w:rsidR="006836DF" w:rsidRDefault="006836DF" w:rsidP="006836DF">
      <w:pPr>
        <w:numPr>
          <w:ilvl w:val="0"/>
          <w:numId w:val="14"/>
        </w:numPr>
        <w:spacing w:line="276" w:lineRule="auto"/>
      </w:pPr>
      <w:r>
        <w:t>Reason Box. Shows the given reason for the absence.</w:t>
      </w:r>
    </w:p>
    <w:p w:rsidR="006836DF" w:rsidRDefault="006836DF" w:rsidP="006836DF">
      <w:pPr>
        <w:numPr>
          <w:ilvl w:val="0"/>
          <w:numId w:val="14"/>
        </w:numPr>
        <w:spacing w:line="276" w:lineRule="auto"/>
      </w:pPr>
      <w:r>
        <w:t>Additional Info Box. Shows any additional info given for the absence.</w:t>
      </w:r>
    </w:p>
    <w:p w:rsidR="006836DF" w:rsidRDefault="006836DF" w:rsidP="006836DF">
      <w:pPr>
        <w:numPr>
          <w:ilvl w:val="0"/>
          <w:numId w:val="14"/>
        </w:numPr>
        <w:spacing w:line="276" w:lineRule="auto"/>
      </w:pPr>
      <w:r>
        <w:t>View Uploaded Document Button. Downloads the document uploaded with the form, if one was uploaded.</w:t>
      </w:r>
    </w:p>
    <w:p w:rsidR="006836DF" w:rsidRDefault="006836DF" w:rsidP="006836DF">
      <w:pPr>
        <w:numPr>
          <w:ilvl w:val="0"/>
          <w:numId w:val="14"/>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4"/>
        </w:numPr>
        <w:spacing w:line="276" w:lineRule="auto"/>
      </w:pPr>
      <w:r>
        <w:t>Approve Button. Approves the absence form (marks these day(s) as excused).</w:t>
      </w:r>
    </w:p>
    <w:p w:rsidR="006836DF" w:rsidRPr="006C019E" w:rsidRDefault="006836DF" w:rsidP="006836DF">
      <w:pPr>
        <w:numPr>
          <w:ilvl w:val="0"/>
          <w:numId w:val="14"/>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6836DF">
      <w:pPr>
        <w:numPr>
          <w:ilvl w:val="0"/>
          <w:numId w:val="14"/>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4"/>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4"/>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6836DF">
      <w:pPr>
        <w:numPr>
          <w:ilvl w:val="0"/>
          <w:numId w:val="14"/>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D3091C" w:rsidRDefault="000E2E58"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0E2E58" w:rsidRPr="00D3091C" w:rsidRDefault="000E2E58"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D3091C" w:rsidRDefault="000E2E58"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0E2E58" w:rsidRPr="00D3091C" w:rsidRDefault="000E2E58"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5"/>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5"/>
        </w:numPr>
        <w:spacing w:line="276" w:lineRule="auto"/>
      </w:pPr>
      <w:r>
        <w:t>Reply Button. Allows the user to reply to the specified message.</w:t>
      </w:r>
    </w:p>
    <w:p w:rsidR="006836DF" w:rsidRDefault="006836DF" w:rsidP="006836DF">
      <w:pPr>
        <w:numPr>
          <w:ilvl w:val="0"/>
          <w:numId w:val="15"/>
        </w:numPr>
        <w:spacing w:line="276" w:lineRule="auto"/>
      </w:pPr>
      <w:r>
        <w:t>Delete Button. Allows the user to delete the specified message.</w:t>
      </w:r>
    </w:p>
    <w:p w:rsidR="006836DF" w:rsidRDefault="006836DF" w:rsidP="006836DF">
      <w:pPr>
        <w:numPr>
          <w:ilvl w:val="0"/>
          <w:numId w:val="15"/>
        </w:numPr>
        <w:spacing w:line="276" w:lineRule="auto"/>
      </w:pPr>
      <w:r>
        <w:t>Message Window. Shows headers for each message, allowing each of them to be viewed inside the window.</w:t>
      </w:r>
    </w:p>
    <w:p w:rsidR="006836DF" w:rsidRDefault="006836DF" w:rsidP="006836DF">
      <w:pPr>
        <w:numPr>
          <w:ilvl w:val="0"/>
          <w:numId w:val="15"/>
        </w:numPr>
        <w:spacing w:line="276" w:lineRule="auto"/>
      </w:pPr>
      <w:r>
        <w:t>Message Director Button. Allows the student to compose a new message to send to the director.</w:t>
      </w:r>
    </w:p>
    <w:p w:rsidR="006836DF" w:rsidRDefault="006836DF" w:rsidP="006836DF">
      <w:pPr>
        <w:numPr>
          <w:ilvl w:val="0"/>
          <w:numId w:val="15"/>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6836DF">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5"/>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226089" w:rsidRDefault="000E2E58"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0E2E58" w:rsidRPr="00226089" w:rsidRDefault="000E2E58"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0E2E58" w:rsidRPr="00804D8F" w:rsidRDefault="000E2E58"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6"/>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6"/>
        </w:numPr>
        <w:spacing w:line="276" w:lineRule="auto"/>
      </w:pPr>
      <w:r>
        <w:t>Reply Button. Allows the user to reply to the specified message.</w:t>
      </w:r>
    </w:p>
    <w:p w:rsidR="006836DF" w:rsidRDefault="006836DF" w:rsidP="006836DF">
      <w:pPr>
        <w:numPr>
          <w:ilvl w:val="0"/>
          <w:numId w:val="16"/>
        </w:numPr>
        <w:spacing w:line="276" w:lineRule="auto"/>
      </w:pPr>
      <w:r>
        <w:t>Delete Button. Allows the user to delete the specified message.</w:t>
      </w:r>
    </w:p>
    <w:p w:rsidR="006836DF" w:rsidRDefault="006836DF" w:rsidP="006836DF">
      <w:pPr>
        <w:numPr>
          <w:ilvl w:val="0"/>
          <w:numId w:val="16"/>
        </w:numPr>
        <w:spacing w:line="276" w:lineRule="auto"/>
      </w:pPr>
      <w:r>
        <w:t>Message Student Button. Allows the director to compose a message to send to any student.</w:t>
      </w:r>
    </w:p>
    <w:p w:rsidR="006836DF" w:rsidRDefault="006836DF" w:rsidP="006836DF">
      <w:pPr>
        <w:numPr>
          <w:ilvl w:val="0"/>
          <w:numId w:val="16"/>
        </w:numPr>
        <w:spacing w:line="276" w:lineRule="auto"/>
      </w:pPr>
      <w:r>
        <w:lastRenderedPageBreak/>
        <w:t>Select Student Window. Allows the director to select which student to send a message to.</w:t>
      </w:r>
    </w:p>
    <w:p w:rsidR="006836DF" w:rsidRDefault="006836DF" w:rsidP="006836DF">
      <w:pPr>
        <w:numPr>
          <w:ilvl w:val="0"/>
          <w:numId w:val="16"/>
        </w:numPr>
        <w:spacing w:line="276" w:lineRule="auto"/>
      </w:pPr>
      <w:r>
        <w:t>Student Search Bar. Searches the student list for the specified student.</w:t>
      </w:r>
    </w:p>
    <w:p w:rsidR="006836DF" w:rsidRDefault="006836DF" w:rsidP="006836DF">
      <w:pPr>
        <w:numPr>
          <w:ilvl w:val="0"/>
          <w:numId w:val="16"/>
        </w:numPr>
        <w:spacing w:line="276" w:lineRule="auto"/>
      </w:pPr>
      <w:r>
        <w:t>Cancel Button. Allows the user to cancel composing a message.</w:t>
      </w:r>
    </w:p>
    <w:p w:rsidR="006836DF" w:rsidRDefault="006836DF" w:rsidP="006836DF">
      <w:pPr>
        <w:numPr>
          <w:ilvl w:val="0"/>
          <w:numId w:val="16"/>
        </w:numPr>
        <w:spacing w:line="276" w:lineRule="auto"/>
      </w:pPr>
      <w:r>
        <w:t>OK Button. Allows the user to compose a message to the selected student.</w:t>
      </w:r>
    </w:p>
    <w:p w:rsidR="006836DF" w:rsidRDefault="006836DF" w:rsidP="006836DF">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6836DF">
      <w:pPr>
        <w:numPr>
          <w:ilvl w:val="0"/>
          <w:numId w:val="16"/>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6836DF">
      <w:pPr>
        <w:numPr>
          <w:ilvl w:val="0"/>
          <w:numId w:val="16"/>
        </w:numPr>
        <w:spacing w:line="276" w:lineRule="auto"/>
      </w:pPr>
      <w:r>
        <w:t>Message Window. Shows headers for each message, allowing each of them to be viewed inside the window.</w:t>
      </w:r>
    </w:p>
    <w:p w:rsidR="006836DF" w:rsidRPr="002B4E1A" w:rsidRDefault="006836DF" w:rsidP="00226089">
      <w:pPr>
        <w:pStyle w:val="ListParagraph"/>
        <w:numPr>
          <w:ilvl w:val="0"/>
          <w:numId w:val="16"/>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4"/>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5D39" w:rsidRDefault="00025D39">
      <w:r>
        <w:separator/>
      </w:r>
    </w:p>
  </w:endnote>
  <w:endnote w:type="continuationSeparator" w:id="0">
    <w:p w:rsidR="00025D39" w:rsidRDefault="00025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C414405E-0ADC-4B10-AFC2-8A19E06A24C1}"/>
    <w:embedBold r:id="rId2" w:fontKey="{F83BB90E-87C7-47CF-8BDE-F24D0726C26C}"/>
    <w:embedItalic r:id="rId3" w:fontKey="{9B94A0B0-5EA3-489F-85D1-350466CE12DF}"/>
    <w:embedBoldItalic r:id="rId4" w:fontKey="{19B50BA4-4066-45E9-AB96-619B4F5B88B4}"/>
  </w:font>
  <w:font w:name="Arial">
    <w:panose1 w:val="020B0604020202020204"/>
    <w:charset w:val="00"/>
    <w:family w:val="swiss"/>
    <w:pitch w:val="variable"/>
    <w:sig w:usb0="E0002AFF" w:usb1="C0007843" w:usb2="00000009" w:usb3="00000000" w:csb0="000001FF" w:csb1="00000000"/>
    <w:embedRegular r:id="rId5" w:fontKey="{5175572C-A77D-43A3-8B3C-931D7B2591A2}"/>
    <w:embedBold r:id="rId6" w:fontKey="{7F0BFACE-C956-499B-93DB-04DDED60E30D}"/>
    <w:embedItalic r:id="rId7" w:fontKey="{EF9268CD-504D-4ECB-9ACF-06730C8DC96B}"/>
    <w:embedBoldItalic r:id="rId8" w:fontKey="{14E8BACC-71A7-4513-9FBA-0AA0B0F3FAD3}"/>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E58" w:rsidRDefault="000E2E58">
    <w:pPr>
      <w:pStyle w:val="Footer"/>
    </w:pPr>
    <w:r>
      <w:t>@10dance SYSTEM</w:t>
    </w:r>
    <w:r>
      <w:tab/>
    </w:r>
    <w:fldSimple w:instr=" STYLEREF &quot;Heading 1&quot; \* MERGEFORMAT ">
      <w:r w:rsidR="006128B8">
        <w:rPr>
          <w:noProof/>
        </w:rPr>
        <w:t>Overall Description</w:t>
      </w:r>
    </w:fldSimple>
    <w:r>
      <w:tab/>
      <w:t xml:space="preserve">Page </w:t>
    </w:r>
    <w:r>
      <w:rPr>
        <w:rStyle w:val="PageNumber"/>
      </w:rPr>
      <w:fldChar w:fldCharType="begin"/>
    </w:r>
    <w:r>
      <w:rPr>
        <w:rStyle w:val="PageNumber"/>
      </w:rPr>
      <w:instrText xml:space="preserve"> PAGE </w:instrText>
    </w:r>
    <w:r>
      <w:rPr>
        <w:rStyle w:val="PageNumber"/>
      </w:rPr>
      <w:fldChar w:fldCharType="separate"/>
    </w:r>
    <w:r w:rsidR="006128B8">
      <w:rPr>
        <w:rStyle w:val="PageNumber"/>
        <w:noProof/>
      </w:rPr>
      <w:t>9</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6128B8">
      <w:rPr>
        <w:rStyle w:val="PageNumber"/>
        <w:noProof/>
      </w:rPr>
      <w:t>53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5D39" w:rsidRDefault="00025D39">
      <w:r>
        <w:separator/>
      </w:r>
    </w:p>
  </w:footnote>
  <w:footnote w:type="continuationSeparator" w:id="0">
    <w:p w:rsidR="00025D39" w:rsidRDefault="00025D3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A932E1"/>
    <w:multiLevelType w:val="multilevel"/>
    <w:tmpl w:val="1A464D5E"/>
    <w:lvl w:ilvl="0">
      <w:start w:val="1"/>
      <w:numFmt w:val="bullet"/>
      <w:lvlText w:val=""/>
      <w:lvlJc w:val="left"/>
      <w:pPr>
        <w:tabs>
          <w:tab w:val="num" w:pos="360"/>
        </w:tabs>
        <w:ind w:left="360" w:hanging="360"/>
      </w:pPr>
      <w:rPr>
        <w:rFonts w:ascii="Wingdings 2" w:hAnsi="Wingdings 2" w:cs="Wingdings 2" w:hint="default"/>
      </w:rPr>
    </w:lvl>
    <w:lvl w:ilvl="1">
      <w:start w:val="1"/>
      <w:numFmt w:val="bullet"/>
      <w:lvlText w:val="◦"/>
      <w:lvlJc w:val="left"/>
      <w:pPr>
        <w:tabs>
          <w:tab w:val="num" w:pos="720"/>
        </w:tabs>
        <w:ind w:left="720" w:hanging="360"/>
      </w:pPr>
      <w:rPr>
        <w:rFonts w:ascii="OpenSymbol" w:eastAsia="Times New Roman" w:hAnsi="OpenSymbol" w:cs="OpenSymbol" w:hint="eastAsia"/>
      </w:rPr>
    </w:lvl>
    <w:lvl w:ilvl="2">
      <w:start w:val="1"/>
      <w:numFmt w:val="bullet"/>
      <w:lvlText w:val="▪"/>
      <w:lvlJc w:val="left"/>
      <w:pPr>
        <w:tabs>
          <w:tab w:val="num" w:pos="1080"/>
        </w:tabs>
        <w:ind w:left="1080" w:hanging="360"/>
      </w:pPr>
      <w:rPr>
        <w:rFonts w:ascii="OpenSymbol" w:eastAsia="Times New Roman" w:hAnsi="OpenSymbol" w:cs="OpenSymbol" w:hint="eastAsia"/>
      </w:rPr>
    </w:lvl>
    <w:lvl w:ilvl="3">
      <w:start w:val="1"/>
      <w:numFmt w:val="bullet"/>
      <w:lvlText w:val=""/>
      <w:lvlJc w:val="left"/>
      <w:pPr>
        <w:tabs>
          <w:tab w:val="num" w:pos="1440"/>
        </w:tabs>
        <w:ind w:left="1440" w:hanging="360"/>
      </w:pPr>
      <w:rPr>
        <w:rFonts w:ascii="Wingdings 2" w:hAnsi="Wingdings 2" w:cs="Wingdings 2" w:hint="default"/>
      </w:rPr>
    </w:lvl>
    <w:lvl w:ilvl="4">
      <w:start w:val="1"/>
      <w:numFmt w:val="bullet"/>
      <w:lvlText w:val="◦"/>
      <w:lvlJc w:val="left"/>
      <w:pPr>
        <w:tabs>
          <w:tab w:val="num" w:pos="1800"/>
        </w:tabs>
        <w:ind w:left="1800" w:hanging="360"/>
      </w:pPr>
      <w:rPr>
        <w:rFonts w:ascii="OpenSymbol" w:eastAsia="Times New Roman" w:hAnsi="OpenSymbol" w:cs="OpenSymbol" w:hint="eastAsia"/>
      </w:rPr>
    </w:lvl>
    <w:lvl w:ilvl="5">
      <w:start w:val="1"/>
      <w:numFmt w:val="bullet"/>
      <w:lvlText w:val="▪"/>
      <w:lvlJc w:val="left"/>
      <w:pPr>
        <w:tabs>
          <w:tab w:val="num" w:pos="2160"/>
        </w:tabs>
        <w:ind w:left="2160" w:hanging="360"/>
      </w:pPr>
      <w:rPr>
        <w:rFonts w:ascii="OpenSymbol" w:eastAsia="Times New Roman" w:hAnsi="OpenSymbol" w:cs="OpenSymbol" w:hint="eastAsia"/>
      </w:rPr>
    </w:lvl>
    <w:lvl w:ilvl="6">
      <w:start w:val="1"/>
      <w:numFmt w:val="bullet"/>
      <w:lvlText w:val=""/>
      <w:lvlJc w:val="left"/>
      <w:pPr>
        <w:tabs>
          <w:tab w:val="num" w:pos="2520"/>
        </w:tabs>
        <w:ind w:left="2520" w:hanging="360"/>
      </w:pPr>
      <w:rPr>
        <w:rFonts w:ascii="Wingdings 2" w:hAnsi="Wingdings 2" w:cs="Wingdings 2" w:hint="default"/>
      </w:rPr>
    </w:lvl>
    <w:lvl w:ilvl="7">
      <w:start w:val="1"/>
      <w:numFmt w:val="bullet"/>
      <w:lvlText w:val="◦"/>
      <w:lvlJc w:val="left"/>
      <w:pPr>
        <w:tabs>
          <w:tab w:val="num" w:pos="2880"/>
        </w:tabs>
        <w:ind w:left="2880" w:hanging="360"/>
      </w:pPr>
      <w:rPr>
        <w:rFonts w:ascii="OpenSymbol" w:eastAsia="Times New Roman" w:hAnsi="OpenSymbol" w:cs="OpenSymbol" w:hint="eastAsia"/>
      </w:rPr>
    </w:lvl>
    <w:lvl w:ilvl="8">
      <w:start w:val="1"/>
      <w:numFmt w:val="bullet"/>
      <w:lvlText w:val="▪"/>
      <w:lvlJc w:val="left"/>
      <w:pPr>
        <w:tabs>
          <w:tab w:val="num" w:pos="3240"/>
        </w:tabs>
        <w:ind w:left="3240" w:hanging="360"/>
      </w:pPr>
      <w:rPr>
        <w:rFonts w:ascii="OpenSymbol" w:eastAsia="Times New Roman" w:hAnsi="OpenSymbol" w:cs="OpenSymbol" w:hint="eastAsia"/>
      </w:rPr>
    </w:lvl>
  </w:abstractNum>
  <w:abstractNum w:abstractNumId="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30170BE"/>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D23F5F"/>
    <w:multiLevelType w:val="singleLevel"/>
    <w:tmpl w:val="65A049E6"/>
    <w:lvl w:ilvl="0">
      <w:start w:val="1"/>
      <w:numFmt w:val="decimal"/>
      <w:pStyle w:val="refe"/>
      <w:lvlText w:val="[E%1]"/>
      <w:lvlJc w:val="left"/>
      <w:pPr>
        <w:tabs>
          <w:tab w:val="num" w:pos="720"/>
        </w:tabs>
        <w:ind w:left="360" w:hanging="360"/>
      </w:pPr>
    </w:lvl>
  </w:abstractNum>
  <w:abstractNum w:abstractNumId="15">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16">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17">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1">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FA952F0"/>
    <w:multiLevelType w:val="hybridMultilevel"/>
    <w:tmpl w:val="9A72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85B398B"/>
    <w:multiLevelType w:val="hybridMultilevel"/>
    <w:tmpl w:val="7D80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837C31"/>
    <w:multiLevelType w:val="hybridMultilevel"/>
    <w:tmpl w:val="E19E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203E53"/>
    <w:multiLevelType w:val="hybridMultilevel"/>
    <w:tmpl w:val="AD1C9F2A"/>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6"/>
  </w:num>
  <w:num w:numId="4">
    <w:abstractNumId w:val="15"/>
  </w:num>
  <w:num w:numId="5">
    <w:abstractNumId w:val="20"/>
  </w:num>
  <w:num w:numId="6">
    <w:abstractNumId w:val="14"/>
  </w:num>
  <w:num w:numId="7">
    <w:abstractNumId w:val="6"/>
  </w:num>
  <w:num w:numId="8">
    <w:abstractNumId w:val="25"/>
  </w:num>
  <w:num w:numId="9">
    <w:abstractNumId w:val="9"/>
  </w:num>
  <w:num w:numId="10">
    <w:abstractNumId w:val="4"/>
  </w:num>
  <w:num w:numId="11">
    <w:abstractNumId w:val="11"/>
  </w:num>
  <w:num w:numId="12">
    <w:abstractNumId w:val="12"/>
  </w:num>
  <w:num w:numId="13">
    <w:abstractNumId w:val="2"/>
  </w:num>
  <w:num w:numId="14">
    <w:abstractNumId w:val="23"/>
  </w:num>
  <w:num w:numId="15">
    <w:abstractNumId w:val="7"/>
  </w:num>
  <w:num w:numId="16">
    <w:abstractNumId w:val="17"/>
  </w:num>
  <w:num w:numId="17">
    <w:abstractNumId w:val="21"/>
  </w:num>
  <w:num w:numId="18">
    <w:abstractNumId w:val="26"/>
  </w:num>
  <w:num w:numId="19">
    <w:abstractNumId w:val="22"/>
  </w:num>
  <w:num w:numId="20">
    <w:abstractNumId w:val="18"/>
  </w:num>
  <w:num w:numId="21">
    <w:abstractNumId w:val="24"/>
  </w:num>
  <w:num w:numId="22">
    <w:abstractNumId w:val="5"/>
  </w:num>
  <w:num w:numId="23">
    <w:abstractNumId w:val="8"/>
  </w:num>
  <w:num w:numId="24">
    <w:abstractNumId w:val="27"/>
  </w:num>
  <w:num w:numId="25">
    <w:abstractNumId w:val="3"/>
  </w:num>
  <w:num w:numId="26">
    <w:abstractNumId w:val="13"/>
  </w:num>
  <w:num w:numId="27">
    <w:abstractNumId w:val="1"/>
  </w:num>
  <w:num w:numId="28">
    <w:abstractNumId w:val="28"/>
  </w:num>
  <w:num w:numId="29">
    <w:abstractNumId w:val="29"/>
  </w:num>
  <w:num w:numId="30">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81CB9"/>
    <w:rsid w:val="000E2E58"/>
    <w:rsid w:val="000E777E"/>
    <w:rsid w:val="001159EE"/>
    <w:rsid w:val="001B2AF8"/>
    <w:rsid w:val="001D646D"/>
    <w:rsid w:val="00207642"/>
    <w:rsid w:val="00224AE8"/>
    <w:rsid w:val="00226089"/>
    <w:rsid w:val="002A222F"/>
    <w:rsid w:val="00307D68"/>
    <w:rsid w:val="00344546"/>
    <w:rsid w:val="00375792"/>
    <w:rsid w:val="003C267A"/>
    <w:rsid w:val="00411C07"/>
    <w:rsid w:val="004A3523"/>
    <w:rsid w:val="004E5B5E"/>
    <w:rsid w:val="00522E4E"/>
    <w:rsid w:val="0052742C"/>
    <w:rsid w:val="006128B8"/>
    <w:rsid w:val="006836DF"/>
    <w:rsid w:val="006958D0"/>
    <w:rsid w:val="006B494F"/>
    <w:rsid w:val="006B7F12"/>
    <w:rsid w:val="006E4613"/>
    <w:rsid w:val="00742031"/>
    <w:rsid w:val="00742FC9"/>
    <w:rsid w:val="007562E4"/>
    <w:rsid w:val="00757E85"/>
    <w:rsid w:val="007934EC"/>
    <w:rsid w:val="007F05A8"/>
    <w:rsid w:val="0081105B"/>
    <w:rsid w:val="0084391C"/>
    <w:rsid w:val="00950C35"/>
    <w:rsid w:val="0098137A"/>
    <w:rsid w:val="009A0957"/>
    <w:rsid w:val="009D534C"/>
    <w:rsid w:val="009F3AC8"/>
    <w:rsid w:val="00A36585"/>
    <w:rsid w:val="00A52453"/>
    <w:rsid w:val="00AA2182"/>
    <w:rsid w:val="00AD68A3"/>
    <w:rsid w:val="00AF289E"/>
    <w:rsid w:val="00B33544"/>
    <w:rsid w:val="00B56FC6"/>
    <w:rsid w:val="00B65AB1"/>
    <w:rsid w:val="00B723DE"/>
    <w:rsid w:val="00B75F58"/>
    <w:rsid w:val="00BD520F"/>
    <w:rsid w:val="00BE3BFC"/>
    <w:rsid w:val="00C1446D"/>
    <w:rsid w:val="00C423FA"/>
    <w:rsid w:val="00C42F7C"/>
    <w:rsid w:val="00CD640E"/>
    <w:rsid w:val="00CD78CE"/>
    <w:rsid w:val="00CF0B73"/>
    <w:rsid w:val="00CF7E97"/>
    <w:rsid w:val="00D62555"/>
    <w:rsid w:val="00DF16DD"/>
    <w:rsid w:val="00E47425"/>
    <w:rsid w:val="00EA7187"/>
    <w:rsid w:val="00EB61C9"/>
    <w:rsid w:val="00F107CD"/>
    <w:rsid w:val="00F10F71"/>
    <w:rsid w:val="00F13233"/>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simu_template.dot</Template>
  <TotalTime>4</TotalTime>
  <Pages>53</Pages>
  <Words>7587</Words>
  <Characters>43252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50738</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4</cp:revision>
  <cp:lastPrinted>2006-02-02T15:01:00Z</cp:lastPrinted>
  <dcterms:created xsi:type="dcterms:W3CDTF">2012-02-27T06:03:00Z</dcterms:created>
  <dcterms:modified xsi:type="dcterms:W3CDTF">2012-02-28T06:40:00Z</dcterms:modified>
</cp:coreProperties>
</file>