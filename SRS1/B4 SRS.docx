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86F395" w14:textId="3FC55AAB"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14:paraId="133B73EC" w14:textId="77777777" w:rsidR="002A222F" w:rsidRDefault="002A222F">
      <w:pPr>
        <w:rPr>
          <w:rFonts w:eastAsia="MS Mincho"/>
        </w:rPr>
      </w:pPr>
    </w:p>
    <w:p w14:paraId="6ADAE193" w14:textId="146911F2"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14:paraId="382B8CF5" w14:textId="6323CA45"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Wegter, </w:t>
      </w:r>
      <w:proofErr w:type="spellStart"/>
      <w:r>
        <w:rPr>
          <w:rFonts w:eastAsia="MS Mincho"/>
        </w:rPr>
        <w:t>Yifei</w:t>
      </w:r>
      <w:proofErr w:type="spellEnd"/>
      <w:r>
        <w:rPr>
          <w:rFonts w:eastAsia="MS Mincho"/>
        </w:rPr>
        <w:t xml:space="preserve"> Zhu</w:t>
      </w:r>
    </w:p>
    <w:p w14:paraId="03F3E1AF" w14:textId="77777777" w:rsidR="002A222F" w:rsidRDefault="002A222F" w:rsidP="007934EC">
      <w:pPr>
        <w:jc w:val="center"/>
        <w:rPr>
          <w:rFonts w:eastAsia="MS Mincho"/>
        </w:rPr>
      </w:pPr>
    </w:p>
    <w:p w14:paraId="3E25ADDF" w14:textId="77777777"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14:paraId="5D514344" w14:textId="77777777">
        <w:tc>
          <w:tcPr>
            <w:tcW w:w="1016" w:type="dxa"/>
            <w:shd w:val="solid" w:color="000000" w:fill="FFFFFF"/>
          </w:tcPr>
          <w:p w14:paraId="468C1FCC" w14:textId="77777777" w:rsidR="002A222F" w:rsidRDefault="002A222F">
            <w:pPr>
              <w:rPr>
                <w:rFonts w:eastAsia="MS Mincho"/>
                <w:b/>
              </w:rPr>
            </w:pPr>
            <w:r>
              <w:rPr>
                <w:rFonts w:eastAsia="MS Mincho"/>
                <w:b/>
              </w:rPr>
              <w:t>Version</w:t>
            </w:r>
          </w:p>
        </w:tc>
        <w:tc>
          <w:tcPr>
            <w:tcW w:w="1070" w:type="dxa"/>
            <w:shd w:val="solid" w:color="000000" w:fill="FFFFFF"/>
          </w:tcPr>
          <w:p w14:paraId="08ACC282" w14:textId="77777777" w:rsidR="002A222F" w:rsidRDefault="002A222F">
            <w:pPr>
              <w:rPr>
                <w:rFonts w:eastAsia="MS Mincho"/>
                <w:b/>
              </w:rPr>
            </w:pPr>
            <w:r>
              <w:rPr>
                <w:rFonts w:eastAsia="MS Mincho"/>
                <w:b/>
              </w:rPr>
              <w:t>Date</w:t>
            </w:r>
          </w:p>
        </w:tc>
        <w:tc>
          <w:tcPr>
            <w:tcW w:w="1076" w:type="dxa"/>
            <w:shd w:val="solid" w:color="000000" w:fill="FFFFFF"/>
          </w:tcPr>
          <w:p w14:paraId="66AEB031" w14:textId="77777777" w:rsidR="002A222F" w:rsidRDefault="002A222F">
            <w:pPr>
              <w:rPr>
                <w:rFonts w:eastAsia="MS Mincho"/>
                <w:b/>
              </w:rPr>
            </w:pPr>
            <w:r>
              <w:rPr>
                <w:rFonts w:eastAsia="MS Mincho"/>
                <w:b/>
              </w:rPr>
              <w:t>Author</w:t>
            </w:r>
          </w:p>
        </w:tc>
        <w:tc>
          <w:tcPr>
            <w:tcW w:w="6644" w:type="dxa"/>
            <w:shd w:val="solid" w:color="000000" w:fill="FFFFFF"/>
          </w:tcPr>
          <w:p w14:paraId="56AA4621" w14:textId="77777777" w:rsidR="002A222F" w:rsidRDefault="002A222F">
            <w:pPr>
              <w:rPr>
                <w:rFonts w:eastAsia="MS Mincho"/>
                <w:b/>
              </w:rPr>
            </w:pPr>
            <w:r>
              <w:rPr>
                <w:rFonts w:eastAsia="MS Mincho"/>
                <w:b/>
              </w:rPr>
              <w:t>Change</w:t>
            </w:r>
          </w:p>
        </w:tc>
      </w:tr>
      <w:tr w:rsidR="002A222F" w14:paraId="2C731C7C" w14:textId="77777777">
        <w:tc>
          <w:tcPr>
            <w:tcW w:w="1016" w:type="dxa"/>
          </w:tcPr>
          <w:p w14:paraId="118E7B65" w14:textId="77777777" w:rsidR="002A222F" w:rsidRDefault="002A222F">
            <w:pPr>
              <w:rPr>
                <w:rFonts w:eastAsia="MS Mincho"/>
              </w:rPr>
            </w:pPr>
            <w:r>
              <w:rPr>
                <w:rFonts w:eastAsia="MS Mincho"/>
              </w:rPr>
              <w:t>0.1</w:t>
            </w:r>
          </w:p>
        </w:tc>
        <w:tc>
          <w:tcPr>
            <w:tcW w:w="1070" w:type="dxa"/>
          </w:tcPr>
          <w:p w14:paraId="2220968D" w14:textId="272B1B18"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14:paraId="573C764A" w14:textId="165F3893" w:rsidR="002A222F" w:rsidRDefault="007934EC">
            <w:pPr>
              <w:rPr>
                <w:rFonts w:eastAsia="MS Mincho"/>
              </w:rPr>
            </w:pPr>
            <w:r>
              <w:rPr>
                <w:rFonts w:eastAsia="MS Mincho"/>
              </w:rPr>
              <w:t>TW</w:t>
            </w:r>
          </w:p>
        </w:tc>
        <w:tc>
          <w:tcPr>
            <w:tcW w:w="6644" w:type="dxa"/>
          </w:tcPr>
          <w:p w14:paraId="4592D145" w14:textId="77777777" w:rsidR="002A222F" w:rsidRDefault="002A222F">
            <w:pPr>
              <w:rPr>
                <w:rFonts w:eastAsia="MS Mincho"/>
              </w:rPr>
            </w:pPr>
            <w:r>
              <w:rPr>
                <w:rFonts w:eastAsia="MS Mincho"/>
              </w:rPr>
              <w:t>Initial Document</w:t>
            </w:r>
          </w:p>
        </w:tc>
      </w:tr>
      <w:tr w:rsidR="002A222F" w14:paraId="69FE0D90" w14:textId="77777777">
        <w:tc>
          <w:tcPr>
            <w:tcW w:w="1016" w:type="dxa"/>
          </w:tcPr>
          <w:p w14:paraId="57188169" w14:textId="2EFCD533" w:rsidR="002A222F" w:rsidRDefault="00BD520F">
            <w:pPr>
              <w:rPr>
                <w:rFonts w:eastAsia="MS Mincho"/>
              </w:rPr>
            </w:pPr>
            <w:r>
              <w:rPr>
                <w:rFonts w:eastAsia="MS Mincho"/>
              </w:rPr>
              <w:t>0.2</w:t>
            </w:r>
          </w:p>
        </w:tc>
        <w:tc>
          <w:tcPr>
            <w:tcW w:w="1070" w:type="dxa"/>
          </w:tcPr>
          <w:p w14:paraId="6229741B" w14:textId="348BCEE2" w:rsidR="002A222F" w:rsidRDefault="00BD520F">
            <w:pPr>
              <w:rPr>
                <w:rFonts w:eastAsia="MS Mincho"/>
              </w:rPr>
            </w:pPr>
            <w:r>
              <w:rPr>
                <w:rFonts w:eastAsia="MS Mincho"/>
              </w:rPr>
              <w:t>02/25/12</w:t>
            </w:r>
          </w:p>
        </w:tc>
        <w:tc>
          <w:tcPr>
            <w:tcW w:w="1076" w:type="dxa"/>
          </w:tcPr>
          <w:p w14:paraId="6B581D47" w14:textId="728C8745" w:rsidR="002A222F" w:rsidRDefault="00BD520F">
            <w:pPr>
              <w:rPr>
                <w:rFonts w:eastAsia="MS Mincho"/>
              </w:rPr>
            </w:pPr>
            <w:r>
              <w:rPr>
                <w:rFonts w:eastAsia="MS Mincho"/>
              </w:rPr>
              <w:t>TW</w:t>
            </w:r>
          </w:p>
        </w:tc>
        <w:tc>
          <w:tcPr>
            <w:tcW w:w="6644" w:type="dxa"/>
          </w:tcPr>
          <w:p w14:paraId="2E681518" w14:textId="24FCD4DE" w:rsidR="002A222F" w:rsidRDefault="00A52453">
            <w:pPr>
              <w:rPr>
                <w:rFonts w:eastAsia="MS Mincho"/>
              </w:rPr>
            </w:pPr>
            <w:r>
              <w:rPr>
                <w:rFonts w:eastAsia="MS Mincho"/>
              </w:rPr>
              <w:t>Completion of all required info (other than Use Cases)</w:t>
            </w:r>
          </w:p>
        </w:tc>
      </w:tr>
      <w:tr w:rsidR="002A222F" w14:paraId="0E2E2BE1" w14:textId="77777777">
        <w:tc>
          <w:tcPr>
            <w:tcW w:w="1016" w:type="dxa"/>
          </w:tcPr>
          <w:p w14:paraId="525B30F7" w14:textId="77777777" w:rsidR="002A222F" w:rsidRDefault="002A222F">
            <w:pPr>
              <w:rPr>
                <w:rFonts w:eastAsia="MS Mincho"/>
              </w:rPr>
            </w:pPr>
          </w:p>
        </w:tc>
        <w:tc>
          <w:tcPr>
            <w:tcW w:w="1070" w:type="dxa"/>
          </w:tcPr>
          <w:p w14:paraId="0F7263E7" w14:textId="77777777" w:rsidR="002A222F" w:rsidRDefault="002A222F">
            <w:pPr>
              <w:rPr>
                <w:rFonts w:eastAsia="MS Mincho"/>
              </w:rPr>
            </w:pPr>
          </w:p>
        </w:tc>
        <w:tc>
          <w:tcPr>
            <w:tcW w:w="1076" w:type="dxa"/>
          </w:tcPr>
          <w:p w14:paraId="326F452C" w14:textId="77777777" w:rsidR="002A222F" w:rsidRDefault="002A222F">
            <w:pPr>
              <w:rPr>
                <w:rFonts w:eastAsia="MS Mincho"/>
              </w:rPr>
            </w:pPr>
          </w:p>
        </w:tc>
        <w:tc>
          <w:tcPr>
            <w:tcW w:w="6644" w:type="dxa"/>
          </w:tcPr>
          <w:p w14:paraId="71BD81EC" w14:textId="77777777" w:rsidR="002A222F" w:rsidRDefault="002A222F">
            <w:pPr>
              <w:rPr>
                <w:rFonts w:eastAsia="MS Mincho"/>
              </w:rPr>
            </w:pPr>
          </w:p>
        </w:tc>
      </w:tr>
      <w:tr w:rsidR="002A222F" w14:paraId="2587EBBD" w14:textId="77777777">
        <w:tc>
          <w:tcPr>
            <w:tcW w:w="1016" w:type="dxa"/>
          </w:tcPr>
          <w:p w14:paraId="1C561502" w14:textId="77777777" w:rsidR="002A222F" w:rsidRDefault="002A222F">
            <w:pPr>
              <w:rPr>
                <w:rFonts w:eastAsia="MS Mincho"/>
              </w:rPr>
            </w:pPr>
          </w:p>
        </w:tc>
        <w:tc>
          <w:tcPr>
            <w:tcW w:w="1070" w:type="dxa"/>
          </w:tcPr>
          <w:p w14:paraId="2D709F08" w14:textId="77777777" w:rsidR="002A222F" w:rsidRDefault="002A222F">
            <w:pPr>
              <w:rPr>
                <w:rFonts w:eastAsia="MS Mincho"/>
              </w:rPr>
            </w:pPr>
          </w:p>
        </w:tc>
        <w:tc>
          <w:tcPr>
            <w:tcW w:w="1076" w:type="dxa"/>
          </w:tcPr>
          <w:p w14:paraId="5491BD50" w14:textId="77777777" w:rsidR="002A222F" w:rsidRDefault="002A222F">
            <w:pPr>
              <w:rPr>
                <w:rFonts w:eastAsia="MS Mincho"/>
              </w:rPr>
            </w:pPr>
          </w:p>
        </w:tc>
        <w:tc>
          <w:tcPr>
            <w:tcW w:w="6644" w:type="dxa"/>
          </w:tcPr>
          <w:p w14:paraId="761883DF" w14:textId="77777777" w:rsidR="002A222F" w:rsidRDefault="002A222F">
            <w:pPr>
              <w:rPr>
                <w:rFonts w:eastAsia="MS Mincho"/>
              </w:rPr>
            </w:pPr>
          </w:p>
        </w:tc>
      </w:tr>
      <w:tr w:rsidR="002A222F" w14:paraId="2512D55D" w14:textId="77777777">
        <w:tc>
          <w:tcPr>
            <w:tcW w:w="1016" w:type="dxa"/>
          </w:tcPr>
          <w:p w14:paraId="6A6B7086" w14:textId="77777777" w:rsidR="002A222F" w:rsidRDefault="002A222F">
            <w:pPr>
              <w:rPr>
                <w:rFonts w:eastAsia="MS Mincho"/>
              </w:rPr>
            </w:pPr>
          </w:p>
        </w:tc>
        <w:tc>
          <w:tcPr>
            <w:tcW w:w="1070" w:type="dxa"/>
          </w:tcPr>
          <w:p w14:paraId="36C8ADBB" w14:textId="77777777" w:rsidR="002A222F" w:rsidRDefault="002A222F">
            <w:pPr>
              <w:rPr>
                <w:rFonts w:eastAsia="MS Mincho"/>
              </w:rPr>
            </w:pPr>
          </w:p>
        </w:tc>
        <w:tc>
          <w:tcPr>
            <w:tcW w:w="1076" w:type="dxa"/>
          </w:tcPr>
          <w:p w14:paraId="4BBDABBC" w14:textId="77777777" w:rsidR="002A222F" w:rsidRDefault="002A222F">
            <w:pPr>
              <w:rPr>
                <w:rFonts w:eastAsia="MS Mincho"/>
              </w:rPr>
            </w:pPr>
          </w:p>
        </w:tc>
        <w:tc>
          <w:tcPr>
            <w:tcW w:w="6644" w:type="dxa"/>
          </w:tcPr>
          <w:p w14:paraId="46722C1B" w14:textId="77777777" w:rsidR="002A222F" w:rsidRDefault="002A222F">
            <w:pPr>
              <w:rPr>
                <w:rFonts w:eastAsia="MS Mincho"/>
              </w:rPr>
            </w:pPr>
          </w:p>
        </w:tc>
      </w:tr>
    </w:tbl>
    <w:p w14:paraId="5E90042F" w14:textId="77777777" w:rsidR="002A222F" w:rsidRDefault="002A222F">
      <w:pPr>
        <w:rPr>
          <w:rFonts w:eastAsia="MS Mincho"/>
        </w:rPr>
      </w:pPr>
    </w:p>
    <w:p w14:paraId="55FD7024" w14:textId="77777777" w:rsidR="002A222F" w:rsidRDefault="002A222F">
      <w:pPr>
        <w:ind w:left="360"/>
        <w:rPr>
          <w:rFonts w:eastAsia="MS Mincho"/>
        </w:rPr>
      </w:pPr>
    </w:p>
    <w:p w14:paraId="76C3F296" w14:textId="77777777" w:rsidR="002A222F" w:rsidRDefault="002A222F">
      <w:pPr>
        <w:ind w:left="360"/>
        <w:rPr>
          <w:rFonts w:eastAsia="MS Mincho"/>
        </w:rPr>
      </w:pPr>
    </w:p>
    <w:p w14:paraId="563E58B4" w14:textId="77777777" w:rsidR="002A222F" w:rsidRDefault="002A222F">
      <w:pPr>
        <w:pStyle w:val="NewTitle"/>
        <w:rPr>
          <w:rFonts w:eastAsia="MS Mincho"/>
        </w:rPr>
      </w:pPr>
      <w:r>
        <w:rPr>
          <w:rFonts w:eastAsia="MS Mincho"/>
        </w:rPr>
        <w:lastRenderedPageBreak/>
        <w:t>Table of Contents</w:t>
      </w:r>
    </w:p>
    <w:p w14:paraId="0BDDC6F1" w14:textId="77777777" w:rsidR="00A52453"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7948860" w:history="1">
        <w:r w:rsidR="00A52453" w:rsidRPr="00E90E67">
          <w:rPr>
            <w:rStyle w:val="Hyperlink"/>
            <w:rFonts w:eastAsia="MS Mincho"/>
            <w:noProof/>
          </w:rPr>
          <w:t>1</w:t>
        </w:r>
        <w:r w:rsidR="00A52453">
          <w:rPr>
            <w:rFonts w:asciiTheme="minorHAnsi" w:eastAsiaTheme="minorEastAsia" w:hAnsiTheme="minorHAnsi" w:cstheme="minorBidi"/>
            <w:b w:val="0"/>
            <w:noProof/>
            <w:szCs w:val="22"/>
          </w:rPr>
          <w:tab/>
        </w:r>
        <w:r w:rsidR="00A52453" w:rsidRPr="00E90E67">
          <w:rPr>
            <w:rStyle w:val="Hyperlink"/>
            <w:rFonts w:eastAsia="MS Mincho"/>
            <w:noProof/>
          </w:rPr>
          <w:t>Introduction</w:t>
        </w:r>
        <w:r w:rsidR="00A52453">
          <w:rPr>
            <w:noProof/>
            <w:webHidden/>
          </w:rPr>
          <w:tab/>
        </w:r>
        <w:r w:rsidR="00A52453">
          <w:rPr>
            <w:noProof/>
            <w:webHidden/>
          </w:rPr>
          <w:fldChar w:fldCharType="begin"/>
        </w:r>
        <w:r w:rsidR="00A52453">
          <w:rPr>
            <w:noProof/>
            <w:webHidden/>
          </w:rPr>
          <w:instrText xml:space="preserve"> PAGEREF _Toc317948860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14:paraId="5625D115"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61" w:history="1">
        <w:r w:rsidRPr="00E90E67">
          <w:rPr>
            <w:rStyle w:val="Hyperlink"/>
            <w:rFonts w:eastAsia="MS Mincho"/>
            <w:noProof/>
          </w:rPr>
          <w:t>1.1</w:t>
        </w:r>
        <w:r>
          <w:rPr>
            <w:rFonts w:asciiTheme="minorHAnsi" w:eastAsiaTheme="minorEastAsia" w:hAnsiTheme="minorHAnsi" w:cstheme="minorBidi"/>
            <w:noProof/>
            <w:sz w:val="22"/>
            <w:szCs w:val="22"/>
          </w:rPr>
          <w:tab/>
        </w:r>
        <w:r w:rsidRPr="00E90E67">
          <w:rPr>
            <w:rStyle w:val="Hyperlink"/>
            <w:rFonts w:eastAsia="MS Mincho"/>
            <w:noProof/>
          </w:rPr>
          <w:t>Purpose</w:t>
        </w:r>
        <w:r>
          <w:rPr>
            <w:noProof/>
            <w:webHidden/>
          </w:rPr>
          <w:tab/>
        </w:r>
        <w:r>
          <w:rPr>
            <w:noProof/>
            <w:webHidden/>
          </w:rPr>
          <w:fldChar w:fldCharType="begin"/>
        </w:r>
        <w:r>
          <w:rPr>
            <w:noProof/>
            <w:webHidden/>
          </w:rPr>
          <w:instrText xml:space="preserve"> PAGEREF _Toc317948861 \h </w:instrText>
        </w:r>
        <w:r>
          <w:rPr>
            <w:noProof/>
            <w:webHidden/>
          </w:rPr>
        </w:r>
        <w:r>
          <w:rPr>
            <w:noProof/>
            <w:webHidden/>
          </w:rPr>
          <w:fldChar w:fldCharType="separate"/>
        </w:r>
        <w:r>
          <w:rPr>
            <w:noProof/>
            <w:webHidden/>
          </w:rPr>
          <w:t>3</w:t>
        </w:r>
        <w:r>
          <w:rPr>
            <w:noProof/>
            <w:webHidden/>
          </w:rPr>
          <w:fldChar w:fldCharType="end"/>
        </w:r>
      </w:hyperlink>
    </w:p>
    <w:p w14:paraId="03D3020D"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62" w:history="1">
        <w:r w:rsidRPr="00E90E67">
          <w:rPr>
            <w:rStyle w:val="Hyperlink"/>
            <w:rFonts w:eastAsia="MS Mincho"/>
            <w:noProof/>
          </w:rPr>
          <w:t>1.2</w:t>
        </w:r>
        <w:r>
          <w:rPr>
            <w:rFonts w:asciiTheme="minorHAnsi" w:eastAsiaTheme="minorEastAsia" w:hAnsiTheme="minorHAnsi" w:cstheme="minorBidi"/>
            <w:noProof/>
            <w:sz w:val="22"/>
            <w:szCs w:val="22"/>
          </w:rPr>
          <w:tab/>
        </w:r>
        <w:r w:rsidRPr="00E90E67">
          <w:rPr>
            <w:rStyle w:val="Hyperlink"/>
            <w:rFonts w:eastAsia="MS Mincho"/>
            <w:noProof/>
          </w:rPr>
          <w:t>Scope</w:t>
        </w:r>
        <w:r>
          <w:rPr>
            <w:noProof/>
            <w:webHidden/>
          </w:rPr>
          <w:tab/>
        </w:r>
        <w:r>
          <w:rPr>
            <w:noProof/>
            <w:webHidden/>
          </w:rPr>
          <w:fldChar w:fldCharType="begin"/>
        </w:r>
        <w:r>
          <w:rPr>
            <w:noProof/>
            <w:webHidden/>
          </w:rPr>
          <w:instrText xml:space="preserve"> PAGEREF _Toc317948862 \h </w:instrText>
        </w:r>
        <w:r>
          <w:rPr>
            <w:noProof/>
            <w:webHidden/>
          </w:rPr>
        </w:r>
        <w:r>
          <w:rPr>
            <w:noProof/>
            <w:webHidden/>
          </w:rPr>
          <w:fldChar w:fldCharType="separate"/>
        </w:r>
        <w:r>
          <w:rPr>
            <w:noProof/>
            <w:webHidden/>
          </w:rPr>
          <w:t>3</w:t>
        </w:r>
        <w:r>
          <w:rPr>
            <w:noProof/>
            <w:webHidden/>
          </w:rPr>
          <w:fldChar w:fldCharType="end"/>
        </w:r>
      </w:hyperlink>
    </w:p>
    <w:p w14:paraId="51026405"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63" w:history="1">
        <w:r w:rsidRPr="00E90E67">
          <w:rPr>
            <w:rStyle w:val="Hyperlink"/>
            <w:rFonts w:eastAsia="MS Mincho"/>
            <w:noProof/>
          </w:rPr>
          <w:t>1.3</w:t>
        </w:r>
        <w:r>
          <w:rPr>
            <w:rFonts w:asciiTheme="minorHAnsi" w:eastAsiaTheme="minorEastAsia" w:hAnsiTheme="minorHAnsi" w:cstheme="minorBidi"/>
            <w:noProof/>
            <w:sz w:val="22"/>
            <w:szCs w:val="22"/>
          </w:rPr>
          <w:tab/>
        </w:r>
        <w:r w:rsidRPr="00E90E67">
          <w:rPr>
            <w:rStyle w:val="Hyperlink"/>
            <w:rFonts w:eastAsia="MS Mincho"/>
            <w:noProof/>
          </w:rPr>
          <w:t>Definitions, acronymns, abbreviations</w:t>
        </w:r>
        <w:r>
          <w:rPr>
            <w:noProof/>
            <w:webHidden/>
          </w:rPr>
          <w:tab/>
        </w:r>
        <w:r>
          <w:rPr>
            <w:noProof/>
            <w:webHidden/>
          </w:rPr>
          <w:fldChar w:fldCharType="begin"/>
        </w:r>
        <w:r>
          <w:rPr>
            <w:noProof/>
            <w:webHidden/>
          </w:rPr>
          <w:instrText xml:space="preserve"> PAGEREF _Toc317948863 \h </w:instrText>
        </w:r>
        <w:r>
          <w:rPr>
            <w:noProof/>
            <w:webHidden/>
          </w:rPr>
        </w:r>
        <w:r>
          <w:rPr>
            <w:noProof/>
            <w:webHidden/>
          </w:rPr>
          <w:fldChar w:fldCharType="separate"/>
        </w:r>
        <w:r>
          <w:rPr>
            <w:noProof/>
            <w:webHidden/>
          </w:rPr>
          <w:t>3</w:t>
        </w:r>
        <w:r>
          <w:rPr>
            <w:noProof/>
            <w:webHidden/>
          </w:rPr>
          <w:fldChar w:fldCharType="end"/>
        </w:r>
      </w:hyperlink>
    </w:p>
    <w:p w14:paraId="63C3EF9A"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64" w:history="1">
        <w:r w:rsidRPr="00E90E67">
          <w:rPr>
            <w:rStyle w:val="Hyperlink"/>
            <w:rFonts w:eastAsia="MS Mincho"/>
            <w:noProof/>
          </w:rPr>
          <w:t>1.4</w:t>
        </w:r>
        <w:r>
          <w:rPr>
            <w:rFonts w:asciiTheme="minorHAnsi" w:eastAsiaTheme="minorEastAsia" w:hAnsiTheme="minorHAnsi" w:cstheme="minorBidi"/>
            <w:noProof/>
            <w:sz w:val="22"/>
            <w:szCs w:val="22"/>
          </w:rPr>
          <w:tab/>
        </w:r>
        <w:r w:rsidRPr="00E90E67">
          <w:rPr>
            <w:rStyle w:val="Hyperlink"/>
            <w:rFonts w:eastAsia="MS Mincho"/>
            <w:noProof/>
          </w:rPr>
          <w:t>References</w:t>
        </w:r>
        <w:r>
          <w:rPr>
            <w:noProof/>
            <w:webHidden/>
          </w:rPr>
          <w:tab/>
        </w:r>
        <w:r>
          <w:rPr>
            <w:noProof/>
            <w:webHidden/>
          </w:rPr>
          <w:fldChar w:fldCharType="begin"/>
        </w:r>
        <w:r>
          <w:rPr>
            <w:noProof/>
            <w:webHidden/>
          </w:rPr>
          <w:instrText xml:space="preserve"> PAGEREF _Toc317948864 \h </w:instrText>
        </w:r>
        <w:r>
          <w:rPr>
            <w:noProof/>
            <w:webHidden/>
          </w:rPr>
        </w:r>
        <w:r>
          <w:rPr>
            <w:noProof/>
            <w:webHidden/>
          </w:rPr>
          <w:fldChar w:fldCharType="separate"/>
        </w:r>
        <w:r>
          <w:rPr>
            <w:noProof/>
            <w:webHidden/>
          </w:rPr>
          <w:t>3</w:t>
        </w:r>
        <w:r>
          <w:rPr>
            <w:noProof/>
            <w:webHidden/>
          </w:rPr>
          <w:fldChar w:fldCharType="end"/>
        </w:r>
      </w:hyperlink>
    </w:p>
    <w:p w14:paraId="6ECBD457"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65" w:history="1">
        <w:r w:rsidRPr="00E90E67">
          <w:rPr>
            <w:rStyle w:val="Hyperlink"/>
            <w:rFonts w:eastAsia="MS Mincho"/>
            <w:noProof/>
          </w:rPr>
          <w:t>1.5</w:t>
        </w:r>
        <w:r>
          <w:rPr>
            <w:rFonts w:asciiTheme="minorHAnsi" w:eastAsiaTheme="minorEastAsia" w:hAnsiTheme="minorHAnsi" w:cstheme="minorBidi"/>
            <w:noProof/>
            <w:sz w:val="22"/>
            <w:szCs w:val="22"/>
          </w:rPr>
          <w:tab/>
        </w:r>
        <w:r w:rsidRPr="00E90E67">
          <w:rPr>
            <w:rStyle w:val="Hyperlink"/>
            <w:rFonts w:eastAsia="MS Mincho"/>
            <w:noProof/>
          </w:rPr>
          <w:t>Overview</w:t>
        </w:r>
        <w:r>
          <w:rPr>
            <w:noProof/>
            <w:webHidden/>
          </w:rPr>
          <w:tab/>
        </w:r>
        <w:r>
          <w:rPr>
            <w:noProof/>
            <w:webHidden/>
          </w:rPr>
          <w:fldChar w:fldCharType="begin"/>
        </w:r>
        <w:r>
          <w:rPr>
            <w:noProof/>
            <w:webHidden/>
          </w:rPr>
          <w:instrText xml:space="preserve"> PAGEREF _Toc317948865 \h </w:instrText>
        </w:r>
        <w:r>
          <w:rPr>
            <w:noProof/>
            <w:webHidden/>
          </w:rPr>
        </w:r>
        <w:r>
          <w:rPr>
            <w:noProof/>
            <w:webHidden/>
          </w:rPr>
          <w:fldChar w:fldCharType="separate"/>
        </w:r>
        <w:r>
          <w:rPr>
            <w:noProof/>
            <w:webHidden/>
          </w:rPr>
          <w:t>3</w:t>
        </w:r>
        <w:r>
          <w:rPr>
            <w:noProof/>
            <w:webHidden/>
          </w:rPr>
          <w:fldChar w:fldCharType="end"/>
        </w:r>
      </w:hyperlink>
    </w:p>
    <w:p w14:paraId="1C9DEEF1" w14:textId="77777777" w:rsidR="00A52453" w:rsidRDefault="00A52453">
      <w:pPr>
        <w:pStyle w:val="TOC1"/>
        <w:tabs>
          <w:tab w:val="left" w:pos="720"/>
          <w:tab w:val="right" w:leader="dot" w:pos="9580"/>
        </w:tabs>
        <w:rPr>
          <w:rFonts w:asciiTheme="minorHAnsi" w:eastAsiaTheme="minorEastAsia" w:hAnsiTheme="minorHAnsi" w:cstheme="minorBidi"/>
          <w:b w:val="0"/>
          <w:noProof/>
          <w:szCs w:val="22"/>
        </w:rPr>
      </w:pPr>
      <w:hyperlink w:anchor="_Toc317948866" w:history="1">
        <w:r w:rsidRPr="00E90E67">
          <w:rPr>
            <w:rStyle w:val="Hyperlink"/>
            <w:rFonts w:eastAsia="MS Mincho"/>
            <w:noProof/>
          </w:rPr>
          <w:t>2</w:t>
        </w:r>
        <w:r>
          <w:rPr>
            <w:rFonts w:asciiTheme="minorHAnsi" w:eastAsiaTheme="minorEastAsia" w:hAnsiTheme="minorHAnsi" w:cstheme="minorBidi"/>
            <w:b w:val="0"/>
            <w:noProof/>
            <w:szCs w:val="22"/>
          </w:rPr>
          <w:tab/>
        </w:r>
        <w:r w:rsidRPr="00E90E67">
          <w:rPr>
            <w:rStyle w:val="Hyperlink"/>
            <w:rFonts w:eastAsia="MS Mincho"/>
            <w:noProof/>
          </w:rPr>
          <w:t>Overall Description</w:t>
        </w:r>
        <w:r>
          <w:rPr>
            <w:noProof/>
            <w:webHidden/>
          </w:rPr>
          <w:tab/>
        </w:r>
        <w:r>
          <w:rPr>
            <w:noProof/>
            <w:webHidden/>
          </w:rPr>
          <w:fldChar w:fldCharType="begin"/>
        </w:r>
        <w:r>
          <w:rPr>
            <w:noProof/>
            <w:webHidden/>
          </w:rPr>
          <w:instrText xml:space="preserve"> PAGEREF _Toc317948866 \h </w:instrText>
        </w:r>
        <w:r>
          <w:rPr>
            <w:noProof/>
            <w:webHidden/>
          </w:rPr>
        </w:r>
        <w:r>
          <w:rPr>
            <w:noProof/>
            <w:webHidden/>
          </w:rPr>
          <w:fldChar w:fldCharType="separate"/>
        </w:r>
        <w:r>
          <w:rPr>
            <w:noProof/>
            <w:webHidden/>
          </w:rPr>
          <w:t>4</w:t>
        </w:r>
        <w:r>
          <w:rPr>
            <w:noProof/>
            <w:webHidden/>
          </w:rPr>
          <w:fldChar w:fldCharType="end"/>
        </w:r>
      </w:hyperlink>
    </w:p>
    <w:p w14:paraId="71E4453A"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67" w:history="1">
        <w:r w:rsidRPr="00E90E67">
          <w:rPr>
            <w:rStyle w:val="Hyperlink"/>
            <w:rFonts w:eastAsia="MS Mincho"/>
            <w:noProof/>
          </w:rPr>
          <w:t>2.1</w:t>
        </w:r>
        <w:r>
          <w:rPr>
            <w:rFonts w:asciiTheme="minorHAnsi" w:eastAsiaTheme="minorEastAsia" w:hAnsiTheme="minorHAnsi" w:cstheme="minorBidi"/>
            <w:noProof/>
            <w:sz w:val="22"/>
            <w:szCs w:val="22"/>
          </w:rPr>
          <w:tab/>
        </w:r>
        <w:r w:rsidRPr="00E90E67">
          <w:rPr>
            <w:rStyle w:val="Hyperlink"/>
            <w:rFonts w:eastAsia="MS Mincho"/>
            <w:noProof/>
          </w:rPr>
          <w:t>Product Perspective</w:t>
        </w:r>
        <w:r>
          <w:rPr>
            <w:noProof/>
            <w:webHidden/>
          </w:rPr>
          <w:tab/>
        </w:r>
        <w:r>
          <w:rPr>
            <w:noProof/>
            <w:webHidden/>
          </w:rPr>
          <w:fldChar w:fldCharType="begin"/>
        </w:r>
        <w:r>
          <w:rPr>
            <w:noProof/>
            <w:webHidden/>
          </w:rPr>
          <w:instrText xml:space="preserve"> PAGEREF _Toc317948867 \h </w:instrText>
        </w:r>
        <w:r>
          <w:rPr>
            <w:noProof/>
            <w:webHidden/>
          </w:rPr>
        </w:r>
        <w:r>
          <w:rPr>
            <w:noProof/>
            <w:webHidden/>
          </w:rPr>
          <w:fldChar w:fldCharType="separate"/>
        </w:r>
        <w:r>
          <w:rPr>
            <w:noProof/>
            <w:webHidden/>
          </w:rPr>
          <w:t>4</w:t>
        </w:r>
        <w:r>
          <w:rPr>
            <w:noProof/>
            <w:webHidden/>
          </w:rPr>
          <w:fldChar w:fldCharType="end"/>
        </w:r>
      </w:hyperlink>
    </w:p>
    <w:p w14:paraId="5D40AC51"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68" w:history="1">
        <w:r w:rsidRPr="00E90E67">
          <w:rPr>
            <w:rStyle w:val="Hyperlink"/>
            <w:rFonts w:eastAsia="MS Mincho"/>
            <w:noProof/>
          </w:rPr>
          <w:t>2.2</w:t>
        </w:r>
        <w:r>
          <w:rPr>
            <w:rFonts w:asciiTheme="minorHAnsi" w:eastAsiaTheme="minorEastAsia" w:hAnsiTheme="minorHAnsi" w:cstheme="minorBidi"/>
            <w:noProof/>
            <w:sz w:val="22"/>
            <w:szCs w:val="22"/>
          </w:rPr>
          <w:tab/>
        </w:r>
        <w:r w:rsidRPr="00E90E67">
          <w:rPr>
            <w:rStyle w:val="Hyperlink"/>
            <w:rFonts w:eastAsia="MS Mincho"/>
            <w:noProof/>
          </w:rPr>
          <w:t>Product functions</w:t>
        </w:r>
        <w:r>
          <w:rPr>
            <w:noProof/>
            <w:webHidden/>
          </w:rPr>
          <w:tab/>
        </w:r>
        <w:r>
          <w:rPr>
            <w:noProof/>
            <w:webHidden/>
          </w:rPr>
          <w:fldChar w:fldCharType="begin"/>
        </w:r>
        <w:r>
          <w:rPr>
            <w:noProof/>
            <w:webHidden/>
          </w:rPr>
          <w:instrText xml:space="preserve"> PAGEREF _Toc317948868 \h </w:instrText>
        </w:r>
        <w:r>
          <w:rPr>
            <w:noProof/>
            <w:webHidden/>
          </w:rPr>
        </w:r>
        <w:r>
          <w:rPr>
            <w:noProof/>
            <w:webHidden/>
          </w:rPr>
          <w:fldChar w:fldCharType="separate"/>
        </w:r>
        <w:r>
          <w:rPr>
            <w:noProof/>
            <w:webHidden/>
          </w:rPr>
          <w:t>6</w:t>
        </w:r>
        <w:r>
          <w:rPr>
            <w:noProof/>
            <w:webHidden/>
          </w:rPr>
          <w:fldChar w:fldCharType="end"/>
        </w:r>
      </w:hyperlink>
    </w:p>
    <w:p w14:paraId="151F8F26"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69" w:history="1">
        <w:r w:rsidRPr="00E90E67">
          <w:rPr>
            <w:rStyle w:val="Hyperlink"/>
            <w:rFonts w:eastAsia="MS Mincho"/>
            <w:noProof/>
          </w:rPr>
          <w:t>2.3</w:t>
        </w:r>
        <w:r>
          <w:rPr>
            <w:rFonts w:asciiTheme="minorHAnsi" w:eastAsiaTheme="minorEastAsia" w:hAnsiTheme="minorHAnsi" w:cstheme="minorBidi"/>
            <w:noProof/>
            <w:sz w:val="22"/>
            <w:szCs w:val="22"/>
          </w:rPr>
          <w:tab/>
        </w:r>
        <w:r w:rsidRPr="00E90E67">
          <w:rPr>
            <w:rStyle w:val="Hyperlink"/>
            <w:rFonts w:eastAsia="MS Mincho"/>
            <w:noProof/>
          </w:rPr>
          <w:t>User characteristics</w:t>
        </w:r>
        <w:r>
          <w:rPr>
            <w:noProof/>
            <w:webHidden/>
          </w:rPr>
          <w:tab/>
        </w:r>
        <w:r>
          <w:rPr>
            <w:noProof/>
            <w:webHidden/>
          </w:rPr>
          <w:fldChar w:fldCharType="begin"/>
        </w:r>
        <w:r>
          <w:rPr>
            <w:noProof/>
            <w:webHidden/>
          </w:rPr>
          <w:instrText xml:space="preserve"> PAGEREF _Toc317948869 \h </w:instrText>
        </w:r>
        <w:r>
          <w:rPr>
            <w:noProof/>
            <w:webHidden/>
          </w:rPr>
        </w:r>
        <w:r>
          <w:rPr>
            <w:noProof/>
            <w:webHidden/>
          </w:rPr>
          <w:fldChar w:fldCharType="separate"/>
        </w:r>
        <w:r>
          <w:rPr>
            <w:noProof/>
            <w:webHidden/>
          </w:rPr>
          <w:t>6</w:t>
        </w:r>
        <w:r>
          <w:rPr>
            <w:noProof/>
            <w:webHidden/>
          </w:rPr>
          <w:fldChar w:fldCharType="end"/>
        </w:r>
      </w:hyperlink>
    </w:p>
    <w:p w14:paraId="76C3519C"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70" w:history="1">
        <w:r w:rsidRPr="00E90E67">
          <w:rPr>
            <w:rStyle w:val="Hyperlink"/>
            <w:rFonts w:eastAsia="MS Mincho"/>
            <w:noProof/>
          </w:rPr>
          <w:t>2.4</w:t>
        </w:r>
        <w:r>
          <w:rPr>
            <w:rFonts w:asciiTheme="minorHAnsi" w:eastAsiaTheme="minorEastAsia" w:hAnsiTheme="minorHAnsi" w:cstheme="minorBidi"/>
            <w:noProof/>
            <w:sz w:val="22"/>
            <w:szCs w:val="22"/>
          </w:rPr>
          <w:tab/>
        </w:r>
        <w:r w:rsidRPr="00E90E67">
          <w:rPr>
            <w:rStyle w:val="Hyperlink"/>
            <w:rFonts w:eastAsia="MS Mincho"/>
            <w:noProof/>
          </w:rPr>
          <w:t>Constraints</w:t>
        </w:r>
        <w:r>
          <w:rPr>
            <w:noProof/>
            <w:webHidden/>
          </w:rPr>
          <w:tab/>
        </w:r>
        <w:r>
          <w:rPr>
            <w:noProof/>
            <w:webHidden/>
          </w:rPr>
          <w:fldChar w:fldCharType="begin"/>
        </w:r>
        <w:r>
          <w:rPr>
            <w:noProof/>
            <w:webHidden/>
          </w:rPr>
          <w:instrText xml:space="preserve"> PAGEREF _Toc317948870 \h </w:instrText>
        </w:r>
        <w:r>
          <w:rPr>
            <w:noProof/>
            <w:webHidden/>
          </w:rPr>
        </w:r>
        <w:r>
          <w:rPr>
            <w:noProof/>
            <w:webHidden/>
          </w:rPr>
          <w:fldChar w:fldCharType="separate"/>
        </w:r>
        <w:r>
          <w:rPr>
            <w:noProof/>
            <w:webHidden/>
          </w:rPr>
          <w:t>6</w:t>
        </w:r>
        <w:r>
          <w:rPr>
            <w:noProof/>
            <w:webHidden/>
          </w:rPr>
          <w:fldChar w:fldCharType="end"/>
        </w:r>
      </w:hyperlink>
    </w:p>
    <w:p w14:paraId="3E1EBF57"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71" w:history="1">
        <w:r w:rsidRPr="00E90E67">
          <w:rPr>
            <w:rStyle w:val="Hyperlink"/>
            <w:rFonts w:eastAsia="MS Mincho"/>
            <w:noProof/>
          </w:rPr>
          <w:t>2.5</w:t>
        </w:r>
        <w:r>
          <w:rPr>
            <w:rFonts w:asciiTheme="minorHAnsi" w:eastAsiaTheme="minorEastAsia" w:hAnsiTheme="minorHAnsi" w:cstheme="minorBidi"/>
            <w:noProof/>
            <w:sz w:val="22"/>
            <w:szCs w:val="22"/>
          </w:rPr>
          <w:tab/>
        </w:r>
        <w:r w:rsidRPr="00E90E67">
          <w:rPr>
            <w:rStyle w:val="Hyperlink"/>
            <w:rFonts w:eastAsia="MS Mincho"/>
            <w:noProof/>
          </w:rPr>
          <w:t>Assumptions and Dependencies</w:t>
        </w:r>
        <w:r>
          <w:rPr>
            <w:noProof/>
            <w:webHidden/>
          </w:rPr>
          <w:tab/>
        </w:r>
        <w:r>
          <w:rPr>
            <w:noProof/>
            <w:webHidden/>
          </w:rPr>
          <w:fldChar w:fldCharType="begin"/>
        </w:r>
        <w:r>
          <w:rPr>
            <w:noProof/>
            <w:webHidden/>
          </w:rPr>
          <w:instrText xml:space="preserve"> PAGEREF _Toc317948871 \h </w:instrText>
        </w:r>
        <w:r>
          <w:rPr>
            <w:noProof/>
            <w:webHidden/>
          </w:rPr>
        </w:r>
        <w:r>
          <w:rPr>
            <w:noProof/>
            <w:webHidden/>
          </w:rPr>
          <w:fldChar w:fldCharType="separate"/>
        </w:r>
        <w:r>
          <w:rPr>
            <w:noProof/>
            <w:webHidden/>
          </w:rPr>
          <w:t>6</w:t>
        </w:r>
        <w:r>
          <w:rPr>
            <w:noProof/>
            <w:webHidden/>
          </w:rPr>
          <w:fldChar w:fldCharType="end"/>
        </w:r>
      </w:hyperlink>
    </w:p>
    <w:p w14:paraId="3C9F3536" w14:textId="77777777" w:rsidR="00A52453" w:rsidRDefault="00A52453">
      <w:pPr>
        <w:pStyle w:val="TOC1"/>
        <w:tabs>
          <w:tab w:val="left" w:pos="720"/>
          <w:tab w:val="right" w:leader="dot" w:pos="9580"/>
        </w:tabs>
        <w:rPr>
          <w:rFonts w:asciiTheme="minorHAnsi" w:eastAsiaTheme="minorEastAsia" w:hAnsiTheme="minorHAnsi" w:cstheme="minorBidi"/>
          <w:b w:val="0"/>
          <w:noProof/>
          <w:szCs w:val="22"/>
        </w:rPr>
      </w:pPr>
      <w:hyperlink w:anchor="_Toc317948872" w:history="1">
        <w:r w:rsidRPr="00E90E67">
          <w:rPr>
            <w:rStyle w:val="Hyperlink"/>
            <w:rFonts w:eastAsia="MS Mincho"/>
            <w:noProof/>
          </w:rPr>
          <w:t>3</w:t>
        </w:r>
        <w:r>
          <w:rPr>
            <w:rFonts w:asciiTheme="minorHAnsi" w:eastAsiaTheme="minorEastAsia" w:hAnsiTheme="minorHAnsi" w:cstheme="minorBidi"/>
            <w:b w:val="0"/>
            <w:noProof/>
            <w:szCs w:val="22"/>
          </w:rPr>
          <w:tab/>
        </w:r>
        <w:r w:rsidRPr="00E90E67">
          <w:rPr>
            <w:rStyle w:val="Hyperlink"/>
            <w:rFonts w:eastAsia="MS Mincho"/>
            <w:noProof/>
          </w:rPr>
          <w:t>Specific Requirements</w:t>
        </w:r>
        <w:r>
          <w:rPr>
            <w:noProof/>
            <w:webHidden/>
          </w:rPr>
          <w:tab/>
        </w:r>
        <w:r>
          <w:rPr>
            <w:noProof/>
            <w:webHidden/>
          </w:rPr>
          <w:fldChar w:fldCharType="begin"/>
        </w:r>
        <w:r>
          <w:rPr>
            <w:noProof/>
            <w:webHidden/>
          </w:rPr>
          <w:instrText xml:space="preserve"> PAGEREF _Toc317948872 \h </w:instrText>
        </w:r>
        <w:r>
          <w:rPr>
            <w:noProof/>
            <w:webHidden/>
          </w:rPr>
        </w:r>
        <w:r>
          <w:rPr>
            <w:noProof/>
            <w:webHidden/>
          </w:rPr>
          <w:fldChar w:fldCharType="separate"/>
        </w:r>
        <w:r>
          <w:rPr>
            <w:noProof/>
            <w:webHidden/>
          </w:rPr>
          <w:t>7</w:t>
        </w:r>
        <w:r>
          <w:rPr>
            <w:noProof/>
            <w:webHidden/>
          </w:rPr>
          <w:fldChar w:fldCharType="end"/>
        </w:r>
      </w:hyperlink>
    </w:p>
    <w:p w14:paraId="42C932D5"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73" w:history="1">
        <w:r w:rsidRPr="00E90E67">
          <w:rPr>
            <w:rStyle w:val="Hyperlink"/>
            <w:rFonts w:eastAsia="MS Mincho"/>
            <w:noProof/>
          </w:rPr>
          <w:t>3.1</w:t>
        </w:r>
        <w:r>
          <w:rPr>
            <w:rFonts w:asciiTheme="minorHAnsi" w:eastAsiaTheme="minorEastAsia" w:hAnsiTheme="minorHAnsi" w:cstheme="minorBidi"/>
            <w:noProof/>
            <w:sz w:val="22"/>
            <w:szCs w:val="22"/>
          </w:rPr>
          <w:tab/>
        </w:r>
        <w:r w:rsidRPr="00E90E67">
          <w:rPr>
            <w:rStyle w:val="Hyperlink"/>
            <w:rFonts w:eastAsia="MS Mincho"/>
            <w:noProof/>
          </w:rPr>
          <w:t>External Interface Requirements</w:t>
        </w:r>
        <w:r>
          <w:rPr>
            <w:noProof/>
            <w:webHidden/>
          </w:rPr>
          <w:tab/>
        </w:r>
        <w:r>
          <w:rPr>
            <w:noProof/>
            <w:webHidden/>
          </w:rPr>
          <w:fldChar w:fldCharType="begin"/>
        </w:r>
        <w:r>
          <w:rPr>
            <w:noProof/>
            <w:webHidden/>
          </w:rPr>
          <w:instrText xml:space="preserve"> PAGEREF _Toc317948873 \h </w:instrText>
        </w:r>
        <w:r>
          <w:rPr>
            <w:noProof/>
            <w:webHidden/>
          </w:rPr>
        </w:r>
        <w:r>
          <w:rPr>
            <w:noProof/>
            <w:webHidden/>
          </w:rPr>
          <w:fldChar w:fldCharType="separate"/>
        </w:r>
        <w:r>
          <w:rPr>
            <w:noProof/>
            <w:webHidden/>
          </w:rPr>
          <w:t>7</w:t>
        </w:r>
        <w:r>
          <w:rPr>
            <w:noProof/>
            <w:webHidden/>
          </w:rPr>
          <w:fldChar w:fldCharType="end"/>
        </w:r>
      </w:hyperlink>
    </w:p>
    <w:p w14:paraId="3BAFE388"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74" w:history="1">
        <w:r w:rsidRPr="00E90E67">
          <w:rPr>
            <w:rStyle w:val="Hyperlink"/>
            <w:rFonts w:eastAsia="MS Mincho"/>
            <w:noProof/>
          </w:rPr>
          <w:t>3.2</w:t>
        </w:r>
        <w:r>
          <w:rPr>
            <w:rFonts w:asciiTheme="minorHAnsi" w:eastAsiaTheme="minorEastAsia" w:hAnsiTheme="minorHAnsi" w:cstheme="minorBidi"/>
            <w:noProof/>
            <w:sz w:val="22"/>
            <w:szCs w:val="22"/>
          </w:rPr>
          <w:tab/>
        </w:r>
        <w:r w:rsidRPr="00E90E67">
          <w:rPr>
            <w:rStyle w:val="Hyperlink"/>
            <w:rFonts w:eastAsia="MS Mincho"/>
            <w:noProof/>
          </w:rPr>
          <w:t>FEATURES</w:t>
        </w:r>
        <w:r>
          <w:rPr>
            <w:noProof/>
            <w:webHidden/>
          </w:rPr>
          <w:tab/>
        </w:r>
        <w:r>
          <w:rPr>
            <w:noProof/>
            <w:webHidden/>
          </w:rPr>
          <w:fldChar w:fldCharType="begin"/>
        </w:r>
        <w:r>
          <w:rPr>
            <w:noProof/>
            <w:webHidden/>
          </w:rPr>
          <w:instrText xml:space="preserve"> PAGEREF _Toc317948874 \h </w:instrText>
        </w:r>
        <w:r>
          <w:rPr>
            <w:noProof/>
            <w:webHidden/>
          </w:rPr>
        </w:r>
        <w:r>
          <w:rPr>
            <w:noProof/>
            <w:webHidden/>
          </w:rPr>
          <w:fldChar w:fldCharType="separate"/>
        </w:r>
        <w:r>
          <w:rPr>
            <w:noProof/>
            <w:webHidden/>
          </w:rPr>
          <w:t>7</w:t>
        </w:r>
        <w:r>
          <w:rPr>
            <w:noProof/>
            <w:webHidden/>
          </w:rPr>
          <w:fldChar w:fldCharType="end"/>
        </w:r>
      </w:hyperlink>
    </w:p>
    <w:p w14:paraId="65B89D30"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75" w:history="1">
        <w:r w:rsidRPr="00E90E67">
          <w:rPr>
            <w:rStyle w:val="Hyperlink"/>
            <w:rFonts w:eastAsia="MS Mincho"/>
            <w:noProof/>
          </w:rPr>
          <w:t>3.3</w:t>
        </w:r>
        <w:r>
          <w:rPr>
            <w:rFonts w:asciiTheme="minorHAnsi" w:eastAsiaTheme="minorEastAsia" w:hAnsiTheme="minorHAnsi" w:cstheme="minorBidi"/>
            <w:noProof/>
            <w:sz w:val="22"/>
            <w:szCs w:val="22"/>
          </w:rPr>
          <w:tab/>
        </w:r>
        <w:r w:rsidRPr="00E90E67">
          <w:rPr>
            <w:rStyle w:val="Hyperlink"/>
            <w:rFonts w:eastAsia="MS Mincho"/>
            <w:noProof/>
          </w:rPr>
          <w:t>Performance requirements</w:t>
        </w:r>
        <w:r>
          <w:rPr>
            <w:noProof/>
            <w:webHidden/>
          </w:rPr>
          <w:tab/>
        </w:r>
        <w:r>
          <w:rPr>
            <w:noProof/>
            <w:webHidden/>
          </w:rPr>
          <w:fldChar w:fldCharType="begin"/>
        </w:r>
        <w:r>
          <w:rPr>
            <w:noProof/>
            <w:webHidden/>
          </w:rPr>
          <w:instrText xml:space="preserve"> PAGEREF _Toc317948875 \h </w:instrText>
        </w:r>
        <w:r>
          <w:rPr>
            <w:noProof/>
            <w:webHidden/>
          </w:rPr>
        </w:r>
        <w:r>
          <w:rPr>
            <w:noProof/>
            <w:webHidden/>
          </w:rPr>
          <w:fldChar w:fldCharType="separate"/>
        </w:r>
        <w:r>
          <w:rPr>
            <w:noProof/>
            <w:webHidden/>
          </w:rPr>
          <w:t>7</w:t>
        </w:r>
        <w:r>
          <w:rPr>
            <w:noProof/>
            <w:webHidden/>
          </w:rPr>
          <w:fldChar w:fldCharType="end"/>
        </w:r>
      </w:hyperlink>
    </w:p>
    <w:p w14:paraId="767330E5"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76" w:history="1">
        <w:r w:rsidRPr="00E90E67">
          <w:rPr>
            <w:rStyle w:val="Hyperlink"/>
            <w:rFonts w:eastAsia="MS Mincho"/>
            <w:noProof/>
          </w:rPr>
          <w:t>3.4</w:t>
        </w:r>
        <w:r>
          <w:rPr>
            <w:rFonts w:asciiTheme="minorHAnsi" w:eastAsiaTheme="minorEastAsia" w:hAnsiTheme="minorHAnsi" w:cstheme="minorBidi"/>
            <w:noProof/>
            <w:sz w:val="22"/>
            <w:szCs w:val="22"/>
          </w:rPr>
          <w:tab/>
        </w:r>
        <w:r w:rsidRPr="00E90E67">
          <w:rPr>
            <w:rStyle w:val="Hyperlink"/>
            <w:rFonts w:eastAsia="MS Mincho"/>
            <w:noProof/>
          </w:rPr>
          <w:t>Design Constraints</w:t>
        </w:r>
        <w:r>
          <w:rPr>
            <w:noProof/>
            <w:webHidden/>
          </w:rPr>
          <w:tab/>
        </w:r>
        <w:r>
          <w:rPr>
            <w:noProof/>
            <w:webHidden/>
          </w:rPr>
          <w:fldChar w:fldCharType="begin"/>
        </w:r>
        <w:r>
          <w:rPr>
            <w:noProof/>
            <w:webHidden/>
          </w:rPr>
          <w:instrText xml:space="preserve"> PAGEREF _Toc317948876 \h </w:instrText>
        </w:r>
        <w:r>
          <w:rPr>
            <w:noProof/>
            <w:webHidden/>
          </w:rPr>
        </w:r>
        <w:r>
          <w:rPr>
            <w:noProof/>
            <w:webHidden/>
          </w:rPr>
          <w:fldChar w:fldCharType="separate"/>
        </w:r>
        <w:r>
          <w:rPr>
            <w:noProof/>
            <w:webHidden/>
          </w:rPr>
          <w:t>7</w:t>
        </w:r>
        <w:r>
          <w:rPr>
            <w:noProof/>
            <w:webHidden/>
          </w:rPr>
          <w:fldChar w:fldCharType="end"/>
        </w:r>
      </w:hyperlink>
    </w:p>
    <w:p w14:paraId="3C27C810"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77" w:history="1">
        <w:r w:rsidRPr="00E90E67">
          <w:rPr>
            <w:rStyle w:val="Hyperlink"/>
            <w:rFonts w:eastAsia="MS Mincho"/>
            <w:noProof/>
          </w:rPr>
          <w:t>3.5</w:t>
        </w:r>
        <w:r>
          <w:rPr>
            <w:rFonts w:asciiTheme="minorHAnsi" w:eastAsiaTheme="minorEastAsia" w:hAnsiTheme="minorHAnsi" w:cstheme="minorBidi"/>
            <w:noProof/>
            <w:sz w:val="22"/>
            <w:szCs w:val="22"/>
          </w:rPr>
          <w:tab/>
        </w:r>
        <w:r w:rsidRPr="00E90E67">
          <w:rPr>
            <w:rStyle w:val="Hyperlink"/>
            <w:rFonts w:eastAsia="MS Mincho"/>
            <w:noProof/>
          </w:rPr>
          <w:t>Software System Attributes</w:t>
        </w:r>
        <w:r>
          <w:rPr>
            <w:noProof/>
            <w:webHidden/>
          </w:rPr>
          <w:tab/>
        </w:r>
        <w:r>
          <w:rPr>
            <w:noProof/>
            <w:webHidden/>
          </w:rPr>
          <w:fldChar w:fldCharType="begin"/>
        </w:r>
        <w:r>
          <w:rPr>
            <w:noProof/>
            <w:webHidden/>
          </w:rPr>
          <w:instrText xml:space="preserve"> PAGEREF _Toc317948877 \h </w:instrText>
        </w:r>
        <w:r>
          <w:rPr>
            <w:noProof/>
            <w:webHidden/>
          </w:rPr>
        </w:r>
        <w:r>
          <w:rPr>
            <w:noProof/>
            <w:webHidden/>
          </w:rPr>
          <w:fldChar w:fldCharType="separate"/>
        </w:r>
        <w:r>
          <w:rPr>
            <w:noProof/>
            <w:webHidden/>
          </w:rPr>
          <w:t>7</w:t>
        </w:r>
        <w:r>
          <w:rPr>
            <w:noProof/>
            <w:webHidden/>
          </w:rPr>
          <w:fldChar w:fldCharType="end"/>
        </w:r>
      </w:hyperlink>
    </w:p>
    <w:p w14:paraId="5D32E5DA"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78" w:history="1">
        <w:r w:rsidRPr="00E90E67">
          <w:rPr>
            <w:rStyle w:val="Hyperlink"/>
            <w:rFonts w:eastAsia="MS Mincho"/>
            <w:noProof/>
          </w:rPr>
          <w:t>3.6</w:t>
        </w:r>
        <w:r>
          <w:rPr>
            <w:rFonts w:asciiTheme="minorHAnsi" w:eastAsiaTheme="minorEastAsia" w:hAnsiTheme="minorHAnsi" w:cstheme="minorBidi"/>
            <w:noProof/>
            <w:sz w:val="22"/>
            <w:szCs w:val="22"/>
          </w:rPr>
          <w:tab/>
        </w:r>
        <w:r w:rsidRPr="00E90E67">
          <w:rPr>
            <w:rStyle w:val="Hyperlink"/>
            <w:rFonts w:eastAsia="MS Mincho"/>
            <w:noProof/>
          </w:rPr>
          <w:t>Other Requirements</w:t>
        </w:r>
        <w:r>
          <w:rPr>
            <w:noProof/>
            <w:webHidden/>
          </w:rPr>
          <w:tab/>
        </w:r>
        <w:r>
          <w:rPr>
            <w:noProof/>
            <w:webHidden/>
          </w:rPr>
          <w:fldChar w:fldCharType="begin"/>
        </w:r>
        <w:r>
          <w:rPr>
            <w:noProof/>
            <w:webHidden/>
          </w:rPr>
          <w:instrText xml:space="preserve"> PAGEREF _Toc317948878 \h </w:instrText>
        </w:r>
        <w:r>
          <w:rPr>
            <w:noProof/>
            <w:webHidden/>
          </w:rPr>
        </w:r>
        <w:r>
          <w:rPr>
            <w:noProof/>
            <w:webHidden/>
          </w:rPr>
          <w:fldChar w:fldCharType="separate"/>
        </w:r>
        <w:r>
          <w:rPr>
            <w:noProof/>
            <w:webHidden/>
          </w:rPr>
          <w:t>7</w:t>
        </w:r>
        <w:r>
          <w:rPr>
            <w:noProof/>
            <w:webHidden/>
          </w:rPr>
          <w:fldChar w:fldCharType="end"/>
        </w:r>
      </w:hyperlink>
    </w:p>
    <w:p w14:paraId="04A8C673" w14:textId="77777777" w:rsidR="00A52453" w:rsidRDefault="00A52453">
      <w:pPr>
        <w:pStyle w:val="TOC1"/>
        <w:tabs>
          <w:tab w:val="left" w:pos="720"/>
          <w:tab w:val="right" w:leader="dot" w:pos="9580"/>
        </w:tabs>
        <w:rPr>
          <w:rFonts w:asciiTheme="minorHAnsi" w:eastAsiaTheme="minorEastAsia" w:hAnsiTheme="minorHAnsi" w:cstheme="minorBidi"/>
          <w:b w:val="0"/>
          <w:noProof/>
          <w:szCs w:val="22"/>
        </w:rPr>
      </w:pPr>
      <w:hyperlink w:anchor="_Toc317948879" w:history="1">
        <w:r w:rsidRPr="00E90E67">
          <w:rPr>
            <w:rStyle w:val="Hyperlink"/>
            <w:rFonts w:eastAsia="MS Mincho"/>
            <w:noProof/>
          </w:rPr>
          <w:t>4</w:t>
        </w:r>
        <w:r>
          <w:rPr>
            <w:rFonts w:asciiTheme="minorHAnsi" w:eastAsiaTheme="minorEastAsia" w:hAnsiTheme="minorHAnsi" w:cstheme="minorBidi"/>
            <w:b w:val="0"/>
            <w:noProof/>
            <w:szCs w:val="22"/>
          </w:rPr>
          <w:tab/>
        </w:r>
        <w:r w:rsidRPr="00E90E67">
          <w:rPr>
            <w:rStyle w:val="Hyperlink"/>
            <w:rFonts w:eastAsia="MS Mincho"/>
            <w:noProof/>
          </w:rPr>
          <w:t>Appendices</w:t>
        </w:r>
        <w:r>
          <w:rPr>
            <w:noProof/>
            <w:webHidden/>
          </w:rPr>
          <w:tab/>
        </w:r>
        <w:r>
          <w:rPr>
            <w:noProof/>
            <w:webHidden/>
          </w:rPr>
          <w:fldChar w:fldCharType="begin"/>
        </w:r>
        <w:r>
          <w:rPr>
            <w:noProof/>
            <w:webHidden/>
          </w:rPr>
          <w:instrText xml:space="preserve"> PAGEREF _Toc317948879 \h </w:instrText>
        </w:r>
        <w:r>
          <w:rPr>
            <w:noProof/>
            <w:webHidden/>
          </w:rPr>
        </w:r>
        <w:r>
          <w:rPr>
            <w:noProof/>
            <w:webHidden/>
          </w:rPr>
          <w:fldChar w:fldCharType="separate"/>
        </w:r>
        <w:r>
          <w:rPr>
            <w:noProof/>
            <w:webHidden/>
          </w:rPr>
          <w:t>8</w:t>
        </w:r>
        <w:r>
          <w:rPr>
            <w:noProof/>
            <w:webHidden/>
          </w:rPr>
          <w:fldChar w:fldCharType="end"/>
        </w:r>
      </w:hyperlink>
    </w:p>
    <w:p w14:paraId="60A3B4FE" w14:textId="05D453DA" w:rsidR="00A52453" w:rsidRDefault="00A52453" w:rsidP="00A52453">
      <w:pPr>
        <w:pStyle w:val="TOC2"/>
        <w:tabs>
          <w:tab w:val="left" w:pos="720"/>
          <w:tab w:val="right" w:leader="dot" w:pos="9580"/>
        </w:tabs>
        <w:rPr>
          <w:rFonts w:asciiTheme="minorHAnsi" w:eastAsiaTheme="minorEastAsia" w:hAnsiTheme="minorHAnsi" w:cstheme="minorBidi"/>
          <w:noProof/>
          <w:sz w:val="22"/>
          <w:szCs w:val="22"/>
        </w:rPr>
      </w:pPr>
      <w:hyperlink w:anchor="_Toc317948880" w:history="1">
        <w:r w:rsidRPr="00E90E67">
          <w:rPr>
            <w:rStyle w:val="Hyperlink"/>
            <w:rFonts w:eastAsia="MS Mincho"/>
            <w:noProof/>
          </w:rPr>
          <w:t>4.1</w:t>
        </w:r>
        <w:r>
          <w:rPr>
            <w:rFonts w:asciiTheme="minorHAnsi" w:eastAsiaTheme="minorEastAsia" w:hAnsiTheme="minorHAnsi" w:cstheme="minorBidi"/>
            <w:noProof/>
            <w:sz w:val="22"/>
            <w:szCs w:val="22"/>
          </w:rPr>
          <w:tab/>
        </w:r>
        <w:r w:rsidRPr="00E90E67">
          <w:rPr>
            <w:rStyle w:val="Hyperlink"/>
            <w:rFonts w:eastAsia="MS Mincho"/>
            <w:noProof/>
          </w:rPr>
          <w:t>Appendix A – Screenflow</w:t>
        </w:r>
        <w:r>
          <w:rPr>
            <w:noProof/>
            <w:webHidden/>
          </w:rPr>
          <w:tab/>
        </w:r>
        <w:r>
          <w:rPr>
            <w:noProof/>
            <w:webHidden/>
          </w:rPr>
          <w:fldChar w:fldCharType="begin"/>
        </w:r>
        <w:r>
          <w:rPr>
            <w:noProof/>
            <w:webHidden/>
          </w:rPr>
          <w:instrText xml:space="preserve"> PAGEREF _Toc317948880 \h </w:instrText>
        </w:r>
        <w:r>
          <w:rPr>
            <w:noProof/>
            <w:webHidden/>
          </w:rPr>
        </w:r>
        <w:r>
          <w:rPr>
            <w:noProof/>
            <w:webHidden/>
          </w:rPr>
          <w:fldChar w:fldCharType="separate"/>
        </w:r>
        <w:r>
          <w:rPr>
            <w:noProof/>
            <w:webHidden/>
          </w:rPr>
          <w:t>8</w:t>
        </w:r>
        <w:r>
          <w:rPr>
            <w:noProof/>
            <w:webHidden/>
          </w:rPr>
          <w:fldChar w:fldCharType="end"/>
        </w:r>
      </w:hyperlink>
    </w:p>
    <w:p w14:paraId="03636E30" w14:textId="77777777" w:rsidR="00A52453" w:rsidRDefault="00A52453">
      <w:pPr>
        <w:pStyle w:val="TOC2"/>
        <w:tabs>
          <w:tab w:val="left" w:pos="720"/>
          <w:tab w:val="right" w:leader="dot" w:pos="9580"/>
        </w:tabs>
        <w:rPr>
          <w:rFonts w:asciiTheme="minorHAnsi" w:eastAsiaTheme="minorEastAsia" w:hAnsiTheme="minorHAnsi" w:cstheme="minorBidi"/>
          <w:noProof/>
          <w:sz w:val="22"/>
          <w:szCs w:val="22"/>
        </w:rPr>
      </w:pPr>
      <w:hyperlink w:anchor="_Toc317948882" w:history="1">
        <w:r w:rsidRPr="00E90E67">
          <w:rPr>
            <w:rStyle w:val="Hyperlink"/>
            <w:rFonts w:eastAsia="MS Mincho"/>
            <w:noProof/>
          </w:rPr>
          <w:t>4.2</w:t>
        </w:r>
        <w:r>
          <w:rPr>
            <w:rFonts w:asciiTheme="minorHAnsi" w:eastAsiaTheme="minorEastAsia" w:hAnsiTheme="minorHAnsi" w:cstheme="minorBidi"/>
            <w:noProof/>
            <w:sz w:val="22"/>
            <w:szCs w:val="22"/>
          </w:rPr>
          <w:tab/>
        </w:r>
        <w:r w:rsidRPr="00E90E67">
          <w:rPr>
            <w:rStyle w:val="Hyperlink"/>
            <w:rFonts w:eastAsia="MS Mincho"/>
            <w:noProof/>
          </w:rPr>
          <w:t>Appendix B – ScreenShots</w:t>
        </w:r>
        <w:r>
          <w:rPr>
            <w:noProof/>
            <w:webHidden/>
          </w:rPr>
          <w:tab/>
        </w:r>
        <w:r>
          <w:rPr>
            <w:noProof/>
            <w:webHidden/>
          </w:rPr>
          <w:fldChar w:fldCharType="begin"/>
        </w:r>
        <w:r>
          <w:rPr>
            <w:noProof/>
            <w:webHidden/>
          </w:rPr>
          <w:instrText xml:space="preserve"> PAGEREF _Toc317948882 \h </w:instrText>
        </w:r>
        <w:r>
          <w:rPr>
            <w:noProof/>
            <w:webHidden/>
          </w:rPr>
        </w:r>
        <w:r>
          <w:rPr>
            <w:noProof/>
            <w:webHidden/>
          </w:rPr>
          <w:fldChar w:fldCharType="separate"/>
        </w:r>
        <w:r>
          <w:rPr>
            <w:noProof/>
            <w:webHidden/>
          </w:rPr>
          <w:t>9</w:t>
        </w:r>
        <w:r>
          <w:rPr>
            <w:noProof/>
            <w:webHidden/>
          </w:rPr>
          <w:fldChar w:fldCharType="end"/>
        </w:r>
      </w:hyperlink>
    </w:p>
    <w:p w14:paraId="340B1786" w14:textId="77777777" w:rsidR="002A222F" w:rsidRDefault="002A222F">
      <w:pPr>
        <w:pStyle w:val="TOC3"/>
      </w:pPr>
      <w:r>
        <w:rPr>
          <w:b/>
          <w:caps/>
        </w:rPr>
        <w:fldChar w:fldCharType="end"/>
      </w:r>
      <w:bookmarkStart w:id="0" w:name="_GoBack"/>
      <w:bookmarkEnd w:id="0"/>
    </w:p>
    <w:p w14:paraId="28924EFD" w14:textId="77777777" w:rsidR="002A222F" w:rsidRDefault="002A222F">
      <w:pPr>
        <w:pStyle w:val="Heading1"/>
        <w:rPr>
          <w:rFonts w:eastAsia="MS Mincho"/>
        </w:rPr>
      </w:pPr>
      <w:bookmarkStart w:id="1" w:name="_Toc317948860"/>
      <w:r>
        <w:rPr>
          <w:rFonts w:eastAsia="MS Mincho"/>
        </w:rPr>
        <w:lastRenderedPageBreak/>
        <w:t>Introduction</w:t>
      </w:r>
      <w:bookmarkEnd w:id="1"/>
    </w:p>
    <w:p w14:paraId="0FED1B8D" w14:textId="77777777" w:rsidR="002A222F" w:rsidRDefault="002A222F">
      <w:pPr>
        <w:pStyle w:val="Heading2"/>
        <w:rPr>
          <w:rFonts w:eastAsia="MS Mincho"/>
        </w:rPr>
      </w:pPr>
      <w:bookmarkStart w:id="2" w:name="_Toc317948861"/>
      <w:r>
        <w:rPr>
          <w:rFonts w:eastAsia="MS Mincho"/>
        </w:rPr>
        <w:t>Purpose</w:t>
      </w:r>
      <w:bookmarkEnd w:id="2"/>
    </w:p>
    <w:p w14:paraId="1646A952" w14:textId="43034085"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14:paraId="2FDA7200" w14:textId="77777777" w:rsidR="002A222F" w:rsidRDefault="002A222F">
      <w:pPr>
        <w:pStyle w:val="Heading2"/>
        <w:rPr>
          <w:rFonts w:eastAsia="MS Mincho"/>
        </w:rPr>
      </w:pPr>
      <w:bookmarkStart w:id="3" w:name="_Toc317948862"/>
      <w:r>
        <w:rPr>
          <w:rFonts w:eastAsia="MS Mincho"/>
        </w:rPr>
        <w:t>Scope</w:t>
      </w:r>
      <w:bookmarkEnd w:id="3"/>
    </w:p>
    <w:p w14:paraId="6A544137" w14:textId="41AAD642"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14:paraId="00360CB3" w14:textId="7F78C0A4" w:rsidR="001159EE" w:rsidRPr="001159EE" w:rsidRDefault="002A222F" w:rsidP="001159EE">
      <w:pPr>
        <w:pStyle w:val="Heading2"/>
        <w:rPr>
          <w:rFonts w:eastAsia="MS Mincho"/>
        </w:rPr>
      </w:pPr>
      <w:bookmarkStart w:id="4" w:name="_Toc317948863"/>
      <w:r>
        <w:rPr>
          <w:rFonts w:eastAsia="MS Mincho"/>
        </w:rPr>
        <w:t>Definitions, acronymns, abbreviations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14:paraId="440912E9" w14:textId="77777777">
        <w:tc>
          <w:tcPr>
            <w:tcW w:w="2539" w:type="dxa"/>
            <w:shd w:val="clear" w:color="auto" w:fill="E0E0E0"/>
          </w:tcPr>
          <w:p w14:paraId="7CCDC04F" w14:textId="77777777" w:rsidR="002A222F" w:rsidRDefault="002A222F">
            <w:pPr>
              <w:rPr>
                <w:rFonts w:eastAsia="MS Mincho"/>
              </w:rPr>
            </w:pPr>
            <w:r>
              <w:rPr>
                <w:rFonts w:eastAsia="MS Mincho"/>
              </w:rPr>
              <w:t>Term</w:t>
            </w:r>
          </w:p>
        </w:tc>
        <w:tc>
          <w:tcPr>
            <w:tcW w:w="7267" w:type="dxa"/>
            <w:shd w:val="clear" w:color="auto" w:fill="E0E0E0"/>
          </w:tcPr>
          <w:p w14:paraId="7C578152" w14:textId="77777777" w:rsidR="002A222F" w:rsidRDefault="002A222F">
            <w:pPr>
              <w:rPr>
                <w:rFonts w:eastAsia="MS Mincho"/>
              </w:rPr>
            </w:pPr>
            <w:r>
              <w:rPr>
                <w:rFonts w:eastAsia="MS Mincho"/>
              </w:rPr>
              <w:t>Description</w:t>
            </w:r>
          </w:p>
        </w:tc>
      </w:tr>
      <w:tr w:rsidR="002A222F" w14:paraId="568DE21C" w14:textId="77777777">
        <w:tc>
          <w:tcPr>
            <w:tcW w:w="2539" w:type="dxa"/>
          </w:tcPr>
          <w:p w14:paraId="2B2752AE" w14:textId="014DB7FE" w:rsidR="002A222F" w:rsidRDefault="001159EE" w:rsidP="001159EE">
            <w:pPr>
              <w:rPr>
                <w:rFonts w:eastAsia="MS Mincho"/>
              </w:rPr>
            </w:pPr>
            <w:r>
              <w:rPr>
                <w:rFonts w:eastAsia="MS Mincho"/>
              </w:rPr>
              <w:t>Cached</w:t>
            </w:r>
          </w:p>
        </w:tc>
        <w:tc>
          <w:tcPr>
            <w:tcW w:w="7267" w:type="dxa"/>
          </w:tcPr>
          <w:p w14:paraId="1E9BB57B" w14:textId="75613546"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14:paraId="59095090" w14:textId="77777777">
        <w:tc>
          <w:tcPr>
            <w:tcW w:w="2539" w:type="dxa"/>
          </w:tcPr>
          <w:p w14:paraId="1C282F61" w14:textId="77777777" w:rsidR="002A222F" w:rsidRDefault="002A222F">
            <w:pPr>
              <w:rPr>
                <w:rFonts w:eastAsia="MS Mincho"/>
              </w:rPr>
            </w:pPr>
          </w:p>
        </w:tc>
        <w:tc>
          <w:tcPr>
            <w:tcW w:w="7267" w:type="dxa"/>
          </w:tcPr>
          <w:p w14:paraId="4CAE6298" w14:textId="77777777" w:rsidR="002A222F" w:rsidRDefault="002A222F">
            <w:pPr>
              <w:rPr>
                <w:rFonts w:eastAsia="MS Mincho"/>
              </w:rPr>
            </w:pPr>
          </w:p>
        </w:tc>
      </w:tr>
      <w:tr w:rsidR="001D646D" w14:paraId="5D6A0516" w14:textId="77777777">
        <w:tc>
          <w:tcPr>
            <w:tcW w:w="2539" w:type="dxa"/>
          </w:tcPr>
          <w:p w14:paraId="55647B01" w14:textId="77777777" w:rsidR="001D646D" w:rsidRDefault="001D646D">
            <w:pPr>
              <w:rPr>
                <w:rFonts w:eastAsia="MS Mincho"/>
              </w:rPr>
            </w:pPr>
          </w:p>
        </w:tc>
        <w:tc>
          <w:tcPr>
            <w:tcW w:w="7267" w:type="dxa"/>
          </w:tcPr>
          <w:p w14:paraId="0ACFB546" w14:textId="77777777" w:rsidR="001D646D" w:rsidRDefault="001D646D">
            <w:pPr>
              <w:rPr>
                <w:rFonts w:eastAsia="MS Mincho"/>
              </w:rPr>
            </w:pPr>
          </w:p>
        </w:tc>
      </w:tr>
    </w:tbl>
    <w:p w14:paraId="475201D8" w14:textId="77777777" w:rsidR="002A222F" w:rsidRDefault="002A222F">
      <w:pPr>
        <w:rPr>
          <w:rFonts w:eastAsia="MS Mincho"/>
        </w:rPr>
      </w:pPr>
    </w:p>
    <w:p w14:paraId="301DA80B" w14:textId="77777777" w:rsidR="002A222F" w:rsidRDefault="002A222F">
      <w:pPr>
        <w:pStyle w:val="Heading2"/>
        <w:rPr>
          <w:rFonts w:eastAsia="MS Mincho"/>
        </w:rPr>
      </w:pPr>
      <w:bookmarkStart w:id="5" w:name="_Toc317948864"/>
      <w:r>
        <w:rPr>
          <w:rFonts w:eastAsia="MS Mincho"/>
        </w:rPr>
        <w:t>References</w:t>
      </w:r>
      <w:bookmarkEnd w:id="5"/>
    </w:p>
    <w:p w14:paraId="7CC46909" w14:textId="64ED6E4F" w:rsidR="002A222F" w:rsidRDefault="001159EE">
      <w:pPr>
        <w:rPr>
          <w:rFonts w:eastAsia="MS Mincho"/>
        </w:rPr>
      </w:pPr>
      <w:r>
        <w:rPr>
          <w:rFonts w:eastAsia="MS Mincho"/>
        </w:rPr>
        <w:t>No additional references are required.</w:t>
      </w:r>
    </w:p>
    <w:p w14:paraId="15FE8392" w14:textId="77777777" w:rsidR="002A222F" w:rsidRDefault="002A222F">
      <w:pPr>
        <w:rPr>
          <w:rFonts w:eastAsia="MS Mincho"/>
        </w:rPr>
      </w:pPr>
    </w:p>
    <w:p w14:paraId="600A30E8" w14:textId="77777777" w:rsidR="002A222F" w:rsidRDefault="002A222F">
      <w:pPr>
        <w:pStyle w:val="Heading2"/>
        <w:rPr>
          <w:rFonts w:eastAsia="MS Mincho"/>
        </w:rPr>
      </w:pPr>
      <w:bookmarkStart w:id="6" w:name="_Toc317948865"/>
      <w:r>
        <w:rPr>
          <w:rFonts w:eastAsia="MS Mincho"/>
        </w:rPr>
        <w:t>Overview</w:t>
      </w:r>
      <w:bookmarkEnd w:id="6"/>
    </w:p>
    <w:p w14:paraId="02032F51" w14:textId="77777777" w:rsidR="002A222F" w:rsidRDefault="002A222F">
      <w:pPr>
        <w:rPr>
          <w:rFonts w:eastAsia="MS Mincho"/>
        </w:rPr>
      </w:pPr>
      <w:r>
        <w:rPr>
          <w:rFonts w:eastAsia="MS Mincho"/>
        </w:rPr>
        <w:t>[OMIT]</w:t>
      </w:r>
    </w:p>
    <w:p w14:paraId="4F3AF3A4" w14:textId="77777777" w:rsidR="002A222F" w:rsidRDefault="002A222F">
      <w:pPr>
        <w:rPr>
          <w:rFonts w:eastAsia="MS Mincho"/>
        </w:rPr>
      </w:pPr>
    </w:p>
    <w:p w14:paraId="23A1C3C8" w14:textId="77777777" w:rsidR="002A222F" w:rsidRDefault="002A222F">
      <w:pPr>
        <w:rPr>
          <w:rFonts w:eastAsia="MS Mincho"/>
        </w:rPr>
      </w:pPr>
    </w:p>
    <w:p w14:paraId="0FE09B0A" w14:textId="77777777" w:rsidR="002A222F" w:rsidRDefault="002A222F">
      <w:pPr>
        <w:pStyle w:val="Heading1"/>
        <w:rPr>
          <w:rFonts w:eastAsia="MS Mincho"/>
        </w:rPr>
      </w:pPr>
      <w:bookmarkStart w:id="7" w:name="_Toc317948866"/>
      <w:r>
        <w:rPr>
          <w:rFonts w:eastAsia="MS Mincho"/>
        </w:rPr>
        <w:lastRenderedPageBreak/>
        <w:t>Overall Description</w:t>
      </w:r>
      <w:bookmarkEnd w:id="7"/>
    </w:p>
    <w:p w14:paraId="36A877C5" w14:textId="77777777" w:rsidR="002A222F" w:rsidRDefault="002A222F">
      <w:pPr>
        <w:rPr>
          <w:rFonts w:eastAsia="MS Mincho"/>
        </w:rPr>
      </w:pPr>
    </w:p>
    <w:p w14:paraId="78078FB0" w14:textId="298CB441"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14:paraId="55204BF2" w14:textId="77777777" w:rsidR="002A222F" w:rsidRDefault="002A222F">
      <w:pPr>
        <w:rPr>
          <w:rFonts w:eastAsia="MS Mincho"/>
        </w:rPr>
      </w:pPr>
    </w:p>
    <w:p w14:paraId="530E6A3D" w14:textId="77777777" w:rsidR="002A222F" w:rsidRDefault="002A222F">
      <w:pPr>
        <w:pStyle w:val="Heading2"/>
        <w:rPr>
          <w:rFonts w:eastAsia="MS Mincho"/>
        </w:rPr>
      </w:pPr>
      <w:bookmarkStart w:id="8" w:name="_Toc317948867"/>
      <w:r>
        <w:rPr>
          <w:rFonts w:eastAsia="MS Mincho"/>
        </w:rPr>
        <w:t>Product Perspective</w:t>
      </w:r>
      <w:bookmarkEnd w:id="8"/>
    </w:p>
    <w:p w14:paraId="6B0E9281" w14:textId="13F8646C"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14:paraId="291751BB" w14:textId="77777777" w:rsidR="002A222F" w:rsidRDefault="002A222F">
      <w:pPr>
        <w:rPr>
          <w:rFonts w:eastAsia="MS Mincho"/>
        </w:rPr>
      </w:pPr>
    </w:p>
    <w:p w14:paraId="6516F849" w14:textId="6B978A4E" w:rsidR="009A0957" w:rsidRPr="006836DF" w:rsidRDefault="002A222F" w:rsidP="006836DF">
      <w:pPr>
        <w:pStyle w:val="Heading3"/>
        <w:rPr>
          <w:rFonts w:eastAsia="MS Mincho"/>
        </w:rPr>
      </w:pPr>
      <w:r>
        <w:rPr>
          <w:rFonts w:eastAsia="MS Mincho"/>
        </w:rPr>
        <w:t>Concept of Operations</w:t>
      </w:r>
    </w:p>
    <w:p w14:paraId="15EBD804" w14:textId="43BCCE23"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14:paraId="6433F8AB" w14:textId="77777777" w:rsidR="009A0957" w:rsidRDefault="009A0957">
      <w:pPr>
        <w:rPr>
          <w:rFonts w:eastAsia="MS Mincho"/>
        </w:rPr>
      </w:pPr>
    </w:p>
    <w:p w14:paraId="401BA8EF" w14:textId="2FA1B0AC"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14:paraId="302104BB" w14:textId="77777777" w:rsidR="002A222F" w:rsidRDefault="002A222F" w:rsidP="00BE3BFC">
      <w:pPr>
        <w:pStyle w:val="Heading3"/>
        <w:rPr>
          <w:rFonts w:eastAsia="MS Mincho"/>
        </w:rPr>
      </w:pPr>
      <w:r>
        <w:rPr>
          <w:rFonts w:eastAsia="MS Mincho"/>
        </w:rPr>
        <w:t>Major User Interfaces</w:t>
      </w:r>
    </w:p>
    <w:p w14:paraId="3E6D325C" w14:textId="4C18F689" w:rsidR="00B723DE" w:rsidRDefault="006836DF">
      <w:pPr>
        <w:rPr>
          <w:rFonts w:eastAsia="MS Mincho"/>
        </w:rPr>
      </w:pPr>
      <w:r>
        <w:rPr>
          <w:rFonts w:eastAsia="MS Mincho"/>
        </w:rPr>
        <w:t xml:space="preserve">Please refer to Appendix A for the </w:t>
      </w:r>
      <w:proofErr w:type="spellStart"/>
      <w:r>
        <w:rPr>
          <w:rFonts w:eastAsia="MS Mincho"/>
        </w:rPr>
        <w:t>Screenflow</w:t>
      </w:r>
      <w:proofErr w:type="spellEnd"/>
      <w:r>
        <w:rPr>
          <w:rFonts w:eastAsia="MS Mincho"/>
        </w:rPr>
        <w:t xml:space="preserve"> diagram.</w:t>
      </w:r>
    </w:p>
    <w:p w14:paraId="7E31CC95" w14:textId="77777777" w:rsidR="002A222F" w:rsidRDefault="002A222F">
      <w:pPr>
        <w:pStyle w:val="Heading4"/>
        <w:rPr>
          <w:rFonts w:eastAsia="MS Mincho"/>
        </w:rPr>
      </w:pPr>
      <w:r>
        <w:rPr>
          <w:rFonts w:eastAsia="MS Mincho"/>
        </w:rPr>
        <w:t>Example Screenshot and description</w:t>
      </w:r>
    </w:p>
    <w:p w14:paraId="5782762D" w14:textId="22A7EC6C" w:rsidR="002A222F" w:rsidRDefault="006836DF">
      <w:pPr>
        <w:rPr>
          <w:rFonts w:eastAsia="MS Mincho"/>
        </w:rPr>
      </w:pPr>
      <w:r>
        <w:rPr>
          <w:rFonts w:eastAsia="MS Mincho"/>
        </w:rPr>
        <w:t>Please refer to Appendix B for the proposed Screenshots.</w:t>
      </w:r>
    </w:p>
    <w:p w14:paraId="42FC748A" w14:textId="77777777" w:rsidR="002A222F" w:rsidRDefault="002A222F" w:rsidP="004E5B5E">
      <w:pPr>
        <w:pStyle w:val="Heading3"/>
        <w:rPr>
          <w:rFonts w:eastAsia="MS Mincho"/>
        </w:rPr>
      </w:pPr>
      <w:r>
        <w:rPr>
          <w:rFonts w:eastAsia="MS Mincho"/>
        </w:rPr>
        <w:t>Hardware Interfaces</w:t>
      </w:r>
    </w:p>
    <w:p w14:paraId="6A0FA3F4" w14:textId="5C2CBDCB" w:rsidR="002A222F" w:rsidRDefault="00040234">
      <w:pPr>
        <w:rPr>
          <w:rFonts w:eastAsia="MS Mincho"/>
        </w:rPr>
      </w:pPr>
      <w:r>
        <w:rPr>
          <w:rFonts w:eastAsia="MS Mincho"/>
        </w:rPr>
        <w:t xml:space="preserve">@10dance will require one or more mobile computers (a laptop, tablet, or </w:t>
      </w:r>
      <w:proofErr w:type="spellStart"/>
      <w:r>
        <w:rPr>
          <w:rFonts w:eastAsia="MS Mincho"/>
        </w:rPr>
        <w:t>iOS</w:t>
      </w:r>
      <w:proofErr w:type="spellEnd"/>
      <w:r>
        <w:rPr>
          <w:rFonts w:eastAsia="MS Mincho"/>
        </w:rPr>
        <w:t xml:space="preserve"> device)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14:paraId="7511AEF7" w14:textId="77777777" w:rsidR="002A222F" w:rsidRDefault="002A222F" w:rsidP="004E5B5E">
      <w:pPr>
        <w:pStyle w:val="Heading3"/>
        <w:rPr>
          <w:rFonts w:eastAsia="MS Mincho"/>
        </w:rPr>
      </w:pPr>
      <w:r>
        <w:rPr>
          <w:rFonts w:eastAsia="MS Mincho"/>
        </w:rPr>
        <w:t>Software Interfaces</w:t>
      </w:r>
    </w:p>
    <w:p w14:paraId="42722614" w14:textId="30721704"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14:paraId="302B99EB" w14:textId="77777777" w:rsidR="002A222F" w:rsidRDefault="002A222F" w:rsidP="004E5B5E">
      <w:pPr>
        <w:pStyle w:val="Heading3"/>
        <w:rPr>
          <w:rFonts w:eastAsia="MS Mincho"/>
        </w:rPr>
      </w:pPr>
      <w:r>
        <w:rPr>
          <w:rFonts w:eastAsia="MS Mincho"/>
        </w:rPr>
        <w:t>Communication Interfaces</w:t>
      </w:r>
    </w:p>
    <w:p w14:paraId="13BC9F3F" w14:textId="5C6ADB9B"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14:paraId="4635E351" w14:textId="77777777" w:rsidR="002A222F" w:rsidRDefault="002A222F" w:rsidP="004E5B5E">
      <w:pPr>
        <w:pStyle w:val="Heading3"/>
        <w:rPr>
          <w:rFonts w:eastAsia="MS Mincho"/>
        </w:rPr>
      </w:pPr>
      <w:r>
        <w:rPr>
          <w:rFonts w:eastAsia="MS Mincho"/>
        </w:rPr>
        <w:t>Memory Constraints</w:t>
      </w:r>
    </w:p>
    <w:p w14:paraId="6E7F87CC" w14:textId="5852797F"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14:paraId="2D897D78" w14:textId="77777777" w:rsidR="002A222F" w:rsidRDefault="002A222F" w:rsidP="00BE3BFC">
      <w:pPr>
        <w:pStyle w:val="Heading3"/>
        <w:rPr>
          <w:rFonts w:eastAsia="MS Mincho"/>
        </w:rPr>
      </w:pPr>
      <w:r>
        <w:rPr>
          <w:rFonts w:eastAsia="MS Mincho"/>
        </w:rPr>
        <w:t>Operations</w:t>
      </w:r>
    </w:p>
    <w:p w14:paraId="0E9F2EDA" w14:textId="341228B1"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14:paraId="0BD514E6" w14:textId="77777777" w:rsidR="002A222F" w:rsidRDefault="002A222F" w:rsidP="00BE3BFC">
      <w:pPr>
        <w:pStyle w:val="Heading3"/>
        <w:rPr>
          <w:rFonts w:eastAsia="MS Mincho"/>
        </w:rPr>
      </w:pPr>
      <w:r>
        <w:rPr>
          <w:rFonts w:eastAsia="MS Mincho"/>
        </w:rPr>
        <w:t>Site Adaptation Requirements</w:t>
      </w:r>
    </w:p>
    <w:p w14:paraId="088F7BC6" w14:textId="715B4AE7"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14:paraId="038C0199" w14:textId="77777777" w:rsidR="002A222F" w:rsidRDefault="002A222F">
      <w:pPr>
        <w:rPr>
          <w:rFonts w:eastAsia="MS Mincho"/>
          <w:lang w:val="fr-FR"/>
        </w:rPr>
      </w:pPr>
    </w:p>
    <w:p w14:paraId="5655836B" w14:textId="77777777" w:rsidR="0084391C" w:rsidRDefault="0084391C">
      <w:pPr>
        <w:rPr>
          <w:rFonts w:eastAsia="MS Mincho"/>
          <w:lang w:val="fr-FR"/>
        </w:rPr>
      </w:pPr>
    </w:p>
    <w:p w14:paraId="299F7152" w14:textId="77777777" w:rsidR="0084391C" w:rsidRDefault="0084391C">
      <w:pPr>
        <w:rPr>
          <w:rFonts w:eastAsia="MS Mincho"/>
          <w:lang w:val="fr-FR"/>
        </w:rPr>
      </w:pPr>
    </w:p>
    <w:p w14:paraId="64CB1B46" w14:textId="77777777" w:rsidR="0084391C" w:rsidRDefault="0084391C">
      <w:pPr>
        <w:rPr>
          <w:rFonts w:eastAsia="MS Mincho"/>
          <w:lang w:val="fr-FR"/>
        </w:rPr>
      </w:pPr>
    </w:p>
    <w:p w14:paraId="24FFB572" w14:textId="77777777" w:rsidR="0084391C" w:rsidRPr="009D534C" w:rsidRDefault="0084391C">
      <w:pPr>
        <w:rPr>
          <w:rFonts w:eastAsia="MS Mincho"/>
          <w:lang w:val="fr-FR"/>
        </w:rPr>
      </w:pPr>
    </w:p>
    <w:p w14:paraId="2D25F392" w14:textId="77777777" w:rsidR="002A222F" w:rsidRDefault="002A222F">
      <w:pPr>
        <w:pStyle w:val="Heading2"/>
        <w:rPr>
          <w:rFonts w:eastAsia="MS Mincho"/>
        </w:rPr>
      </w:pPr>
      <w:bookmarkStart w:id="9" w:name="_Toc317948868"/>
      <w:r>
        <w:rPr>
          <w:rFonts w:eastAsia="MS Mincho"/>
        </w:rPr>
        <w:lastRenderedPageBreak/>
        <w:t>Product functions</w:t>
      </w:r>
      <w:bookmarkEnd w:id="9"/>
    </w:p>
    <w:p w14:paraId="23FDE93B" w14:textId="77777777" w:rsidR="002A222F" w:rsidRDefault="002A222F">
      <w:pPr>
        <w:rPr>
          <w:rFonts w:eastAsia="MS Mincho"/>
        </w:rPr>
      </w:pPr>
      <w:r>
        <w:rPr>
          <w:rFonts w:eastAsia="MS Mincho"/>
        </w:rPr>
        <w:t>// First draw the overall use-case diagram and give a brief description</w:t>
      </w:r>
    </w:p>
    <w:p w14:paraId="5EE930F5" w14:textId="77777777" w:rsidR="002A222F" w:rsidRDefault="002A222F">
      <w:pPr>
        <w:rPr>
          <w:rFonts w:eastAsia="MS Mincho"/>
        </w:rPr>
      </w:pPr>
      <w:r>
        <w:rPr>
          <w:rFonts w:eastAsia="MS Mincho"/>
        </w:rPr>
        <w:t>// then – describe the major use-case</w:t>
      </w:r>
    </w:p>
    <w:p w14:paraId="33080D82" w14:textId="77777777" w:rsidR="002A222F" w:rsidRDefault="002A222F" w:rsidP="00BE3BFC">
      <w:pPr>
        <w:pStyle w:val="Heading3"/>
        <w:rPr>
          <w:rFonts w:eastAsia="MS Mincho"/>
        </w:rPr>
      </w:pPr>
      <w:r>
        <w:rPr>
          <w:rFonts w:eastAsia="MS Mincho"/>
        </w:rPr>
        <w:t>Example use case</w:t>
      </w:r>
    </w:p>
    <w:p w14:paraId="56FAFA49" w14:textId="77777777" w:rsidR="002A222F" w:rsidRDefault="002A222F">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14:paraId="756095FD" w14:textId="77777777" w:rsidR="002A222F" w:rsidRDefault="002A222F">
      <w:pPr>
        <w:rPr>
          <w:rFonts w:eastAsia="MS Mincho"/>
        </w:rPr>
      </w:pPr>
      <w:r>
        <w:rPr>
          <w:rFonts w:eastAsia="MS Mincho"/>
        </w:rPr>
        <w:t xml:space="preserve">// Then, draw the sequence diagram for the use </w:t>
      </w:r>
    </w:p>
    <w:p w14:paraId="1566F217" w14:textId="77777777" w:rsidR="002A222F" w:rsidRDefault="002A222F">
      <w:pPr>
        <w:pStyle w:val="Heading2"/>
        <w:rPr>
          <w:rFonts w:eastAsia="MS Mincho"/>
        </w:rPr>
      </w:pPr>
      <w:bookmarkStart w:id="10" w:name="_Toc317948869"/>
      <w:r>
        <w:rPr>
          <w:rFonts w:eastAsia="MS Mincho"/>
        </w:rPr>
        <w:t>User characteristics</w:t>
      </w:r>
      <w:bookmarkEnd w:id="10"/>
    </w:p>
    <w:p w14:paraId="2962147A" w14:textId="7866B4E1"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14:paraId="32B86809" w14:textId="77777777" w:rsidR="002A222F" w:rsidRDefault="002A222F">
      <w:pPr>
        <w:pStyle w:val="Heading2"/>
        <w:rPr>
          <w:rFonts w:eastAsia="MS Mincho"/>
        </w:rPr>
      </w:pPr>
      <w:bookmarkStart w:id="11" w:name="_Toc317948870"/>
      <w:r>
        <w:rPr>
          <w:rFonts w:eastAsia="MS Mincho"/>
        </w:rPr>
        <w:t>Constraints</w:t>
      </w:r>
      <w:bookmarkEnd w:id="11"/>
    </w:p>
    <w:p w14:paraId="2D05810B" w14:textId="77777777" w:rsidR="00375792" w:rsidRDefault="00375792">
      <w:pPr>
        <w:rPr>
          <w:rFonts w:eastAsia="MS Mincho"/>
        </w:rPr>
      </w:pPr>
      <w:r>
        <w:rPr>
          <w:rFonts w:eastAsia="MS Mincho"/>
        </w:rPr>
        <w:t xml:space="preserve">[OMIT] </w:t>
      </w:r>
    </w:p>
    <w:p w14:paraId="677BE155" w14:textId="2F3BD0B4"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14:paraId="16805F56" w14:textId="77777777" w:rsidR="002A222F" w:rsidRDefault="002A222F">
      <w:pPr>
        <w:pStyle w:val="Heading2"/>
        <w:rPr>
          <w:rFonts w:eastAsia="MS Mincho"/>
        </w:rPr>
      </w:pPr>
      <w:bookmarkStart w:id="12" w:name="_Toc317948871"/>
      <w:r>
        <w:rPr>
          <w:rFonts w:eastAsia="MS Mincho"/>
        </w:rPr>
        <w:t>Assumptions and Dependencies</w:t>
      </w:r>
      <w:bookmarkEnd w:id="12"/>
    </w:p>
    <w:p w14:paraId="171894BE" w14:textId="250F04A8" w:rsidR="00375792" w:rsidRDefault="00375792">
      <w:pPr>
        <w:rPr>
          <w:rFonts w:eastAsia="MS Mincho"/>
        </w:rPr>
      </w:pPr>
      <w:r>
        <w:rPr>
          <w:rFonts w:eastAsia="MS Mincho"/>
        </w:rPr>
        <w:t>[OMIT]</w:t>
      </w:r>
    </w:p>
    <w:p w14:paraId="55D61778" w14:textId="77777777" w:rsidR="002A222F" w:rsidRDefault="002A222F">
      <w:pPr>
        <w:rPr>
          <w:rFonts w:eastAsia="MS Mincho"/>
        </w:rPr>
      </w:pPr>
      <w:r>
        <w:rPr>
          <w:rFonts w:eastAsia="MS Mincho"/>
        </w:rPr>
        <w:t>// hardware and software assumptions and dependencies</w:t>
      </w:r>
    </w:p>
    <w:p w14:paraId="114F3D66" w14:textId="77777777" w:rsidR="002A222F" w:rsidRDefault="004A3523" w:rsidP="004A3523">
      <w:pPr>
        <w:pStyle w:val="Heading1"/>
        <w:rPr>
          <w:rFonts w:eastAsia="MS Mincho"/>
        </w:rPr>
      </w:pPr>
      <w:bookmarkStart w:id="13" w:name="_Toc317948872"/>
      <w:r>
        <w:rPr>
          <w:rFonts w:eastAsia="MS Mincho"/>
        </w:rPr>
        <w:lastRenderedPageBreak/>
        <w:t>Specific Requirements</w:t>
      </w:r>
      <w:bookmarkEnd w:id="13"/>
      <w:r>
        <w:rPr>
          <w:rFonts w:eastAsia="MS Mincho"/>
        </w:rPr>
        <w:t xml:space="preserve"> </w:t>
      </w:r>
    </w:p>
    <w:p w14:paraId="27F32DA0" w14:textId="77777777" w:rsidR="004A3523" w:rsidRDefault="004A3523" w:rsidP="00B75F58">
      <w:pPr>
        <w:jc w:val="right"/>
        <w:rPr>
          <w:rFonts w:eastAsia="MS Mincho"/>
        </w:rPr>
      </w:pPr>
    </w:p>
    <w:p w14:paraId="4C326D62" w14:textId="459B25F6" w:rsidR="00375792" w:rsidRDefault="00375792" w:rsidP="00B75F58">
      <w:pPr>
        <w:rPr>
          <w:rFonts w:eastAsia="MS Mincho"/>
        </w:rPr>
      </w:pPr>
      <w:r>
        <w:rPr>
          <w:rFonts w:eastAsia="MS Mincho"/>
        </w:rPr>
        <w:t>[OMIT]</w:t>
      </w:r>
    </w:p>
    <w:p w14:paraId="372A161D" w14:textId="77777777" w:rsidR="00B75F58" w:rsidRDefault="00B75F58" w:rsidP="00B75F58">
      <w:pPr>
        <w:rPr>
          <w:rFonts w:eastAsia="MS Mincho"/>
        </w:rPr>
      </w:pPr>
      <w:r>
        <w:rPr>
          <w:rFonts w:eastAsia="MS Mincho"/>
        </w:rPr>
        <w:t>// Here you need to put in details (if any). Mark items [None] if you do not have any information.</w:t>
      </w:r>
    </w:p>
    <w:p w14:paraId="649F18D8" w14:textId="77777777" w:rsidR="00B65AB1" w:rsidRDefault="00B65AB1" w:rsidP="00BE3BFC">
      <w:pPr>
        <w:pStyle w:val="Heading2"/>
        <w:keepNext w:val="0"/>
        <w:rPr>
          <w:rFonts w:eastAsia="MS Mincho"/>
        </w:rPr>
      </w:pPr>
      <w:bookmarkStart w:id="14" w:name="_Toc317948873"/>
      <w:r>
        <w:rPr>
          <w:rFonts w:eastAsia="MS Mincho"/>
        </w:rPr>
        <w:t>External Interface Requirements</w:t>
      </w:r>
      <w:bookmarkEnd w:id="14"/>
    </w:p>
    <w:p w14:paraId="46890D28" w14:textId="77777777" w:rsidR="00B65AB1" w:rsidRDefault="00B65AB1" w:rsidP="00BE3BFC">
      <w:pPr>
        <w:pStyle w:val="Heading3"/>
        <w:rPr>
          <w:rFonts w:eastAsia="MS Mincho"/>
        </w:rPr>
      </w:pPr>
      <w:r>
        <w:rPr>
          <w:rFonts w:eastAsia="MS Mincho"/>
        </w:rPr>
        <w:t>User Interfaces</w:t>
      </w:r>
    </w:p>
    <w:p w14:paraId="12CA8695" w14:textId="77777777" w:rsidR="00B65AB1" w:rsidRDefault="00B65AB1" w:rsidP="00BE3BFC">
      <w:pPr>
        <w:pStyle w:val="Heading3"/>
        <w:rPr>
          <w:rFonts w:eastAsia="MS Mincho"/>
        </w:rPr>
      </w:pPr>
      <w:r>
        <w:rPr>
          <w:rFonts w:eastAsia="MS Mincho"/>
        </w:rPr>
        <w:t>Hardware Interfaces</w:t>
      </w:r>
    </w:p>
    <w:p w14:paraId="7E99CDCE" w14:textId="77777777" w:rsidR="00B65AB1" w:rsidRDefault="00B65AB1" w:rsidP="00BE3BFC">
      <w:pPr>
        <w:pStyle w:val="Heading3"/>
        <w:rPr>
          <w:rFonts w:eastAsia="MS Mincho"/>
        </w:rPr>
      </w:pPr>
      <w:r>
        <w:rPr>
          <w:rFonts w:eastAsia="MS Mincho"/>
        </w:rPr>
        <w:t>Software Interfaces</w:t>
      </w:r>
    </w:p>
    <w:p w14:paraId="6D794335" w14:textId="77777777" w:rsidR="00B65AB1" w:rsidRDefault="00B65AB1" w:rsidP="00BE3BFC">
      <w:pPr>
        <w:pStyle w:val="Heading3"/>
        <w:rPr>
          <w:rFonts w:eastAsia="MS Mincho"/>
        </w:rPr>
      </w:pPr>
      <w:r>
        <w:rPr>
          <w:rFonts w:eastAsia="MS Mincho"/>
        </w:rPr>
        <w:t>Communications Interfaces</w:t>
      </w:r>
    </w:p>
    <w:p w14:paraId="60142D55" w14:textId="77777777" w:rsidR="00B65AB1" w:rsidRDefault="00F13233" w:rsidP="00B65AB1">
      <w:pPr>
        <w:pStyle w:val="Heading2"/>
        <w:rPr>
          <w:rFonts w:eastAsia="MS Mincho"/>
        </w:rPr>
      </w:pPr>
      <w:bookmarkStart w:id="15" w:name="_Toc317948874"/>
      <w:r>
        <w:rPr>
          <w:rFonts w:eastAsia="MS Mincho"/>
        </w:rPr>
        <w:t>FEATURES</w:t>
      </w:r>
      <w:bookmarkEnd w:id="15"/>
      <w:r w:rsidR="00E47425">
        <w:rPr>
          <w:rFonts w:eastAsia="MS Mincho"/>
        </w:rPr>
        <w:t xml:space="preserve"> </w:t>
      </w:r>
    </w:p>
    <w:p w14:paraId="011BF112" w14:textId="77777777" w:rsidR="00B65AB1" w:rsidRDefault="00F13233" w:rsidP="00BE3BFC">
      <w:pPr>
        <w:pStyle w:val="Heading3"/>
        <w:rPr>
          <w:rFonts w:eastAsia="MS Mincho"/>
        </w:rPr>
      </w:pPr>
      <w:r>
        <w:rPr>
          <w:rFonts w:eastAsia="MS Mincho"/>
        </w:rPr>
        <w:t>FEATURE</w:t>
      </w:r>
      <w:r w:rsidR="00B65AB1">
        <w:rPr>
          <w:rFonts w:eastAsia="MS Mincho"/>
        </w:rPr>
        <w:t>-1 ….</w:t>
      </w:r>
    </w:p>
    <w:p w14:paraId="372246A8" w14:textId="0D9A8EBB" w:rsidR="00A52453" w:rsidRDefault="00A52453" w:rsidP="00BE3BFC">
      <w:pPr>
        <w:pStyle w:val="Heading3"/>
        <w:rPr>
          <w:rFonts w:eastAsia="MS Mincho"/>
        </w:rPr>
      </w:pPr>
      <w:r>
        <w:rPr>
          <w:rFonts w:eastAsia="MS Mincho"/>
        </w:rPr>
        <w:t>FEATURE-2 ….</w:t>
      </w:r>
    </w:p>
    <w:p w14:paraId="7BA54024" w14:textId="3C965C8F" w:rsidR="00A52453" w:rsidRDefault="00A52453" w:rsidP="00BE3BFC">
      <w:pPr>
        <w:pStyle w:val="Heading3"/>
        <w:rPr>
          <w:rFonts w:eastAsia="MS Mincho"/>
        </w:rPr>
      </w:pPr>
      <w:r>
        <w:rPr>
          <w:rFonts w:eastAsia="MS Mincho"/>
        </w:rPr>
        <w:t>FEATURE-3 ….</w:t>
      </w:r>
    </w:p>
    <w:p w14:paraId="1F065959" w14:textId="77777777" w:rsidR="00B65AB1" w:rsidRDefault="00B65AB1" w:rsidP="00B65AB1">
      <w:pPr>
        <w:pStyle w:val="Heading2"/>
        <w:rPr>
          <w:rFonts w:eastAsia="MS Mincho"/>
        </w:rPr>
      </w:pPr>
      <w:bookmarkStart w:id="16" w:name="_Toc317948875"/>
      <w:r>
        <w:rPr>
          <w:rFonts w:eastAsia="MS Mincho"/>
        </w:rPr>
        <w:t>Performance requirements</w:t>
      </w:r>
      <w:bookmarkEnd w:id="16"/>
    </w:p>
    <w:p w14:paraId="519E6CB5" w14:textId="77777777" w:rsidR="00B65AB1" w:rsidRDefault="00B65AB1" w:rsidP="00B65AB1">
      <w:pPr>
        <w:pStyle w:val="Heading2"/>
        <w:rPr>
          <w:rFonts w:eastAsia="MS Mincho"/>
        </w:rPr>
      </w:pPr>
      <w:bookmarkStart w:id="17" w:name="_Toc317948876"/>
      <w:r>
        <w:rPr>
          <w:rFonts w:eastAsia="MS Mincho"/>
        </w:rPr>
        <w:t>Design Constraints</w:t>
      </w:r>
      <w:bookmarkEnd w:id="17"/>
    </w:p>
    <w:p w14:paraId="45BD34E2" w14:textId="77777777" w:rsidR="00B65AB1" w:rsidRDefault="00B65AB1" w:rsidP="00B65AB1">
      <w:pPr>
        <w:pStyle w:val="Heading2"/>
        <w:rPr>
          <w:rFonts w:eastAsia="MS Mincho"/>
        </w:rPr>
      </w:pPr>
      <w:bookmarkStart w:id="18" w:name="_Toc317948877"/>
      <w:r>
        <w:rPr>
          <w:rFonts w:eastAsia="MS Mincho"/>
        </w:rPr>
        <w:t>Software System Attributes</w:t>
      </w:r>
      <w:bookmarkEnd w:id="18"/>
    </w:p>
    <w:p w14:paraId="06A28B16" w14:textId="77777777" w:rsidR="00B65AB1" w:rsidRDefault="00B65AB1" w:rsidP="00BE3BFC">
      <w:pPr>
        <w:pStyle w:val="Heading3"/>
        <w:rPr>
          <w:rFonts w:eastAsia="MS Mincho"/>
        </w:rPr>
      </w:pPr>
      <w:r>
        <w:rPr>
          <w:rFonts w:eastAsia="MS Mincho"/>
        </w:rPr>
        <w:t>Reliability</w:t>
      </w:r>
    </w:p>
    <w:p w14:paraId="24BE7B53" w14:textId="77777777" w:rsidR="00B65AB1" w:rsidRDefault="00B65AB1" w:rsidP="00BE3BFC">
      <w:pPr>
        <w:pStyle w:val="Heading3"/>
        <w:rPr>
          <w:rFonts w:eastAsia="MS Mincho"/>
        </w:rPr>
      </w:pPr>
      <w:r>
        <w:rPr>
          <w:rFonts w:eastAsia="MS Mincho"/>
        </w:rPr>
        <w:t>Availability</w:t>
      </w:r>
    </w:p>
    <w:p w14:paraId="3A8DD8B3" w14:textId="77777777" w:rsidR="00B65AB1" w:rsidRDefault="00B65AB1" w:rsidP="00BE3BFC">
      <w:pPr>
        <w:pStyle w:val="Heading3"/>
        <w:rPr>
          <w:rFonts w:eastAsia="MS Mincho"/>
        </w:rPr>
      </w:pPr>
      <w:r>
        <w:rPr>
          <w:rFonts w:eastAsia="MS Mincho"/>
        </w:rPr>
        <w:t>Security</w:t>
      </w:r>
    </w:p>
    <w:p w14:paraId="6EBF11AF" w14:textId="77777777" w:rsidR="00B65AB1" w:rsidRDefault="00B65AB1" w:rsidP="00BE3BFC">
      <w:pPr>
        <w:pStyle w:val="Heading3"/>
        <w:rPr>
          <w:rFonts w:eastAsia="MS Mincho"/>
        </w:rPr>
      </w:pPr>
      <w:r>
        <w:rPr>
          <w:rFonts w:eastAsia="MS Mincho"/>
        </w:rPr>
        <w:t>Maintainability</w:t>
      </w:r>
    </w:p>
    <w:p w14:paraId="33164B6E" w14:textId="77777777" w:rsidR="00B65AB1" w:rsidRDefault="00B65AB1" w:rsidP="00BE3BFC">
      <w:pPr>
        <w:pStyle w:val="Heading3"/>
        <w:rPr>
          <w:rFonts w:eastAsia="MS Mincho"/>
        </w:rPr>
      </w:pPr>
      <w:r>
        <w:rPr>
          <w:rFonts w:eastAsia="MS Mincho"/>
        </w:rPr>
        <w:t>Portability</w:t>
      </w:r>
    </w:p>
    <w:p w14:paraId="79588151" w14:textId="77777777" w:rsidR="00B65AB1" w:rsidRDefault="00B65AB1" w:rsidP="00B65AB1">
      <w:pPr>
        <w:pStyle w:val="Heading2"/>
        <w:rPr>
          <w:rFonts w:eastAsia="MS Mincho"/>
        </w:rPr>
      </w:pPr>
      <w:bookmarkStart w:id="19" w:name="_Toc317948878"/>
      <w:r>
        <w:rPr>
          <w:rFonts w:eastAsia="MS Mincho"/>
        </w:rPr>
        <w:t>Other Requirements</w:t>
      </w:r>
      <w:bookmarkEnd w:id="19"/>
    </w:p>
    <w:p w14:paraId="45313995" w14:textId="0875DF64" w:rsidR="006836DF" w:rsidRDefault="006836DF" w:rsidP="006836DF">
      <w:pPr>
        <w:pStyle w:val="Heading1"/>
        <w:rPr>
          <w:rFonts w:eastAsia="MS Mincho"/>
        </w:rPr>
      </w:pPr>
      <w:bookmarkStart w:id="20" w:name="_Toc317948879"/>
      <w:r>
        <w:rPr>
          <w:rFonts w:eastAsia="MS Mincho"/>
        </w:rPr>
        <w:lastRenderedPageBreak/>
        <w:t>Appendices</w:t>
      </w:r>
      <w:bookmarkEnd w:id="20"/>
    </w:p>
    <w:p w14:paraId="1A61284E" w14:textId="6BD55345" w:rsidR="006836DF" w:rsidRPr="00A52453" w:rsidRDefault="006836DF" w:rsidP="00A52453">
      <w:pPr>
        <w:pStyle w:val="Heading2"/>
        <w:keepNext w:val="0"/>
        <w:rPr>
          <w:rFonts w:eastAsia="MS Mincho"/>
        </w:rPr>
      </w:pPr>
      <w:bookmarkStart w:id="21" w:name="_Toc317948880"/>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14:paraId="7A4A1A57" w14:textId="71E86983" w:rsidR="006836DF" w:rsidRDefault="00A52453" w:rsidP="006836DF">
      <w:pPr>
        <w:pStyle w:val="Heading2"/>
        <w:keepNext w:val="0"/>
        <w:numPr>
          <w:ilvl w:val="0"/>
          <w:numId w:val="0"/>
        </w:numPr>
        <w:ind w:left="576"/>
        <w:rPr>
          <w:rFonts w:eastAsia="MS Mincho"/>
        </w:rPr>
      </w:pPr>
      <w:bookmarkStart w:id="22" w:name="_Toc317948881"/>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8">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p>
    <w:p w14:paraId="07E172E5" w14:textId="77777777" w:rsidR="006836DF" w:rsidRDefault="006836DF" w:rsidP="006836DF">
      <w:pPr>
        <w:pStyle w:val="Heading2"/>
        <w:keepNext w:val="0"/>
        <w:numPr>
          <w:ilvl w:val="0"/>
          <w:numId w:val="0"/>
        </w:numPr>
        <w:ind w:left="576"/>
        <w:rPr>
          <w:rFonts w:eastAsia="MS Mincho"/>
        </w:rPr>
      </w:pPr>
    </w:p>
    <w:p w14:paraId="6F017542" w14:textId="77777777" w:rsidR="006836DF" w:rsidRDefault="006836DF" w:rsidP="006836DF">
      <w:pPr>
        <w:pStyle w:val="Heading2"/>
        <w:keepNext w:val="0"/>
        <w:numPr>
          <w:ilvl w:val="0"/>
          <w:numId w:val="0"/>
        </w:numPr>
        <w:ind w:left="576"/>
        <w:rPr>
          <w:rFonts w:eastAsia="MS Mincho"/>
        </w:rPr>
      </w:pPr>
    </w:p>
    <w:p w14:paraId="25FC5C6A" w14:textId="77777777" w:rsidR="006836DF" w:rsidRDefault="006836DF" w:rsidP="006836DF">
      <w:pPr>
        <w:pStyle w:val="Heading2"/>
        <w:keepNext w:val="0"/>
        <w:numPr>
          <w:ilvl w:val="0"/>
          <w:numId w:val="0"/>
        </w:numPr>
        <w:ind w:left="576"/>
        <w:rPr>
          <w:rFonts w:eastAsia="MS Mincho"/>
        </w:rPr>
      </w:pPr>
    </w:p>
    <w:p w14:paraId="5D7216AA" w14:textId="77777777" w:rsidR="006836DF" w:rsidRDefault="006836DF" w:rsidP="006836DF">
      <w:pPr>
        <w:pStyle w:val="Heading2"/>
        <w:keepNext w:val="0"/>
        <w:numPr>
          <w:ilvl w:val="0"/>
          <w:numId w:val="0"/>
        </w:numPr>
        <w:ind w:left="576"/>
        <w:rPr>
          <w:rFonts w:eastAsia="MS Mincho"/>
        </w:rPr>
      </w:pPr>
    </w:p>
    <w:p w14:paraId="7CDC4E85" w14:textId="77777777" w:rsidR="006836DF" w:rsidRDefault="006836DF" w:rsidP="006836DF">
      <w:pPr>
        <w:pStyle w:val="Heading2"/>
        <w:keepNext w:val="0"/>
        <w:numPr>
          <w:ilvl w:val="0"/>
          <w:numId w:val="0"/>
        </w:numPr>
        <w:ind w:left="576"/>
        <w:rPr>
          <w:rFonts w:eastAsia="MS Mincho"/>
        </w:rPr>
      </w:pPr>
    </w:p>
    <w:p w14:paraId="6E7A2CD4" w14:textId="2B0BAF20" w:rsidR="006836DF" w:rsidRDefault="006836DF" w:rsidP="006836DF">
      <w:pPr>
        <w:pStyle w:val="Heading2"/>
        <w:keepNext w:val="0"/>
        <w:rPr>
          <w:rFonts w:eastAsia="MS Mincho"/>
        </w:rPr>
      </w:pPr>
      <w:bookmarkStart w:id="23" w:name="_Toc317948882"/>
      <w:r>
        <w:rPr>
          <w:rFonts w:eastAsia="MS Mincho"/>
        </w:rPr>
        <w:lastRenderedPageBreak/>
        <w:t>Appendix B – ScreenShots</w:t>
      </w:r>
      <w:bookmarkEnd w:id="23"/>
    </w:p>
    <w:p w14:paraId="64710853" w14:textId="77777777" w:rsidR="006836DF" w:rsidRDefault="006836DF" w:rsidP="006836DF">
      <w:pPr>
        <w:spacing w:line="276" w:lineRule="auto"/>
      </w:pPr>
      <w:r>
        <w:t>1_Main_CheckIn</w:t>
      </w:r>
    </w:p>
    <w:p w14:paraId="5F5937D1" w14:textId="2ACA24DD"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14:paraId="21CE8D1B" w14:textId="77777777" w:rsidR="006836DF" w:rsidRPr="00F67B51" w:rsidRDefault="006836DF"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14:paraId="21CE8D1B" w14:textId="77777777" w:rsidR="006836DF" w:rsidRPr="00F67B51" w:rsidRDefault="006836DF" w:rsidP="006836DF">
                      <w:pPr>
                        <w:rPr>
                          <w:color w:val="FF0000"/>
                          <w:sz w:val="40"/>
                          <w:szCs w:val="40"/>
                        </w:rPr>
                      </w:pPr>
                      <w:r>
                        <w:rPr>
                          <w:color w:val="FF0000"/>
                          <w:sz w:val="40"/>
                          <w:szCs w:val="40"/>
                        </w:rPr>
                        <w:t>4</w:t>
                      </w:r>
                    </w:p>
                  </w:txbxContent>
                </v:textbox>
              </v:shape>
            </w:pict>
          </mc:Fallback>
        </mc:AlternateContent>
      </w:r>
      <w:r>
        <w:t xml:space="preserve">Sketch: Todd Wegter, </w:t>
      </w:r>
      <w:proofErr w:type="spellStart"/>
      <w:r>
        <w:t>Yifei</w:t>
      </w:r>
      <w:proofErr w:type="spellEnd"/>
      <w:r>
        <w:t xml:space="preserve"> Zhu</w:t>
      </w:r>
    </w:p>
    <w:p w14:paraId="7CBF2CE8" w14:textId="0D3A6416"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14:paraId="4D2AB445" w14:textId="76FA90EF"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14:paraId="2CF46A58" w14:textId="77777777" w:rsidR="006836DF" w:rsidRPr="00F67B51" w:rsidRDefault="006836DF"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14:paraId="2CF46A58" w14:textId="77777777" w:rsidR="006836DF" w:rsidRPr="00F67B51" w:rsidRDefault="006836DF"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14:paraId="20C5080D" w14:textId="77777777" w:rsidR="006836DF" w:rsidRPr="00F67B51" w:rsidRDefault="006836DF"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14:paraId="20C5080D" w14:textId="77777777" w:rsidR="006836DF" w:rsidRPr="00F67B51" w:rsidRDefault="006836DF"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14:paraId="497D1FF8" w14:textId="77777777" w:rsidR="006836DF" w:rsidRPr="00F67B51" w:rsidRDefault="006836DF"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14:paraId="497D1FF8" w14:textId="77777777" w:rsidR="006836DF" w:rsidRPr="00F67B51" w:rsidRDefault="006836DF" w:rsidP="006836DF">
                      <w:pPr>
                        <w:rPr>
                          <w:color w:val="FF0000"/>
                          <w:sz w:val="40"/>
                          <w:szCs w:val="40"/>
                        </w:rPr>
                      </w:pPr>
                      <w:r>
                        <w:rPr>
                          <w:color w:val="FF0000"/>
                          <w:sz w:val="40"/>
                          <w:szCs w:val="40"/>
                        </w:rPr>
                        <w:t>2</w:t>
                      </w:r>
                    </w:p>
                  </w:txbxContent>
                </v:textbox>
              </v:shape>
            </w:pict>
          </mc:Fallback>
        </mc:AlternateContent>
      </w:r>
    </w:p>
    <w:p w14:paraId="4BDE9819" w14:textId="63870D83"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14:paraId="1E5DFFF2" w14:textId="77777777" w:rsidR="006836DF" w:rsidRPr="00F67B51" w:rsidRDefault="006836DF"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14:paraId="1E5DFFF2" w14:textId="77777777" w:rsidR="006836DF" w:rsidRPr="00F67B51" w:rsidRDefault="006836DF"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14:paraId="3FFE7039" w14:textId="77777777" w:rsidR="006836DF" w:rsidRPr="00F67B51" w:rsidRDefault="006836DF"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14:paraId="3FFE7039" w14:textId="77777777" w:rsidR="006836DF" w:rsidRPr="00F67B51" w:rsidRDefault="006836DF"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14:paraId="4588984A" w14:textId="77777777" w:rsidR="006836DF" w:rsidRPr="00F67B51" w:rsidRDefault="006836DF"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14:paraId="4588984A" w14:textId="77777777" w:rsidR="006836DF" w:rsidRPr="00F67B51" w:rsidRDefault="006836DF"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14:paraId="5B70362B" w14:textId="77777777" w:rsidR="006836DF" w:rsidRPr="00F67B51" w:rsidRDefault="006836DF"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14:paraId="5B70362B" w14:textId="77777777" w:rsidR="006836DF" w:rsidRPr="00F67B51" w:rsidRDefault="006836DF"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14:paraId="3C0A1C3A" w14:textId="77777777" w:rsidR="006836DF" w:rsidRPr="00F67B51" w:rsidRDefault="006836DF"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14:paraId="3C0A1C3A" w14:textId="77777777" w:rsidR="006836DF" w:rsidRPr="00F67B51" w:rsidRDefault="006836DF"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14:paraId="357DD4AB" w14:textId="77777777" w:rsidR="006836DF" w:rsidRDefault="006836DF" w:rsidP="006836DF">
      <w:pPr>
        <w:spacing w:line="276" w:lineRule="auto"/>
      </w:pPr>
    </w:p>
    <w:p w14:paraId="375478F1" w14:textId="77777777"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14:paraId="3EB080B4" w14:textId="77777777" w:rsidR="006836DF" w:rsidRDefault="006836DF" w:rsidP="006836DF">
      <w:pPr>
        <w:spacing w:line="276" w:lineRule="auto"/>
      </w:pPr>
    </w:p>
    <w:p w14:paraId="14465A5A" w14:textId="77777777" w:rsidR="006836DF" w:rsidRDefault="006836DF" w:rsidP="006836DF">
      <w:pPr>
        <w:spacing w:line="276" w:lineRule="auto"/>
      </w:pPr>
      <w:r>
        <w:rPr>
          <w:b/>
          <w:u w:val="single"/>
        </w:rPr>
        <w:t>Interface Elements:</w:t>
      </w:r>
    </w:p>
    <w:p w14:paraId="6A04E3D1" w14:textId="01281168" w:rsidR="006836DF" w:rsidRDefault="006836DF" w:rsidP="006836DF">
      <w:pPr>
        <w:tabs>
          <w:tab w:val="left" w:pos="0"/>
        </w:tabs>
        <w:spacing w:line="276" w:lineRule="auto"/>
      </w:pPr>
      <w:r>
        <w:t xml:space="preserve">1. Latest Class List. Clicking here allows the user to update to the latest class list. </w:t>
      </w:r>
    </w:p>
    <w:p w14:paraId="58A4C0CF" w14:textId="79306552"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14:paraId="4385B704" w14:textId="50ABF0E0" w:rsidR="006836DF" w:rsidRDefault="006836DF" w:rsidP="006836DF">
      <w:pPr>
        <w:tabs>
          <w:tab w:val="left" w:pos="0"/>
        </w:tabs>
        <w:spacing w:line="276" w:lineRule="auto"/>
      </w:pPr>
      <w:r>
        <w:t>3. Allows users to check in to rehearsal as tardy at (</w:t>
      </w:r>
      <w:r w:rsidRPr="00F67B51">
        <w:rPr>
          <w:color w:val="8DB3E2"/>
        </w:rPr>
        <w:t>3_Late_CheckIn</w:t>
      </w:r>
      <w:r>
        <w:t>).</w:t>
      </w:r>
    </w:p>
    <w:p w14:paraId="7BCAEAEB" w14:textId="6F44B0F1"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14:paraId="32A32ABD" w14:textId="3944F926"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14:paraId="38AB67C2" w14:textId="2CB78D69"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14:paraId="22B841D0" w14:textId="5A8F167A"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14:paraId="2A685F98" w14:textId="77777777" w:rsidR="006836DF" w:rsidRDefault="006836DF" w:rsidP="006836DF">
      <w:pPr>
        <w:spacing w:line="276" w:lineRule="auto"/>
      </w:pPr>
    </w:p>
    <w:p w14:paraId="1D2E7669" w14:textId="77777777" w:rsidR="006836DF" w:rsidRDefault="006836DF" w:rsidP="006836DF">
      <w:pPr>
        <w:spacing w:line="276" w:lineRule="auto"/>
      </w:pPr>
    </w:p>
    <w:p w14:paraId="1A816AEB" w14:textId="77777777" w:rsidR="006836DF" w:rsidRDefault="006836DF" w:rsidP="006836DF">
      <w:pPr>
        <w:spacing w:line="276" w:lineRule="auto"/>
      </w:pPr>
    </w:p>
    <w:p w14:paraId="71EF8BDD" w14:textId="77777777" w:rsidR="006836DF" w:rsidRDefault="006836DF" w:rsidP="006836DF">
      <w:pPr>
        <w:spacing w:line="276" w:lineRule="auto"/>
      </w:pPr>
    </w:p>
    <w:p w14:paraId="7478FC7B" w14:textId="77777777" w:rsidR="006836DF" w:rsidRDefault="006836DF" w:rsidP="006836DF">
      <w:pPr>
        <w:spacing w:line="276" w:lineRule="auto"/>
      </w:pPr>
      <w:r>
        <w:lastRenderedPageBreak/>
        <w:t>2_Initial_Report</w:t>
      </w:r>
    </w:p>
    <w:p w14:paraId="607ADDAA" w14:textId="77777777" w:rsidR="006836DF" w:rsidRDefault="006836DF" w:rsidP="006836DF">
      <w:pPr>
        <w:spacing w:line="276" w:lineRule="auto"/>
      </w:pPr>
      <w:r>
        <w:t xml:space="preserve">Sketch: Todd Wegter, </w:t>
      </w:r>
      <w:proofErr w:type="spellStart"/>
      <w:r>
        <w:t>Yifei</w:t>
      </w:r>
      <w:proofErr w:type="spellEnd"/>
      <w:r>
        <w:t xml:space="preserve"> Zhu</w:t>
      </w:r>
    </w:p>
    <w:p w14:paraId="64969AA6" w14:textId="77777777" w:rsidR="006836DF" w:rsidRDefault="006836DF" w:rsidP="006836DF">
      <w:pPr>
        <w:spacing w:line="276" w:lineRule="auto"/>
      </w:pPr>
      <w:r>
        <w:t>Annotations: Brandon Maxwell</w:t>
      </w:r>
    </w:p>
    <w:p w14:paraId="00B7AE9F" w14:textId="77777777" w:rsidR="006836DF" w:rsidRDefault="006836DF" w:rsidP="006836DF">
      <w:pPr>
        <w:spacing w:line="276" w:lineRule="auto"/>
      </w:pPr>
    </w:p>
    <w:p w14:paraId="6395E284" w14:textId="31616867"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14:paraId="081FBB45" w14:textId="77777777"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14:paraId="44600D53" w14:textId="77777777" w:rsidR="006836DF" w:rsidRDefault="006836DF" w:rsidP="006836DF">
      <w:pPr>
        <w:spacing w:line="276" w:lineRule="auto"/>
      </w:pPr>
    </w:p>
    <w:p w14:paraId="33EBF907" w14:textId="77777777" w:rsidR="006836DF" w:rsidRDefault="006836DF" w:rsidP="006836DF">
      <w:pPr>
        <w:spacing w:line="276" w:lineRule="auto"/>
      </w:pPr>
      <w:r>
        <w:rPr>
          <w:b/>
          <w:u w:val="single"/>
        </w:rPr>
        <w:t>Loading Events:</w:t>
      </w:r>
      <w:r>
        <w:t xml:space="preserve"> User presses the "Initial Report" button on the home screen</w:t>
      </w:r>
    </w:p>
    <w:p w14:paraId="7EBD4D24" w14:textId="77777777" w:rsidR="006836DF" w:rsidRDefault="006836DF" w:rsidP="006836DF">
      <w:pPr>
        <w:spacing w:line="276" w:lineRule="auto"/>
      </w:pPr>
    </w:p>
    <w:p w14:paraId="3F4568D8" w14:textId="77777777" w:rsidR="006836DF" w:rsidRDefault="006836DF" w:rsidP="006836DF">
      <w:pPr>
        <w:spacing w:line="276" w:lineRule="auto"/>
      </w:pPr>
      <w:r>
        <w:rPr>
          <w:b/>
          <w:u w:val="single"/>
        </w:rPr>
        <w:t>Interface Elements:</w:t>
      </w:r>
    </w:p>
    <w:p w14:paraId="64D40F97" w14:textId="18B8C59F"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14:paraId="36670DFD" w14:textId="03821B63" w:rsidR="006836DF" w:rsidRDefault="006836DF" w:rsidP="006836DF">
      <w:pPr>
        <w:spacing w:line="276" w:lineRule="auto"/>
      </w:pPr>
      <w:r>
        <w:t>2. The column of checkboxes. When a student attends practice the TA can check the checkbox and continue onto another student.</w:t>
      </w:r>
    </w:p>
    <w:p w14:paraId="41CB7962" w14:textId="77777777"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14:paraId="0DD59CF7" w14:textId="77777777" w:rsidR="006836DF" w:rsidRDefault="006836DF" w:rsidP="006836DF">
      <w:pPr>
        <w:spacing w:line="276" w:lineRule="auto"/>
      </w:pPr>
    </w:p>
    <w:p w14:paraId="56F376FC" w14:textId="77777777" w:rsidR="006836DF" w:rsidRDefault="006836DF" w:rsidP="006836DF">
      <w:pPr>
        <w:spacing w:line="276" w:lineRule="auto"/>
      </w:pPr>
    </w:p>
    <w:p w14:paraId="552897C8" w14:textId="77777777" w:rsidR="006836DF" w:rsidRDefault="006836DF" w:rsidP="006836DF">
      <w:pPr>
        <w:spacing w:line="276" w:lineRule="auto"/>
      </w:pPr>
    </w:p>
    <w:p w14:paraId="1153C5A0" w14:textId="77777777" w:rsidR="006836DF" w:rsidRDefault="006836DF" w:rsidP="006836DF">
      <w:pPr>
        <w:spacing w:line="276" w:lineRule="auto"/>
      </w:pPr>
    </w:p>
    <w:p w14:paraId="2A6A6133" w14:textId="35FC7D78" w:rsidR="006836DF" w:rsidRDefault="006836DF" w:rsidP="006836DF">
      <w:pPr>
        <w:spacing w:line="276" w:lineRule="auto"/>
      </w:pPr>
      <w:r>
        <w:lastRenderedPageBreak/>
        <w:t>3_Late_CheckIn</w:t>
      </w:r>
    </w:p>
    <w:p w14:paraId="4E1FBCDD" w14:textId="77777777" w:rsidR="006836DF" w:rsidRDefault="006836DF" w:rsidP="006836DF">
      <w:pPr>
        <w:spacing w:line="276" w:lineRule="auto"/>
      </w:pPr>
      <w:r>
        <w:t xml:space="preserve">Sketch: Todd Wegter, </w:t>
      </w:r>
      <w:proofErr w:type="spellStart"/>
      <w:r>
        <w:t>Yifei</w:t>
      </w:r>
      <w:proofErr w:type="spellEnd"/>
      <w:r>
        <w:t xml:space="preserve"> Zhu</w:t>
      </w:r>
    </w:p>
    <w:p w14:paraId="329D543C" w14:textId="77777777" w:rsidR="006836DF" w:rsidRDefault="006836DF" w:rsidP="006836DF">
      <w:pPr>
        <w:spacing w:line="276" w:lineRule="auto"/>
      </w:pPr>
      <w:proofErr w:type="spellStart"/>
      <w:r>
        <w:t>Annotations</w:t>
      </w:r>
      <w:proofErr w:type="gramStart"/>
      <w:r>
        <w:t>:Yifei</w:t>
      </w:r>
      <w:proofErr w:type="spellEnd"/>
      <w:proofErr w:type="gramEnd"/>
      <w:r>
        <w:t xml:space="preserve"> Zhu</w:t>
      </w:r>
    </w:p>
    <w:p w14:paraId="58B5557E" w14:textId="77777777" w:rsidR="006836DF" w:rsidRDefault="006836DF" w:rsidP="006836DF">
      <w:pPr>
        <w:spacing w:line="276" w:lineRule="auto"/>
      </w:pPr>
    </w:p>
    <w:p w14:paraId="1BEFEBD3" w14:textId="55D1492A"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5E36AD28" w14:textId="77777777"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14:paraId="729DB783" w14:textId="77777777" w:rsidR="006836DF" w:rsidRDefault="006836DF" w:rsidP="006836DF">
      <w:pPr>
        <w:spacing w:line="276" w:lineRule="auto"/>
        <w:rPr>
          <w:b/>
        </w:rPr>
      </w:pPr>
    </w:p>
    <w:p w14:paraId="27961095" w14:textId="77777777"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14:paraId="4306DE80" w14:textId="77777777" w:rsidR="006836DF" w:rsidRDefault="006836DF" w:rsidP="006836DF">
      <w:pPr>
        <w:spacing w:line="276" w:lineRule="auto"/>
      </w:pPr>
    </w:p>
    <w:p w14:paraId="79929B14" w14:textId="77777777" w:rsidR="006836DF" w:rsidRPr="00BA134B" w:rsidRDefault="006836DF" w:rsidP="006836DF">
      <w:pPr>
        <w:spacing w:line="276" w:lineRule="auto"/>
        <w:rPr>
          <w:b/>
        </w:rPr>
      </w:pPr>
      <w:r w:rsidRPr="00793E52">
        <w:rPr>
          <w:b/>
          <w:u w:val="single"/>
        </w:rPr>
        <w:t>Interface items</w:t>
      </w:r>
      <w:r w:rsidRPr="00BA134B">
        <w:rPr>
          <w:b/>
        </w:rPr>
        <w:t xml:space="preserve">: </w:t>
      </w:r>
    </w:p>
    <w:p w14:paraId="08545285" w14:textId="77777777" w:rsidR="006836DF" w:rsidRDefault="006836DF" w:rsidP="006836DF">
      <w:pPr>
        <w:spacing w:line="276" w:lineRule="auto"/>
      </w:pPr>
      <w:r>
        <w:t xml:space="preserve">1. The text field allows users to enter their </w:t>
      </w:r>
      <w:proofErr w:type="spellStart"/>
      <w:r>
        <w:t>NetID</w:t>
      </w:r>
      <w:proofErr w:type="spellEnd"/>
      <w:r>
        <w:t xml:space="preserve">. </w:t>
      </w:r>
    </w:p>
    <w:p w14:paraId="25EE5C5C" w14:textId="77777777" w:rsidR="006836DF" w:rsidRDefault="006836DF" w:rsidP="006836DF">
      <w:pPr>
        <w:spacing w:line="276" w:lineRule="auto"/>
      </w:pPr>
      <w:r>
        <w:t>2. The text field allows users to enter the reason why they are late for Marching Band practice.</w:t>
      </w:r>
    </w:p>
    <w:p w14:paraId="4459F70F" w14:textId="77777777" w:rsidR="006836DF" w:rsidRDefault="006836DF" w:rsidP="006836DF">
      <w:pPr>
        <w:spacing w:line="276" w:lineRule="auto"/>
      </w:pPr>
      <w:r>
        <w:t xml:space="preserve">3. The “submit” buttons allow users to submit their tardy check-in form. </w:t>
      </w:r>
    </w:p>
    <w:p w14:paraId="4A67D8C9" w14:textId="77777777"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14:paraId="0CF464CC" w14:textId="77777777" w:rsidR="006836DF" w:rsidRDefault="006836DF" w:rsidP="006836DF">
      <w:pPr>
        <w:spacing w:line="276" w:lineRule="auto"/>
      </w:pPr>
      <w:r>
        <w:t>5. If the user leaves the “Reason” text field blank, then an alert will pop up and tell the user to enter a reason.</w:t>
      </w:r>
    </w:p>
    <w:p w14:paraId="16CBAE6B" w14:textId="77777777" w:rsidR="006836DF" w:rsidRDefault="006836DF" w:rsidP="006836DF">
      <w:pPr>
        <w:spacing w:line="276" w:lineRule="auto"/>
      </w:pPr>
      <w:r>
        <w:t>6. The loading bar shows users the progress of submission, after the user clicks on the “Submit” button.</w:t>
      </w:r>
    </w:p>
    <w:p w14:paraId="1EEEFD37" w14:textId="77777777"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14:paraId="5174DF40" w14:textId="77777777" w:rsidR="006836DF" w:rsidRDefault="006836DF" w:rsidP="006836DF">
      <w:pPr>
        <w:spacing w:line="276" w:lineRule="auto"/>
      </w:pPr>
    </w:p>
    <w:p w14:paraId="0BA583E7" w14:textId="77777777" w:rsidR="006836DF" w:rsidRDefault="006836DF" w:rsidP="006836DF">
      <w:pPr>
        <w:spacing w:line="276" w:lineRule="auto"/>
      </w:pPr>
      <w:r>
        <w:br w:type="page"/>
      </w:r>
      <w:r>
        <w:lastRenderedPageBreak/>
        <w:t>4_Main_Page</w:t>
      </w:r>
    </w:p>
    <w:p w14:paraId="67C1ECBD" w14:textId="77777777" w:rsidR="006836DF" w:rsidRDefault="006836DF" w:rsidP="006836DF">
      <w:pPr>
        <w:spacing w:line="276" w:lineRule="auto"/>
      </w:pPr>
      <w:r>
        <w:t xml:space="preserve">Sketch: Todd </w:t>
      </w:r>
      <w:proofErr w:type="gramStart"/>
      <w:r>
        <w:t>Wegter ,</w:t>
      </w:r>
      <w:proofErr w:type="gramEnd"/>
      <w:r>
        <w:t xml:space="preserve"> </w:t>
      </w:r>
      <w:proofErr w:type="spellStart"/>
      <w:r>
        <w:t>Yifei</w:t>
      </w:r>
      <w:proofErr w:type="spellEnd"/>
      <w:r>
        <w:t xml:space="preserve"> Zhu</w:t>
      </w:r>
    </w:p>
    <w:p w14:paraId="15A3F4DE" w14:textId="77777777" w:rsidR="006836DF" w:rsidRDefault="006836DF" w:rsidP="006836DF">
      <w:pPr>
        <w:spacing w:line="276" w:lineRule="auto"/>
      </w:pPr>
      <w:r>
        <w:t>Annotations: Todd Wegter</w:t>
      </w:r>
    </w:p>
    <w:p w14:paraId="4DF592D5" w14:textId="77777777" w:rsidR="006836DF" w:rsidRDefault="006836DF" w:rsidP="006836DF">
      <w:pPr>
        <w:spacing w:line="276" w:lineRule="auto"/>
      </w:pPr>
    </w:p>
    <w:p w14:paraId="610ED955" w14:textId="2BF52AAF"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6493F" w14:textId="77777777" w:rsidR="006836DF" w:rsidRPr="00000D00" w:rsidRDefault="006836DF"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14:paraId="2496493F" w14:textId="77777777" w:rsidR="006836DF" w:rsidRPr="00000D00" w:rsidRDefault="006836DF"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DF0A8" w14:textId="77777777" w:rsidR="006836DF" w:rsidRPr="00000D00" w:rsidRDefault="006836DF"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14:paraId="650DF0A8" w14:textId="77777777" w:rsidR="006836DF" w:rsidRPr="00000D00" w:rsidRDefault="006836DF"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E86C4" w14:textId="77777777" w:rsidR="006836DF" w:rsidRPr="00000D00" w:rsidRDefault="006836DF"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14:paraId="50BE86C4" w14:textId="77777777" w:rsidR="006836DF" w:rsidRPr="00000D00" w:rsidRDefault="006836DF"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14:paraId="11B4778F" w14:textId="77777777" w:rsidR="006836DF" w:rsidRDefault="006836DF" w:rsidP="006836DF">
      <w:pPr>
        <w:spacing w:line="276" w:lineRule="auto"/>
      </w:pPr>
    </w:p>
    <w:p w14:paraId="535B6F15" w14:textId="77777777"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14:paraId="149C963C" w14:textId="77777777" w:rsidR="006836DF" w:rsidRDefault="006836DF" w:rsidP="006836DF">
      <w:pPr>
        <w:spacing w:line="276" w:lineRule="auto"/>
      </w:pPr>
    </w:p>
    <w:p w14:paraId="563C345E" w14:textId="77777777" w:rsidR="006836DF" w:rsidRDefault="006836DF" w:rsidP="006836DF">
      <w:pPr>
        <w:spacing w:line="276" w:lineRule="auto"/>
      </w:pPr>
      <w:r>
        <w:rPr>
          <w:b/>
          <w:u w:val="single"/>
        </w:rPr>
        <w:t>Loading Events:</w:t>
      </w:r>
      <w:r>
        <w:t xml:space="preserve"> User opens the @10Dance Web Application</w:t>
      </w:r>
    </w:p>
    <w:p w14:paraId="5EB1D94E" w14:textId="77777777" w:rsidR="006836DF" w:rsidRDefault="006836DF" w:rsidP="006836DF">
      <w:pPr>
        <w:spacing w:line="276" w:lineRule="auto"/>
      </w:pPr>
    </w:p>
    <w:p w14:paraId="67EA7966" w14:textId="77777777" w:rsidR="006836DF" w:rsidRDefault="006836DF" w:rsidP="006836DF">
      <w:pPr>
        <w:spacing w:line="276" w:lineRule="auto"/>
      </w:pPr>
      <w:r>
        <w:rPr>
          <w:b/>
          <w:u w:val="single"/>
        </w:rPr>
        <w:t>Interface Elements:</w:t>
      </w:r>
    </w:p>
    <w:p w14:paraId="294025C2" w14:textId="77777777" w:rsidR="006836DF" w:rsidRDefault="006836DF" w:rsidP="006836DF">
      <w:pPr>
        <w:spacing w:line="276" w:lineRule="auto"/>
      </w:pPr>
      <w:r>
        <w:t>1. Radio Buttons allow user to select whether he or she wishes to proceed as a Director, TA, or Student.</w:t>
      </w:r>
    </w:p>
    <w:p w14:paraId="1CF545F1" w14:textId="77777777"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14:paraId="0888E673" w14:textId="77777777"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14:paraId="2604B860" w14:textId="77777777" w:rsidR="006836DF" w:rsidRDefault="006836DF" w:rsidP="006836DF">
      <w:pPr>
        <w:spacing w:line="276" w:lineRule="auto"/>
      </w:pPr>
    </w:p>
    <w:p w14:paraId="53CA99B3" w14:textId="58F0B962" w:rsidR="006836DF" w:rsidRDefault="006836DF" w:rsidP="006836DF">
      <w:pPr>
        <w:spacing w:line="276" w:lineRule="auto"/>
      </w:pPr>
      <w:r>
        <w:lastRenderedPageBreak/>
        <w:t>5_Login</w:t>
      </w:r>
    </w:p>
    <w:p w14:paraId="1E774A30" w14:textId="77777777" w:rsidR="006836DF" w:rsidRDefault="006836DF" w:rsidP="006836DF">
      <w:pPr>
        <w:spacing w:line="276" w:lineRule="auto"/>
      </w:pPr>
      <w:r>
        <w:t xml:space="preserve">Sketch: Todd Wegter, </w:t>
      </w:r>
      <w:proofErr w:type="spellStart"/>
      <w:r>
        <w:t>Yifei</w:t>
      </w:r>
      <w:proofErr w:type="spellEnd"/>
      <w:r>
        <w:t xml:space="preserve"> Zhu</w:t>
      </w:r>
    </w:p>
    <w:p w14:paraId="6165C4F7" w14:textId="77777777" w:rsidR="006836DF" w:rsidRDefault="006836DF" w:rsidP="006836DF">
      <w:pPr>
        <w:spacing w:line="276" w:lineRule="auto"/>
      </w:pPr>
      <w:r>
        <w:t xml:space="preserve">Annotations: Cutis </w:t>
      </w:r>
      <w:proofErr w:type="spellStart"/>
      <w:r>
        <w:t>Ullerich</w:t>
      </w:r>
      <w:proofErr w:type="spellEnd"/>
    </w:p>
    <w:p w14:paraId="1842140B" w14:textId="77777777" w:rsidR="006836DF" w:rsidRDefault="006836DF" w:rsidP="006836DF">
      <w:pPr>
        <w:spacing w:line="276" w:lineRule="auto"/>
      </w:pPr>
    </w:p>
    <w:p w14:paraId="3A07BB72" w14:textId="198728A2"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FC52E" w14:textId="77777777" w:rsidR="006836DF" w:rsidRPr="00000D00" w:rsidRDefault="006836DF"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14:paraId="48EFC52E" w14:textId="77777777" w:rsidR="006836DF" w:rsidRPr="00000D00" w:rsidRDefault="006836DF"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EC50C" w14:textId="77777777" w:rsidR="006836DF" w:rsidRPr="00000D00" w:rsidRDefault="006836DF"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14:paraId="260EC50C" w14:textId="77777777" w:rsidR="006836DF" w:rsidRPr="00000D00" w:rsidRDefault="006836DF"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F84DB" w14:textId="77777777" w:rsidR="006836DF" w:rsidRPr="00000D00" w:rsidRDefault="006836DF"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14:paraId="5E5F84DB" w14:textId="77777777" w:rsidR="006836DF" w:rsidRPr="00000D00" w:rsidRDefault="006836DF"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988C6" w14:textId="77777777" w:rsidR="006836DF" w:rsidRPr="00000D00" w:rsidRDefault="006836DF"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14:paraId="5D5988C6" w14:textId="77777777" w:rsidR="006836DF" w:rsidRPr="00000D00" w:rsidRDefault="006836DF"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CC971" w14:textId="77777777" w:rsidR="006836DF" w:rsidRPr="00000D00" w:rsidRDefault="006836DF"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14:paraId="296CC971" w14:textId="77777777" w:rsidR="006836DF" w:rsidRPr="00000D00" w:rsidRDefault="006836DF"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0C547" w14:textId="77777777" w:rsidR="006836DF" w:rsidRPr="00000D00" w:rsidRDefault="006836DF"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14:paraId="2D20C547" w14:textId="77777777" w:rsidR="006836DF" w:rsidRPr="00000D00" w:rsidRDefault="006836DF"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12852" w14:textId="77777777" w:rsidR="006836DF" w:rsidRPr="00000D00" w:rsidRDefault="006836DF"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14:paraId="0AF12852" w14:textId="77777777" w:rsidR="006836DF" w:rsidRPr="00000D00" w:rsidRDefault="006836DF"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21E80" w14:textId="77777777" w:rsidR="006836DF" w:rsidRPr="00000D00" w:rsidRDefault="006836DF"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14:paraId="21A21E80" w14:textId="77777777" w:rsidR="006836DF" w:rsidRPr="00000D00" w:rsidRDefault="006836DF"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047E" w14:textId="77777777" w:rsidR="006836DF" w:rsidRPr="00000D00" w:rsidRDefault="006836DF"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14:paraId="2CEA047E" w14:textId="77777777" w:rsidR="006836DF" w:rsidRPr="00000D00" w:rsidRDefault="006836DF"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6CB01" w14:textId="77777777" w:rsidR="006836DF" w:rsidRPr="00000D00" w:rsidRDefault="006836DF"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14:paraId="2D66CB01" w14:textId="77777777" w:rsidR="006836DF" w:rsidRPr="00000D00" w:rsidRDefault="006836DF"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14:paraId="55AEC8E6" w14:textId="77777777" w:rsidR="006836DF" w:rsidRDefault="006836DF" w:rsidP="006836DF">
      <w:pPr>
        <w:spacing w:line="276" w:lineRule="auto"/>
      </w:pPr>
    </w:p>
    <w:p w14:paraId="2D5DFA25" w14:textId="77777777" w:rsidR="006836DF" w:rsidRPr="007066E5" w:rsidRDefault="006836DF" w:rsidP="006836DF">
      <w:pPr>
        <w:spacing w:line="276" w:lineRule="auto"/>
      </w:pPr>
      <w:r>
        <w:rPr>
          <w:b/>
          <w:u w:val="single"/>
        </w:rPr>
        <w:t>Purpose:</w:t>
      </w:r>
      <w:r>
        <w:t xml:space="preserve"> To allow users to log in to the system. </w:t>
      </w:r>
    </w:p>
    <w:p w14:paraId="09522813" w14:textId="77777777" w:rsidR="006836DF" w:rsidRDefault="006836DF" w:rsidP="006836DF">
      <w:pPr>
        <w:spacing w:line="276" w:lineRule="auto"/>
      </w:pPr>
    </w:p>
    <w:p w14:paraId="2FD81115" w14:textId="77777777" w:rsidR="006836DF" w:rsidRPr="007066E5" w:rsidRDefault="006836DF" w:rsidP="006836DF">
      <w:pPr>
        <w:spacing w:line="276" w:lineRule="auto"/>
      </w:pPr>
      <w:r>
        <w:rPr>
          <w:b/>
          <w:u w:val="single"/>
        </w:rPr>
        <w:t xml:space="preserve">Loading Events: </w:t>
      </w:r>
      <w:r>
        <w:t>User visits the @10dance application URL.</w:t>
      </w:r>
    </w:p>
    <w:p w14:paraId="0F14249B" w14:textId="77777777" w:rsidR="006836DF" w:rsidRDefault="006836DF" w:rsidP="006836DF">
      <w:pPr>
        <w:spacing w:line="276" w:lineRule="auto"/>
      </w:pPr>
    </w:p>
    <w:p w14:paraId="12CCF6D9" w14:textId="77777777" w:rsidR="006836DF" w:rsidRDefault="006836DF" w:rsidP="006836DF">
      <w:pPr>
        <w:spacing w:line="276" w:lineRule="auto"/>
      </w:pPr>
      <w:r>
        <w:rPr>
          <w:b/>
          <w:u w:val="single"/>
        </w:rPr>
        <w:t>Interface Elements:</w:t>
      </w:r>
      <w:r>
        <w:t xml:space="preserve"> </w:t>
      </w:r>
    </w:p>
    <w:p w14:paraId="5C26A092" w14:textId="77777777" w:rsidR="006836DF" w:rsidRDefault="006836DF" w:rsidP="006836DF">
      <w:pPr>
        <w:spacing w:line="276" w:lineRule="auto"/>
      </w:pPr>
      <w:r>
        <w:t xml:space="preserve">1. Field into which user enters his or her </w:t>
      </w:r>
      <w:proofErr w:type="spellStart"/>
      <w:r>
        <w:t>NetID</w:t>
      </w:r>
      <w:proofErr w:type="spellEnd"/>
      <w:r>
        <w:t>.</w:t>
      </w:r>
    </w:p>
    <w:p w14:paraId="50EAF4A7" w14:textId="77777777" w:rsidR="006836DF" w:rsidRDefault="006836DF" w:rsidP="006836DF">
      <w:pPr>
        <w:spacing w:line="276" w:lineRule="auto"/>
      </w:pPr>
      <w:r>
        <w:t>2. Field into which user enters his or her password.</w:t>
      </w:r>
    </w:p>
    <w:p w14:paraId="60B88EEC" w14:textId="77777777" w:rsidR="006836DF" w:rsidRDefault="006836DF" w:rsidP="006836DF">
      <w:pPr>
        <w:spacing w:line="276" w:lineRule="auto"/>
      </w:pPr>
      <w:r>
        <w:t>3. Allows users to register in the system as a student for the current term of marching band.</w:t>
      </w:r>
    </w:p>
    <w:p w14:paraId="234FCEED" w14:textId="77777777" w:rsidR="006836DF" w:rsidRDefault="006836DF" w:rsidP="006836DF">
      <w:pPr>
        <w:spacing w:line="276" w:lineRule="auto"/>
      </w:pPr>
      <w:r>
        <w:t>4. Verifies the user’s credentials and allows access to the system.</w:t>
      </w:r>
    </w:p>
    <w:p w14:paraId="47C20FBF" w14:textId="77777777" w:rsidR="006836DF" w:rsidRPr="007066E5" w:rsidRDefault="006836DF" w:rsidP="006836DF">
      <w:pPr>
        <w:spacing w:line="276" w:lineRule="auto"/>
      </w:pPr>
      <w:r>
        <w:t>5. Returns the user to the home screen (</w:t>
      </w:r>
      <w:r w:rsidRPr="00A934B5">
        <w:rPr>
          <w:color w:val="00B0F0"/>
        </w:rPr>
        <w:t>4_Main_Page</w:t>
      </w:r>
      <w:r>
        <w:t>).</w:t>
      </w:r>
    </w:p>
    <w:p w14:paraId="7AE2EE52" w14:textId="77777777"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14:paraId="6EDDBB1E" w14:textId="77777777"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14:paraId="4B606D80" w14:textId="77777777"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14:paraId="4D55AE3A" w14:textId="77777777"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14:paraId="6B09C208" w14:textId="77777777"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14:paraId="70659A60" w14:textId="77777777" w:rsidR="006836DF" w:rsidRDefault="006836DF" w:rsidP="006836DF">
      <w:pPr>
        <w:spacing w:line="276" w:lineRule="auto"/>
      </w:pPr>
    </w:p>
    <w:p w14:paraId="04E03D41" w14:textId="77777777" w:rsidR="006836DF" w:rsidRDefault="006836DF" w:rsidP="006836DF">
      <w:pPr>
        <w:spacing w:line="276" w:lineRule="auto"/>
      </w:pPr>
    </w:p>
    <w:p w14:paraId="299A9B24" w14:textId="1E21F133" w:rsidR="006836DF" w:rsidRDefault="006836DF" w:rsidP="006836DF">
      <w:pPr>
        <w:spacing w:line="276" w:lineRule="auto"/>
      </w:pPr>
      <w:r>
        <w:t>6_Login_Registration</w:t>
      </w:r>
    </w:p>
    <w:p w14:paraId="2B3E7438" w14:textId="77777777" w:rsidR="006836DF" w:rsidRDefault="006836DF" w:rsidP="006836DF">
      <w:pPr>
        <w:spacing w:line="276" w:lineRule="auto"/>
      </w:pPr>
      <w:r>
        <w:t>Sketch: Todd Wegter</w:t>
      </w:r>
    </w:p>
    <w:p w14:paraId="15FD4E68" w14:textId="77777777" w:rsidR="006836DF" w:rsidRDefault="006836DF" w:rsidP="006836DF">
      <w:pPr>
        <w:spacing w:line="276" w:lineRule="auto"/>
      </w:pPr>
      <w:r>
        <w:t xml:space="preserve">Annotations: Curtis </w:t>
      </w:r>
      <w:proofErr w:type="spellStart"/>
      <w:r>
        <w:t>Ullerich</w:t>
      </w:r>
      <w:proofErr w:type="spellEnd"/>
    </w:p>
    <w:p w14:paraId="31B598E4" w14:textId="77777777" w:rsidR="006836DF" w:rsidRDefault="006836DF" w:rsidP="006836DF">
      <w:pPr>
        <w:spacing w:line="276" w:lineRule="auto"/>
      </w:pPr>
    </w:p>
    <w:p w14:paraId="1EB723A5" w14:textId="223D17BE"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B0099" w14:textId="77777777" w:rsidR="006836DF" w:rsidRPr="00000D00" w:rsidRDefault="006836DF"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14:paraId="5B4B0099" w14:textId="77777777" w:rsidR="006836DF" w:rsidRPr="00000D00" w:rsidRDefault="006836DF"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915FE" w14:textId="77777777" w:rsidR="006836DF" w:rsidRPr="00000D00" w:rsidRDefault="006836DF"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14:paraId="52A915FE" w14:textId="77777777" w:rsidR="006836DF" w:rsidRPr="00000D00" w:rsidRDefault="006836DF"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B10E4" w14:textId="77777777" w:rsidR="006836DF" w:rsidRPr="00000D00" w:rsidRDefault="006836DF"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14:paraId="73AB10E4" w14:textId="77777777" w:rsidR="006836DF" w:rsidRPr="00000D00" w:rsidRDefault="006836DF"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1815E" w14:textId="77777777" w:rsidR="006836DF" w:rsidRPr="00000D00" w:rsidRDefault="006836DF"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14:paraId="0681815E" w14:textId="77777777" w:rsidR="006836DF" w:rsidRPr="00000D00" w:rsidRDefault="006836DF"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49727" w14:textId="77777777" w:rsidR="006836DF" w:rsidRPr="00000D00" w:rsidRDefault="006836DF"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14:paraId="62149727" w14:textId="77777777" w:rsidR="006836DF" w:rsidRPr="00000D00" w:rsidRDefault="006836DF"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E5EB3" w14:textId="77777777" w:rsidR="006836DF" w:rsidRPr="00000D00" w:rsidRDefault="006836DF"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14:paraId="180E5EB3" w14:textId="77777777" w:rsidR="006836DF" w:rsidRPr="00000D00" w:rsidRDefault="006836DF"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2635D" w14:textId="77777777" w:rsidR="006836DF" w:rsidRPr="00000D00" w:rsidRDefault="006836DF"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14:paraId="79C2635D" w14:textId="77777777" w:rsidR="006836DF" w:rsidRPr="00000D00" w:rsidRDefault="006836DF"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1C2EE" w14:textId="77777777" w:rsidR="006836DF" w:rsidRPr="00000D00" w:rsidRDefault="006836DF"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14:paraId="6DC1C2EE" w14:textId="77777777" w:rsidR="006836DF" w:rsidRPr="00000D00" w:rsidRDefault="006836DF"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71B21" w14:textId="77777777" w:rsidR="006836DF" w:rsidRDefault="006836DF" w:rsidP="006836DF">
                            <w:pPr>
                              <w:rPr>
                                <w:color w:val="FF0000"/>
                                <w:sz w:val="30"/>
                                <w:szCs w:val="30"/>
                              </w:rPr>
                            </w:pPr>
                            <w:r w:rsidRPr="00A934B5">
                              <w:rPr>
                                <w:color w:val="FF0000"/>
                                <w:sz w:val="30"/>
                                <w:szCs w:val="30"/>
                              </w:rPr>
                              <w:t>1</w:t>
                            </w:r>
                          </w:p>
                          <w:p w14:paraId="6DA87D61" w14:textId="77777777" w:rsidR="006836DF" w:rsidRDefault="006836DF" w:rsidP="006836DF">
                            <w:pPr>
                              <w:rPr>
                                <w:color w:val="FF0000"/>
                                <w:sz w:val="30"/>
                                <w:szCs w:val="30"/>
                              </w:rPr>
                            </w:pPr>
                            <w:r>
                              <w:rPr>
                                <w:color w:val="FF0000"/>
                                <w:sz w:val="30"/>
                                <w:szCs w:val="30"/>
                              </w:rPr>
                              <w:t>2</w:t>
                            </w:r>
                          </w:p>
                          <w:p w14:paraId="73DEDB82" w14:textId="77777777" w:rsidR="006836DF" w:rsidRPr="00A934B5" w:rsidRDefault="006836DF"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14:paraId="2A071B21" w14:textId="77777777" w:rsidR="006836DF" w:rsidRDefault="006836DF" w:rsidP="006836DF">
                      <w:pPr>
                        <w:rPr>
                          <w:color w:val="FF0000"/>
                          <w:sz w:val="30"/>
                          <w:szCs w:val="30"/>
                        </w:rPr>
                      </w:pPr>
                      <w:r w:rsidRPr="00A934B5">
                        <w:rPr>
                          <w:color w:val="FF0000"/>
                          <w:sz w:val="30"/>
                          <w:szCs w:val="30"/>
                        </w:rPr>
                        <w:t>1</w:t>
                      </w:r>
                    </w:p>
                    <w:p w14:paraId="6DA87D61" w14:textId="77777777" w:rsidR="006836DF" w:rsidRDefault="006836DF" w:rsidP="006836DF">
                      <w:pPr>
                        <w:rPr>
                          <w:color w:val="FF0000"/>
                          <w:sz w:val="30"/>
                          <w:szCs w:val="30"/>
                        </w:rPr>
                      </w:pPr>
                      <w:r>
                        <w:rPr>
                          <w:color w:val="FF0000"/>
                          <w:sz w:val="30"/>
                          <w:szCs w:val="30"/>
                        </w:rPr>
                        <w:t>2</w:t>
                      </w:r>
                    </w:p>
                    <w:p w14:paraId="73DEDB82" w14:textId="77777777" w:rsidR="006836DF" w:rsidRPr="00A934B5" w:rsidRDefault="006836DF"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14:paraId="72DF28FC" w14:textId="77777777" w:rsidR="006836DF" w:rsidRDefault="006836DF" w:rsidP="006836DF">
      <w:pPr>
        <w:spacing w:line="276" w:lineRule="auto"/>
      </w:pPr>
    </w:p>
    <w:p w14:paraId="763446A7" w14:textId="77777777" w:rsidR="006836DF" w:rsidRPr="007066E5" w:rsidRDefault="006836DF" w:rsidP="006836DF">
      <w:pPr>
        <w:spacing w:line="276" w:lineRule="auto"/>
      </w:pPr>
      <w:r>
        <w:rPr>
          <w:b/>
          <w:u w:val="single"/>
        </w:rPr>
        <w:t>Purpose:</w:t>
      </w:r>
      <w:r>
        <w:t xml:space="preserve"> To allow students to register for the system for the current term. </w:t>
      </w:r>
    </w:p>
    <w:p w14:paraId="4E875F4A" w14:textId="77777777" w:rsidR="006836DF" w:rsidRDefault="006836DF" w:rsidP="006836DF">
      <w:pPr>
        <w:spacing w:line="276" w:lineRule="auto"/>
      </w:pPr>
    </w:p>
    <w:p w14:paraId="3A5F8601" w14:textId="77777777"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14:paraId="7DA4B252" w14:textId="77777777" w:rsidR="006836DF" w:rsidRDefault="006836DF" w:rsidP="006836DF">
      <w:pPr>
        <w:spacing w:line="276" w:lineRule="auto"/>
      </w:pPr>
    </w:p>
    <w:p w14:paraId="3259EB73" w14:textId="77777777" w:rsidR="006836DF" w:rsidRDefault="006836DF" w:rsidP="006836DF">
      <w:pPr>
        <w:spacing w:line="276" w:lineRule="auto"/>
      </w:pPr>
      <w:r>
        <w:rPr>
          <w:b/>
          <w:u w:val="single"/>
        </w:rPr>
        <w:t>Interface Elements:</w:t>
      </w:r>
      <w:r>
        <w:t xml:space="preserve"> </w:t>
      </w:r>
    </w:p>
    <w:p w14:paraId="3EAA77C4" w14:textId="77777777" w:rsidR="006836DF" w:rsidRDefault="006836DF" w:rsidP="006836DF">
      <w:pPr>
        <w:spacing w:line="276" w:lineRule="auto"/>
      </w:pPr>
      <w:r>
        <w:t xml:space="preserve">1. The </w:t>
      </w:r>
      <w:proofErr w:type="spellStart"/>
      <w:r>
        <w:t>NetID</w:t>
      </w:r>
      <w:proofErr w:type="spellEnd"/>
      <w:r>
        <w:t xml:space="preserve"> to be registered into the system.</w:t>
      </w:r>
    </w:p>
    <w:p w14:paraId="2CC15DA4" w14:textId="77777777" w:rsidR="006836DF" w:rsidRDefault="006836DF" w:rsidP="006836DF">
      <w:pPr>
        <w:spacing w:line="276" w:lineRule="auto"/>
      </w:pPr>
      <w:r>
        <w:t>2. The user’s desired password.</w:t>
      </w:r>
    </w:p>
    <w:p w14:paraId="11322257" w14:textId="77777777" w:rsidR="006836DF" w:rsidRDefault="006836DF" w:rsidP="006836DF">
      <w:pPr>
        <w:spacing w:line="276" w:lineRule="auto"/>
      </w:pPr>
      <w:r>
        <w:t>3. Password confirm field.</w:t>
      </w:r>
    </w:p>
    <w:p w14:paraId="4B5C1B34" w14:textId="77777777" w:rsidR="006836DF" w:rsidRDefault="006836DF" w:rsidP="006836DF">
      <w:pPr>
        <w:spacing w:line="276" w:lineRule="auto"/>
      </w:pPr>
      <w:r>
        <w:t>4. Returns the user to the login screen (</w:t>
      </w:r>
      <w:r w:rsidRPr="00A934B5">
        <w:rPr>
          <w:color w:val="00B0F0"/>
        </w:rPr>
        <w:t>5_Login</w:t>
      </w:r>
      <w:r>
        <w:t>).</w:t>
      </w:r>
    </w:p>
    <w:p w14:paraId="278C6B31" w14:textId="77777777" w:rsidR="006836DF" w:rsidRPr="007066E5" w:rsidRDefault="006836DF" w:rsidP="006836DF">
      <w:pPr>
        <w:spacing w:line="276" w:lineRule="auto"/>
      </w:pPr>
      <w:r>
        <w:t>5. Creates an entry for the student in the database.</w:t>
      </w:r>
    </w:p>
    <w:p w14:paraId="50F8ED59" w14:textId="77777777" w:rsidR="006836DF" w:rsidRDefault="006836DF" w:rsidP="006836DF">
      <w:pPr>
        <w:spacing w:line="276" w:lineRule="auto"/>
      </w:pPr>
      <w:r>
        <w:t>6. Alerts the user that the password does not conform to system security standards.</w:t>
      </w:r>
    </w:p>
    <w:p w14:paraId="78B65229" w14:textId="77777777" w:rsidR="006836DF" w:rsidRDefault="006836DF" w:rsidP="006836DF">
      <w:pPr>
        <w:spacing w:line="276" w:lineRule="auto"/>
      </w:pPr>
      <w:r>
        <w:t>7. Alerts the user that the password and password-confirm fields are not identical.</w:t>
      </w:r>
    </w:p>
    <w:p w14:paraId="057ADF24" w14:textId="77777777"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14:paraId="55CF1F73" w14:textId="77777777" w:rsidR="006836DF" w:rsidRDefault="006836DF" w:rsidP="006836DF">
      <w:pPr>
        <w:spacing w:line="276" w:lineRule="auto"/>
      </w:pPr>
      <w:r>
        <w:t>9. Alerts the user that he or she has left a field empty.</w:t>
      </w:r>
    </w:p>
    <w:p w14:paraId="05F66189" w14:textId="77777777"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14:paraId="188F1B11" w14:textId="77777777"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14:paraId="5DC79637" w14:textId="450E1433" w:rsidR="006836DF" w:rsidRDefault="006836DF" w:rsidP="006836DF">
      <w:pPr>
        <w:spacing w:line="276" w:lineRule="auto"/>
      </w:pPr>
      <w:r>
        <w:lastRenderedPageBreak/>
        <w:t>7_Student_Page</w:t>
      </w:r>
    </w:p>
    <w:p w14:paraId="4CDAA1BC" w14:textId="77777777" w:rsidR="006836DF" w:rsidRDefault="006836DF" w:rsidP="006836DF">
      <w:pPr>
        <w:spacing w:line="276" w:lineRule="auto"/>
      </w:pPr>
      <w:r>
        <w:t xml:space="preserve">Sketch: Todd Wegter, </w:t>
      </w:r>
      <w:proofErr w:type="spellStart"/>
      <w:r>
        <w:t>Yifei</w:t>
      </w:r>
      <w:proofErr w:type="spellEnd"/>
      <w:r>
        <w:t xml:space="preserve"> Zhu</w:t>
      </w:r>
    </w:p>
    <w:p w14:paraId="7A7B7665" w14:textId="77777777" w:rsidR="006836DF" w:rsidRDefault="006836DF" w:rsidP="006836DF">
      <w:pPr>
        <w:spacing w:line="276" w:lineRule="auto"/>
      </w:pPr>
      <w:r>
        <w:t xml:space="preserve">Annotations: Curtis </w:t>
      </w:r>
      <w:proofErr w:type="spellStart"/>
      <w:r>
        <w:t>Ullerich</w:t>
      </w:r>
      <w:proofErr w:type="spellEnd"/>
    </w:p>
    <w:p w14:paraId="6D79FD5F" w14:textId="77777777" w:rsidR="006836DF" w:rsidRDefault="006836DF" w:rsidP="006836DF">
      <w:pPr>
        <w:spacing w:line="276" w:lineRule="auto"/>
      </w:pPr>
    </w:p>
    <w:p w14:paraId="7BFA08F0" w14:textId="77777777" w:rsidR="006836DF" w:rsidRDefault="006836DF" w:rsidP="006836DF">
      <w:pPr>
        <w:spacing w:line="276" w:lineRule="auto"/>
      </w:pPr>
    </w:p>
    <w:p w14:paraId="4235E0E3" w14:textId="30E8BB41"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5A200" w14:textId="77777777" w:rsidR="006836DF" w:rsidRPr="00000D00" w:rsidRDefault="006836DF"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14:paraId="3005A200" w14:textId="77777777" w:rsidR="006836DF" w:rsidRPr="00000D00" w:rsidRDefault="006836DF"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4FF23" w14:textId="77777777" w:rsidR="006836DF" w:rsidRPr="00000D00" w:rsidRDefault="006836DF"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14:paraId="10D4FF23" w14:textId="77777777" w:rsidR="006836DF" w:rsidRPr="00000D00" w:rsidRDefault="006836DF"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2F04B" w14:textId="77777777" w:rsidR="006836DF" w:rsidRPr="00000D00" w:rsidRDefault="006836DF"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14:paraId="5282F04B" w14:textId="77777777" w:rsidR="006836DF" w:rsidRPr="00000D00" w:rsidRDefault="006836DF"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35470" w14:textId="77777777" w:rsidR="006836DF" w:rsidRPr="00000D00" w:rsidRDefault="006836DF"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14:paraId="09335470" w14:textId="77777777" w:rsidR="006836DF" w:rsidRPr="00000D00" w:rsidRDefault="006836DF"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4C95" w14:textId="77777777" w:rsidR="006836DF" w:rsidRDefault="006836DF" w:rsidP="006836DF">
                            <w:pPr>
                              <w:rPr>
                                <w:color w:val="FF0000"/>
                                <w:sz w:val="30"/>
                                <w:szCs w:val="30"/>
                              </w:rPr>
                            </w:pPr>
                            <w:r w:rsidRPr="002C2571">
                              <w:rPr>
                                <w:color w:val="FF0000"/>
                                <w:sz w:val="30"/>
                                <w:szCs w:val="30"/>
                              </w:rPr>
                              <w:t>4</w:t>
                            </w:r>
                          </w:p>
                          <w:p w14:paraId="3E54A315" w14:textId="77777777" w:rsidR="006836DF" w:rsidRPr="002C2571" w:rsidRDefault="006836DF"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14:paraId="1E264C95" w14:textId="77777777" w:rsidR="006836DF" w:rsidRDefault="006836DF" w:rsidP="006836DF">
                      <w:pPr>
                        <w:rPr>
                          <w:color w:val="FF0000"/>
                          <w:sz w:val="30"/>
                          <w:szCs w:val="30"/>
                        </w:rPr>
                      </w:pPr>
                      <w:r w:rsidRPr="002C2571">
                        <w:rPr>
                          <w:color w:val="FF0000"/>
                          <w:sz w:val="30"/>
                          <w:szCs w:val="30"/>
                        </w:rPr>
                        <w:t>4</w:t>
                      </w:r>
                    </w:p>
                    <w:p w14:paraId="3E54A315" w14:textId="77777777" w:rsidR="006836DF" w:rsidRPr="002C2571" w:rsidRDefault="006836DF"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8B56" w14:textId="77777777" w:rsidR="006836DF" w:rsidRDefault="006836DF" w:rsidP="006836DF">
                            <w:pPr>
                              <w:rPr>
                                <w:color w:val="FF0000"/>
                                <w:sz w:val="30"/>
                                <w:szCs w:val="30"/>
                              </w:rPr>
                            </w:pPr>
                            <w:r>
                              <w:rPr>
                                <w:color w:val="FF0000"/>
                                <w:sz w:val="30"/>
                                <w:szCs w:val="30"/>
                              </w:rPr>
                              <w:t>2</w:t>
                            </w:r>
                          </w:p>
                          <w:p w14:paraId="33505436" w14:textId="77777777" w:rsidR="006836DF" w:rsidRPr="002C2571" w:rsidRDefault="006836DF"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14:paraId="56CA8B56" w14:textId="77777777" w:rsidR="006836DF" w:rsidRDefault="006836DF" w:rsidP="006836DF">
                      <w:pPr>
                        <w:rPr>
                          <w:color w:val="FF0000"/>
                          <w:sz w:val="30"/>
                          <w:szCs w:val="30"/>
                        </w:rPr>
                      </w:pPr>
                      <w:r>
                        <w:rPr>
                          <w:color w:val="FF0000"/>
                          <w:sz w:val="30"/>
                          <w:szCs w:val="30"/>
                        </w:rPr>
                        <w:t>2</w:t>
                      </w:r>
                    </w:p>
                    <w:p w14:paraId="33505436" w14:textId="77777777" w:rsidR="006836DF" w:rsidRPr="002C2571" w:rsidRDefault="006836DF"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B6B28" w14:textId="77777777" w:rsidR="006836DF" w:rsidRPr="00000D00" w:rsidRDefault="006836DF"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14:paraId="4D6B6B28" w14:textId="77777777" w:rsidR="006836DF" w:rsidRPr="00000D00" w:rsidRDefault="006836DF"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14:paraId="28014E7D" w14:textId="77777777" w:rsidR="006836DF" w:rsidRDefault="006836DF" w:rsidP="006836DF">
      <w:pPr>
        <w:spacing w:line="276" w:lineRule="auto"/>
      </w:pPr>
    </w:p>
    <w:p w14:paraId="552CEC13" w14:textId="77777777" w:rsidR="006836DF" w:rsidRDefault="006836DF" w:rsidP="006836DF">
      <w:pPr>
        <w:spacing w:line="276" w:lineRule="auto"/>
      </w:pPr>
      <w:r>
        <w:rPr>
          <w:b/>
          <w:u w:val="single"/>
        </w:rPr>
        <w:t>Purpose:</w:t>
      </w:r>
      <w:r>
        <w:t xml:space="preserve"> To provide a student user an overview of his or her information and access to forms messaging.</w:t>
      </w:r>
    </w:p>
    <w:p w14:paraId="37696680" w14:textId="77777777" w:rsidR="006836DF" w:rsidRDefault="006836DF" w:rsidP="006836DF">
      <w:pPr>
        <w:spacing w:line="276" w:lineRule="auto"/>
      </w:pPr>
    </w:p>
    <w:p w14:paraId="618E0EEB" w14:textId="77777777"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14:paraId="21DF4615" w14:textId="77777777" w:rsidR="006836DF" w:rsidRDefault="006836DF" w:rsidP="006836DF">
      <w:pPr>
        <w:spacing w:line="276" w:lineRule="auto"/>
      </w:pPr>
    </w:p>
    <w:p w14:paraId="0D905F03" w14:textId="77777777" w:rsidR="006836DF" w:rsidRDefault="006836DF" w:rsidP="006836DF">
      <w:pPr>
        <w:spacing w:line="276" w:lineRule="auto"/>
      </w:pPr>
      <w:r>
        <w:rPr>
          <w:b/>
          <w:u w:val="single"/>
        </w:rPr>
        <w:t>Interface Elements:</w:t>
      </w:r>
      <w:r>
        <w:t xml:space="preserve"> </w:t>
      </w:r>
    </w:p>
    <w:p w14:paraId="76999F39" w14:textId="77777777" w:rsidR="006836DF" w:rsidRDefault="006836DF" w:rsidP="006836DF">
      <w:pPr>
        <w:spacing w:line="276" w:lineRule="auto"/>
      </w:pPr>
      <w:r>
        <w:t>1. Provides an overview of all student details in the system.</w:t>
      </w:r>
    </w:p>
    <w:p w14:paraId="7E7E4331" w14:textId="77777777"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14:paraId="4CE4A7CF" w14:textId="77777777"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14:paraId="7B069786" w14:textId="77777777"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14:paraId="46EFDC07" w14:textId="77777777"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14:paraId="7AD8C531" w14:textId="77777777" w:rsidR="006836DF" w:rsidRDefault="006836DF" w:rsidP="006836DF">
      <w:pPr>
        <w:spacing w:line="276" w:lineRule="auto"/>
      </w:pPr>
      <w:r>
        <w:t>6. Logs the student out of the system and returns him or her to (</w:t>
      </w:r>
      <w:r w:rsidRPr="000647C4">
        <w:rPr>
          <w:color w:val="00B0F0"/>
        </w:rPr>
        <w:t>4_Main_Page</w:t>
      </w:r>
      <w:r>
        <w:t>)</w:t>
      </w:r>
    </w:p>
    <w:p w14:paraId="6911E208" w14:textId="77777777" w:rsidR="006836DF" w:rsidRDefault="006836DF" w:rsidP="006836DF">
      <w:pPr>
        <w:spacing w:line="276" w:lineRule="auto"/>
      </w:pPr>
      <w:r>
        <w:t>7. Shows the most recent messages delivered to this student.</w:t>
      </w:r>
    </w:p>
    <w:p w14:paraId="6E194936" w14:textId="77777777"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14:paraId="5B1A8391" w14:textId="77777777"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14:paraId="233641B2" w14:textId="77777777" w:rsidR="006836DF" w:rsidRDefault="006836DF" w:rsidP="006836DF">
      <w:pPr>
        <w:spacing w:line="276" w:lineRule="auto"/>
      </w:pPr>
    </w:p>
    <w:p w14:paraId="73831257" w14:textId="4829B045" w:rsidR="006836DF" w:rsidRDefault="006836DF" w:rsidP="006836DF">
      <w:pPr>
        <w:spacing w:line="276" w:lineRule="auto"/>
      </w:pPr>
      <w:r>
        <w:t>8_Student_Bar_Graph</w:t>
      </w:r>
    </w:p>
    <w:p w14:paraId="06639B28" w14:textId="77777777" w:rsidR="006836DF" w:rsidRDefault="006836DF" w:rsidP="006836DF">
      <w:pPr>
        <w:spacing w:line="276" w:lineRule="auto"/>
      </w:pPr>
      <w:r>
        <w:t xml:space="preserve">Sketch: Todd Wegter, </w:t>
      </w:r>
      <w:proofErr w:type="spellStart"/>
      <w:r>
        <w:t>Yifei</w:t>
      </w:r>
      <w:proofErr w:type="spellEnd"/>
      <w:r>
        <w:t xml:space="preserve"> Zhu</w:t>
      </w:r>
    </w:p>
    <w:p w14:paraId="3643F146" w14:textId="77777777" w:rsidR="006836DF" w:rsidRDefault="006836DF" w:rsidP="006836DF">
      <w:pPr>
        <w:spacing w:line="276" w:lineRule="auto"/>
      </w:pPr>
      <w:r>
        <w:t xml:space="preserve">Annotations: Curtis </w:t>
      </w:r>
      <w:proofErr w:type="spellStart"/>
      <w:r>
        <w:t>Ullerich</w:t>
      </w:r>
      <w:proofErr w:type="spellEnd"/>
    </w:p>
    <w:p w14:paraId="678BD68E" w14:textId="77777777" w:rsidR="006836DF" w:rsidRDefault="006836DF" w:rsidP="006836DF">
      <w:pPr>
        <w:spacing w:line="276" w:lineRule="auto"/>
      </w:pPr>
    </w:p>
    <w:p w14:paraId="7AB2F467" w14:textId="3F69ADF5"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0B3A9" w14:textId="77777777" w:rsidR="006836DF" w:rsidRPr="00000D00" w:rsidRDefault="006836DF"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14:paraId="2870B3A9" w14:textId="77777777" w:rsidR="006836DF" w:rsidRPr="00000D00" w:rsidRDefault="006836DF"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CA809" w14:textId="77777777" w:rsidR="006836DF" w:rsidRPr="00000D00" w:rsidRDefault="006836DF"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14:paraId="227CA809" w14:textId="77777777" w:rsidR="006836DF" w:rsidRPr="00000D00" w:rsidRDefault="006836DF"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85087" w14:textId="77777777" w:rsidR="006836DF" w:rsidRPr="00000D00" w:rsidRDefault="006836DF"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14:paraId="79585087" w14:textId="77777777" w:rsidR="006836DF" w:rsidRPr="00000D00" w:rsidRDefault="006836DF"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1D26E" w14:textId="77777777" w:rsidR="006836DF" w:rsidRPr="00000D00" w:rsidRDefault="006836DF"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14:paraId="0FA1D26E" w14:textId="77777777" w:rsidR="006836DF" w:rsidRPr="00000D00" w:rsidRDefault="006836DF"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3938E" w14:textId="77777777" w:rsidR="006836DF" w:rsidRPr="00000D00" w:rsidRDefault="006836DF"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14:paraId="3833938E" w14:textId="77777777" w:rsidR="006836DF" w:rsidRPr="00000D00" w:rsidRDefault="006836DF"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07661" w14:textId="77777777" w:rsidR="006836DF" w:rsidRPr="00000D00" w:rsidRDefault="006836DF"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14:paraId="67D07661" w14:textId="77777777" w:rsidR="006836DF" w:rsidRPr="00000D00" w:rsidRDefault="006836DF"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6D293" w14:textId="77777777" w:rsidR="006836DF" w:rsidRPr="00000D00" w:rsidRDefault="006836DF"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14:paraId="7DA6D293" w14:textId="77777777" w:rsidR="006836DF" w:rsidRPr="00000D00" w:rsidRDefault="006836DF"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EE10" w14:textId="77777777" w:rsidR="006836DF" w:rsidRPr="000647C4" w:rsidRDefault="006836DF" w:rsidP="006836DF">
                            <w:pPr>
                              <w:rPr>
                                <w:color w:val="FF0000"/>
                                <w:sz w:val="32"/>
                                <w:szCs w:val="32"/>
                              </w:rPr>
                            </w:pPr>
                            <w:r w:rsidRPr="000647C4">
                              <w:rPr>
                                <w:color w:val="FF0000"/>
                                <w:sz w:val="32"/>
                                <w:szCs w:val="32"/>
                              </w:rPr>
                              <w:t>1</w:t>
                            </w:r>
                          </w:p>
                          <w:p w14:paraId="5C14A265" w14:textId="77777777" w:rsidR="006836DF" w:rsidRPr="000647C4" w:rsidRDefault="006836DF" w:rsidP="006836DF">
                            <w:pPr>
                              <w:rPr>
                                <w:color w:val="FF0000"/>
                                <w:sz w:val="32"/>
                                <w:szCs w:val="32"/>
                              </w:rPr>
                            </w:pPr>
                            <w:r w:rsidRPr="000647C4">
                              <w:rPr>
                                <w:color w:val="FF0000"/>
                                <w:sz w:val="32"/>
                                <w:szCs w:val="32"/>
                              </w:rPr>
                              <w:t>2</w:t>
                            </w:r>
                          </w:p>
                          <w:p w14:paraId="1EA6DA94" w14:textId="77777777" w:rsidR="006836DF" w:rsidRPr="000647C4" w:rsidRDefault="006836DF" w:rsidP="006836DF">
                            <w:pPr>
                              <w:rPr>
                                <w:color w:val="FF0000"/>
                                <w:sz w:val="32"/>
                                <w:szCs w:val="32"/>
                              </w:rPr>
                            </w:pPr>
                            <w:r w:rsidRPr="000647C4">
                              <w:rPr>
                                <w:color w:val="FF0000"/>
                                <w:sz w:val="32"/>
                                <w:szCs w:val="32"/>
                              </w:rPr>
                              <w:t>3</w:t>
                            </w:r>
                          </w:p>
                          <w:p w14:paraId="021C2A19" w14:textId="77777777" w:rsidR="006836DF" w:rsidRPr="000647C4" w:rsidRDefault="006836DF" w:rsidP="006836DF">
                            <w:pPr>
                              <w:rPr>
                                <w:color w:val="FF0000"/>
                                <w:sz w:val="32"/>
                                <w:szCs w:val="32"/>
                              </w:rPr>
                            </w:pPr>
                            <w:r w:rsidRPr="000647C4">
                              <w:rPr>
                                <w:color w:val="FF0000"/>
                                <w:sz w:val="32"/>
                                <w:szCs w:val="32"/>
                              </w:rPr>
                              <w:t>4</w:t>
                            </w:r>
                          </w:p>
                          <w:p w14:paraId="0D87BBC1" w14:textId="77777777" w:rsidR="006836DF" w:rsidRPr="000647C4" w:rsidRDefault="006836DF"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14:paraId="2717EE10" w14:textId="77777777" w:rsidR="006836DF" w:rsidRPr="000647C4" w:rsidRDefault="006836DF" w:rsidP="006836DF">
                      <w:pPr>
                        <w:rPr>
                          <w:color w:val="FF0000"/>
                          <w:sz w:val="32"/>
                          <w:szCs w:val="32"/>
                        </w:rPr>
                      </w:pPr>
                      <w:r w:rsidRPr="000647C4">
                        <w:rPr>
                          <w:color w:val="FF0000"/>
                          <w:sz w:val="32"/>
                          <w:szCs w:val="32"/>
                        </w:rPr>
                        <w:t>1</w:t>
                      </w:r>
                    </w:p>
                    <w:p w14:paraId="5C14A265" w14:textId="77777777" w:rsidR="006836DF" w:rsidRPr="000647C4" w:rsidRDefault="006836DF" w:rsidP="006836DF">
                      <w:pPr>
                        <w:rPr>
                          <w:color w:val="FF0000"/>
                          <w:sz w:val="32"/>
                          <w:szCs w:val="32"/>
                        </w:rPr>
                      </w:pPr>
                      <w:r w:rsidRPr="000647C4">
                        <w:rPr>
                          <w:color w:val="FF0000"/>
                          <w:sz w:val="32"/>
                          <w:szCs w:val="32"/>
                        </w:rPr>
                        <w:t>2</w:t>
                      </w:r>
                    </w:p>
                    <w:p w14:paraId="1EA6DA94" w14:textId="77777777" w:rsidR="006836DF" w:rsidRPr="000647C4" w:rsidRDefault="006836DF" w:rsidP="006836DF">
                      <w:pPr>
                        <w:rPr>
                          <w:color w:val="FF0000"/>
                          <w:sz w:val="32"/>
                          <w:szCs w:val="32"/>
                        </w:rPr>
                      </w:pPr>
                      <w:r w:rsidRPr="000647C4">
                        <w:rPr>
                          <w:color w:val="FF0000"/>
                          <w:sz w:val="32"/>
                          <w:szCs w:val="32"/>
                        </w:rPr>
                        <w:t>3</w:t>
                      </w:r>
                    </w:p>
                    <w:p w14:paraId="021C2A19" w14:textId="77777777" w:rsidR="006836DF" w:rsidRPr="000647C4" w:rsidRDefault="006836DF" w:rsidP="006836DF">
                      <w:pPr>
                        <w:rPr>
                          <w:color w:val="FF0000"/>
                          <w:sz w:val="32"/>
                          <w:szCs w:val="32"/>
                        </w:rPr>
                      </w:pPr>
                      <w:r w:rsidRPr="000647C4">
                        <w:rPr>
                          <w:color w:val="FF0000"/>
                          <w:sz w:val="32"/>
                          <w:szCs w:val="32"/>
                        </w:rPr>
                        <w:t>4</w:t>
                      </w:r>
                    </w:p>
                    <w:p w14:paraId="0D87BBC1" w14:textId="77777777" w:rsidR="006836DF" w:rsidRPr="000647C4" w:rsidRDefault="006836DF"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14:paraId="3E57060F" w14:textId="77777777" w:rsidR="006836DF" w:rsidRDefault="006836DF" w:rsidP="006836DF">
      <w:pPr>
        <w:spacing w:line="276" w:lineRule="auto"/>
      </w:pPr>
    </w:p>
    <w:p w14:paraId="2B9043FE" w14:textId="77777777" w:rsidR="006836DF" w:rsidRDefault="006836DF" w:rsidP="006836DF">
      <w:pPr>
        <w:spacing w:line="276" w:lineRule="auto"/>
      </w:pPr>
      <w:r>
        <w:rPr>
          <w:b/>
          <w:u w:val="single"/>
        </w:rPr>
        <w:t>Purpose:</w:t>
      </w:r>
      <w:r>
        <w:t xml:space="preserve"> To visualize the student’s attendance data for the current season to date.</w:t>
      </w:r>
    </w:p>
    <w:p w14:paraId="588D393E" w14:textId="77777777" w:rsidR="006836DF" w:rsidRDefault="006836DF" w:rsidP="006836DF">
      <w:pPr>
        <w:spacing w:line="276" w:lineRule="auto"/>
      </w:pPr>
    </w:p>
    <w:p w14:paraId="3CD9F4C9" w14:textId="77777777"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14:paraId="1090A720" w14:textId="77777777" w:rsidR="006836DF" w:rsidRDefault="006836DF" w:rsidP="006836DF">
      <w:pPr>
        <w:spacing w:line="276" w:lineRule="auto"/>
      </w:pPr>
      <w:r>
        <w:rPr>
          <w:b/>
          <w:u w:val="single"/>
        </w:rPr>
        <w:t xml:space="preserve"> </w:t>
      </w:r>
      <w:r>
        <w:t xml:space="preserve"> </w:t>
      </w:r>
    </w:p>
    <w:p w14:paraId="025C3105" w14:textId="77777777" w:rsidR="006836DF" w:rsidRDefault="006836DF" w:rsidP="006836DF">
      <w:pPr>
        <w:spacing w:line="276" w:lineRule="auto"/>
      </w:pPr>
    </w:p>
    <w:p w14:paraId="186843E1" w14:textId="77777777" w:rsidR="006836DF" w:rsidRDefault="006836DF" w:rsidP="006836DF">
      <w:pPr>
        <w:spacing w:line="276" w:lineRule="auto"/>
      </w:pPr>
      <w:r>
        <w:rPr>
          <w:b/>
          <w:u w:val="single"/>
        </w:rPr>
        <w:lastRenderedPageBreak/>
        <w:t>Interface Elements:</w:t>
      </w:r>
      <w:r>
        <w:t xml:space="preserve"> </w:t>
      </w:r>
    </w:p>
    <w:p w14:paraId="7300CCA0" w14:textId="77777777" w:rsidR="006836DF" w:rsidRDefault="006836DF" w:rsidP="006836DF">
      <w:pPr>
        <w:spacing w:line="276" w:lineRule="auto"/>
      </w:pPr>
      <w:r>
        <w:t>1. Clicking this tab does nothing on this screen, as the current view is already “bar graph.”</w:t>
      </w:r>
    </w:p>
    <w:p w14:paraId="00B717AE" w14:textId="77777777" w:rsidR="006836DF" w:rsidRDefault="006836DF" w:rsidP="006836DF">
      <w:pPr>
        <w:spacing w:line="276" w:lineRule="auto"/>
      </w:pPr>
      <w:r>
        <w:t>2. Loads a pie chart visualization of the student’s attendance data (</w:t>
      </w:r>
      <w:r w:rsidRPr="00120F60">
        <w:rPr>
          <w:color w:val="00B0F0"/>
        </w:rPr>
        <w:t>10_Student_Pie_Chart</w:t>
      </w:r>
      <w:r>
        <w:t>)</w:t>
      </w:r>
    </w:p>
    <w:p w14:paraId="0B1423F0" w14:textId="77777777" w:rsidR="006836DF" w:rsidRDefault="006836DF" w:rsidP="006836DF">
      <w:pPr>
        <w:spacing w:line="276" w:lineRule="auto"/>
      </w:pPr>
      <w:r>
        <w:t>3. Loads a line graph visualization of the student’s attendance data (</w:t>
      </w:r>
      <w:r w:rsidRPr="00120F60">
        <w:rPr>
          <w:color w:val="00B0F0"/>
        </w:rPr>
        <w:t>9_Student_Line_Graph</w:t>
      </w:r>
      <w:r>
        <w:t>)</w:t>
      </w:r>
    </w:p>
    <w:p w14:paraId="1EB36ABC" w14:textId="77777777"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14:paraId="64126448" w14:textId="77777777"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14:paraId="309E0645" w14:textId="77777777" w:rsidR="006836DF" w:rsidRDefault="006836DF" w:rsidP="006836DF">
      <w:pPr>
        <w:spacing w:line="276" w:lineRule="auto"/>
      </w:pPr>
      <w:r>
        <w:t>6. Returns to (</w:t>
      </w:r>
      <w:r w:rsidRPr="000647C4">
        <w:rPr>
          <w:color w:val="00B0F0"/>
        </w:rPr>
        <w:t>7_Student_Page</w:t>
      </w:r>
      <w:r>
        <w:t>)</w:t>
      </w:r>
    </w:p>
    <w:p w14:paraId="39635AA3" w14:textId="77777777"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14:paraId="3398E353" w14:textId="77777777" w:rsidR="006836DF" w:rsidRDefault="006836DF" w:rsidP="006836DF">
      <w:pPr>
        <w:spacing w:line="276" w:lineRule="auto"/>
      </w:pPr>
      <w:r>
        <w:t>8. Shows data within a selected date range.</w:t>
      </w:r>
    </w:p>
    <w:p w14:paraId="0B55C544" w14:textId="77777777" w:rsidR="006836DF" w:rsidRDefault="006836DF" w:rsidP="006836DF">
      <w:pPr>
        <w:spacing w:line="276" w:lineRule="auto"/>
      </w:pPr>
      <w:r>
        <w:t>9. Sorts the data by various parameters.</w:t>
      </w:r>
    </w:p>
    <w:p w14:paraId="747D7A92" w14:textId="77777777"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14:paraId="0CD42E13" w14:textId="77777777"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14:paraId="42F84C45" w14:textId="77777777"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14:paraId="4A92C3D7" w14:textId="77777777" w:rsidR="006836DF" w:rsidRDefault="006836DF" w:rsidP="006836DF">
      <w:pPr>
        <w:spacing w:line="276" w:lineRule="auto"/>
      </w:pPr>
    </w:p>
    <w:p w14:paraId="41992475" w14:textId="25D13A26" w:rsidR="006836DF" w:rsidRDefault="006836DF" w:rsidP="006836DF">
      <w:pPr>
        <w:spacing w:line="276" w:lineRule="auto"/>
      </w:pPr>
      <w:r>
        <w:t>9_Student_Line_Graph</w:t>
      </w:r>
    </w:p>
    <w:p w14:paraId="2B18681C" w14:textId="77777777" w:rsidR="006836DF" w:rsidRDefault="006836DF" w:rsidP="006836DF">
      <w:pPr>
        <w:spacing w:line="276" w:lineRule="auto"/>
      </w:pPr>
      <w:r>
        <w:t xml:space="preserve">Sketch: Todd Wegter, </w:t>
      </w:r>
      <w:proofErr w:type="spellStart"/>
      <w:r>
        <w:t>Yifei</w:t>
      </w:r>
      <w:proofErr w:type="spellEnd"/>
      <w:r>
        <w:t xml:space="preserve"> Zhu</w:t>
      </w:r>
    </w:p>
    <w:p w14:paraId="625EB836" w14:textId="77777777" w:rsidR="006836DF" w:rsidRDefault="006836DF" w:rsidP="006836DF">
      <w:pPr>
        <w:spacing w:line="276" w:lineRule="auto"/>
      </w:pPr>
      <w:r>
        <w:t xml:space="preserve">Annotations: Curtis </w:t>
      </w:r>
      <w:proofErr w:type="spellStart"/>
      <w:r>
        <w:t>Ullerich</w:t>
      </w:r>
      <w:proofErr w:type="spellEnd"/>
    </w:p>
    <w:p w14:paraId="66CDD8BD" w14:textId="77777777" w:rsidR="006836DF" w:rsidRDefault="006836DF" w:rsidP="006836DF">
      <w:pPr>
        <w:spacing w:line="276" w:lineRule="auto"/>
      </w:pPr>
    </w:p>
    <w:p w14:paraId="1FFE92BB" w14:textId="77777777"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7B0A9" w14:textId="77777777" w:rsidR="006836DF" w:rsidRPr="00000D00" w:rsidRDefault="006836DF"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14:paraId="01C7B0A9" w14:textId="77777777" w:rsidR="006836DF" w:rsidRPr="00000D00" w:rsidRDefault="006836DF"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6004E" w14:textId="77777777" w:rsidR="006836DF" w:rsidRPr="00000D00" w:rsidRDefault="006836DF"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14:paraId="41E6004E" w14:textId="77777777" w:rsidR="006836DF" w:rsidRPr="00000D00" w:rsidRDefault="006836DF"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FA79E" w14:textId="77777777" w:rsidR="006836DF" w:rsidRPr="00000D00" w:rsidRDefault="006836DF"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14:paraId="212FA79E" w14:textId="77777777" w:rsidR="006836DF" w:rsidRPr="00000D00" w:rsidRDefault="006836DF"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C49E" w14:textId="77777777" w:rsidR="006836DF" w:rsidRPr="00000D00" w:rsidRDefault="006836DF"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14:paraId="38AFC49E" w14:textId="77777777" w:rsidR="006836DF" w:rsidRPr="00000D00" w:rsidRDefault="006836DF"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474A" w14:textId="77777777" w:rsidR="006836DF" w:rsidRPr="00000D00" w:rsidRDefault="006836DF"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14:paraId="64E3474A" w14:textId="77777777" w:rsidR="006836DF" w:rsidRPr="00000D00" w:rsidRDefault="006836DF"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397F0" w14:textId="77777777" w:rsidR="006836DF" w:rsidRPr="00000D00" w:rsidRDefault="006836DF"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14:paraId="7B8397F0" w14:textId="77777777" w:rsidR="006836DF" w:rsidRPr="00000D00" w:rsidRDefault="006836DF"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A0134" w14:textId="77777777" w:rsidR="006836DF" w:rsidRPr="00000D00" w:rsidRDefault="006836DF"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14:paraId="06CA0134" w14:textId="77777777" w:rsidR="006836DF" w:rsidRPr="00000D00" w:rsidRDefault="006836DF"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E57F5" w14:textId="77777777" w:rsidR="006836DF" w:rsidRPr="000647C4" w:rsidRDefault="006836DF" w:rsidP="006836DF">
                            <w:pPr>
                              <w:rPr>
                                <w:color w:val="FF0000"/>
                                <w:sz w:val="32"/>
                                <w:szCs w:val="32"/>
                              </w:rPr>
                            </w:pPr>
                            <w:r w:rsidRPr="000647C4">
                              <w:rPr>
                                <w:color w:val="FF0000"/>
                                <w:sz w:val="32"/>
                                <w:szCs w:val="32"/>
                              </w:rPr>
                              <w:t>1</w:t>
                            </w:r>
                          </w:p>
                          <w:p w14:paraId="6E013385" w14:textId="77777777" w:rsidR="006836DF" w:rsidRPr="000647C4" w:rsidRDefault="006836DF" w:rsidP="006836DF">
                            <w:pPr>
                              <w:rPr>
                                <w:color w:val="FF0000"/>
                                <w:sz w:val="32"/>
                                <w:szCs w:val="32"/>
                              </w:rPr>
                            </w:pPr>
                            <w:r w:rsidRPr="000647C4">
                              <w:rPr>
                                <w:color w:val="FF0000"/>
                                <w:sz w:val="32"/>
                                <w:szCs w:val="32"/>
                              </w:rPr>
                              <w:t>2</w:t>
                            </w:r>
                          </w:p>
                          <w:p w14:paraId="3F2271E3" w14:textId="77777777" w:rsidR="006836DF" w:rsidRPr="000647C4" w:rsidRDefault="006836DF" w:rsidP="006836DF">
                            <w:pPr>
                              <w:rPr>
                                <w:color w:val="FF0000"/>
                                <w:sz w:val="32"/>
                                <w:szCs w:val="32"/>
                              </w:rPr>
                            </w:pPr>
                            <w:r w:rsidRPr="000647C4">
                              <w:rPr>
                                <w:color w:val="FF0000"/>
                                <w:sz w:val="32"/>
                                <w:szCs w:val="32"/>
                              </w:rPr>
                              <w:t>3</w:t>
                            </w:r>
                          </w:p>
                          <w:p w14:paraId="2777D760" w14:textId="77777777" w:rsidR="006836DF" w:rsidRPr="000647C4" w:rsidRDefault="006836DF" w:rsidP="006836DF">
                            <w:pPr>
                              <w:rPr>
                                <w:color w:val="FF0000"/>
                                <w:sz w:val="32"/>
                                <w:szCs w:val="32"/>
                              </w:rPr>
                            </w:pPr>
                            <w:r w:rsidRPr="000647C4">
                              <w:rPr>
                                <w:color w:val="FF0000"/>
                                <w:sz w:val="32"/>
                                <w:szCs w:val="32"/>
                              </w:rPr>
                              <w:t>4</w:t>
                            </w:r>
                          </w:p>
                          <w:p w14:paraId="3B8E4369" w14:textId="77777777" w:rsidR="006836DF" w:rsidRPr="000647C4" w:rsidRDefault="006836DF"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14:paraId="347E57F5" w14:textId="77777777" w:rsidR="006836DF" w:rsidRPr="000647C4" w:rsidRDefault="006836DF" w:rsidP="006836DF">
                      <w:pPr>
                        <w:rPr>
                          <w:color w:val="FF0000"/>
                          <w:sz w:val="32"/>
                          <w:szCs w:val="32"/>
                        </w:rPr>
                      </w:pPr>
                      <w:r w:rsidRPr="000647C4">
                        <w:rPr>
                          <w:color w:val="FF0000"/>
                          <w:sz w:val="32"/>
                          <w:szCs w:val="32"/>
                        </w:rPr>
                        <w:t>1</w:t>
                      </w:r>
                    </w:p>
                    <w:p w14:paraId="6E013385" w14:textId="77777777" w:rsidR="006836DF" w:rsidRPr="000647C4" w:rsidRDefault="006836DF" w:rsidP="006836DF">
                      <w:pPr>
                        <w:rPr>
                          <w:color w:val="FF0000"/>
                          <w:sz w:val="32"/>
                          <w:szCs w:val="32"/>
                        </w:rPr>
                      </w:pPr>
                      <w:r w:rsidRPr="000647C4">
                        <w:rPr>
                          <w:color w:val="FF0000"/>
                          <w:sz w:val="32"/>
                          <w:szCs w:val="32"/>
                        </w:rPr>
                        <w:t>2</w:t>
                      </w:r>
                    </w:p>
                    <w:p w14:paraId="3F2271E3" w14:textId="77777777" w:rsidR="006836DF" w:rsidRPr="000647C4" w:rsidRDefault="006836DF" w:rsidP="006836DF">
                      <w:pPr>
                        <w:rPr>
                          <w:color w:val="FF0000"/>
                          <w:sz w:val="32"/>
                          <w:szCs w:val="32"/>
                        </w:rPr>
                      </w:pPr>
                      <w:r w:rsidRPr="000647C4">
                        <w:rPr>
                          <w:color w:val="FF0000"/>
                          <w:sz w:val="32"/>
                          <w:szCs w:val="32"/>
                        </w:rPr>
                        <w:t>3</w:t>
                      </w:r>
                    </w:p>
                    <w:p w14:paraId="2777D760" w14:textId="77777777" w:rsidR="006836DF" w:rsidRPr="000647C4" w:rsidRDefault="006836DF" w:rsidP="006836DF">
                      <w:pPr>
                        <w:rPr>
                          <w:color w:val="FF0000"/>
                          <w:sz w:val="32"/>
                          <w:szCs w:val="32"/>
                        </w:rPr>
                      </w:pPr>
                      <w:r w:rsidRPr="000647C4">
                        <w:rPr>
                          <w:color w:val="FF0000"/>
                          <w:sz w:val="32"/>
                          <w:szCs w:val="32"/>
                        </w:rPr>
                        <w:t>4</w:t>
                      </w:r>
                    </w:p>
                    <w:p w14:paraId="3B8E4369" w14:textId="77777777" w:rsidR="006836DF" w:rsidRPr="000647C4" w:rsidRDefault="006836DF"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14:paraId="03AF9093" w14:textId="044FDCBD"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14:paraId="014A0B68" w14:textId="77777777" w:rsidR="006836DF" w:rsidRDefault="006836DF" w:rsidP="006836DF">
      <w:pPr>
        <w:spacing w:line="276" w:lineRule="auto"/>
      </w:pPr>
    </w:p>
    <w:p w14:paraId="10A44A82" w14:textId="77777777"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14:paraId="09CB19C6" w14:textId="77777777" w:rsidR="006836DF" w:rsidRDefault="006836DF" w:rsidP="006836DF">
      <w:pPr>
        <w:spacing w:line="276" w:lineRule="auto"/>
      </w:pPr>
      <w:r>
        <w:rPr>
          <w:b/>
          <w:u w:val="single"/>
        </w:rPr>
        <w:t xml:space="preserve"> </w:t>
      </w:r>
      <w:r>
        <w:t xml:space="preserve"> </w:t>
      </w:r>
    </w:p>
    <w:p w14:paraId="4FA876EA" w14:textId="77777777" w:rsidR="006836DF" w:rsidRDefault="006836DF" w:rsidP="006836DF">
      <w:pPr>
        <w:spacing w:line="276" w:lineRule="auto"/>
      </w:pPr>
      <w:r>
        <w:rPr>
          <w:b/>
          <w:u w:val="single"/>
        </w:rPr>
        <w:t>Interface Elements:</w:t>
      </w:r>
      <w:r>
        <w:t xml:space="preserve"> </w:t>
      </w:r>
    </w:p>
    <w:p w14:paraId="0CE6D720" w14:textId="77777777"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14:paraId="0ED795D5" w14:textId="77777777" w:rsidR="006836DF" w:rsidRDefault="006836DF" w:rsidP="006836DF">
      <w:pPr>
        <w:spacing w:line="276" w:lineRule="auto"/>
      </w:pPr>
      <w:r>
        <w:t>2. Loads a pie chart visualization of the student’s attendance data (</w:t>
      </w:r>
      <w:r w:rsidRPr="00120F60">
        <w:rPr>
          <w:color w:val="00B0F0"/>
        </w:rPr>
        <w:t>10_Student_Pie_Chart</w:t>
      </w:r>
      <w:r>
        <w:t>)</w:t>
      </w:r>
    </w:p>
    <w:p w14:paraId="7F9BD07C" w14:textId="77777777" w:rsidR="006836DF" w:rsidRDefault="006836DF" w:rsidP="006836DF">
      <w:pPr>
        <w:spacing w:line="276" w:lineRule="auto"/>
      </w:pPr>
      <w:r>
        <w:t>3. Clicking this tab does nothing on this screen, as the current view is already “line graph.”</w:t>
      </w:r>
    </w:p>
    <w:p w14:paraId="179A2986" w14:textId="77777777"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14:paraId="1037B28E" w14:textId="77777777"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14:paraId="43C99FE4" w14:textId="77777777" w:rsidR="006836DF" w:rsidRDefault="006836DF" w:rsidP="006836DF">
      <w:pPr>
        <w:spacing w:line="276" w:lineRule="auto"/>
      </w:pPr>
      <w:r>
        <w:t>6. Returns to (</w:t>
      </w:r>
      <w:r w:rsidRPr="000647C4">
        <w:rPr>
          <w:color w:val="00B0F0"/>
        </w:rPr>
        <w:t>7_Student_Page</w:t>
      </w:r>
      <w:r>
        <w:t>)</w:t>
      </w:r>
    </w:p>
    <w:p w14:paraId="2907D169" w14:textId="77777777"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14:paraId="2BF96BFB" w14:textId="77777777" w:rsidR="006836DF" w:rsidRDefault="006836DF" w:rsidP="006836DF">
      <w:pPr>
        <w:spacing w:line="276" w:lineRule="auto"/>
      </w:pPr>
      <w:r>
        <w:t>8. Shows data within a selected date range.</w:t>
      </w:r>
    </w:p>
    <w:p w14:paraId="1AB056ED" w14:textId="77777777" w:rsidR="006836DF" w:rsidRDefault="006836DF" w:rsidP="006836DF">
      <w:pPr>
        <w:spacing w:line="276" w:lineRule="auto"/>
      </w:pPr>
      <w:r>
        <w:t>9. Sorts the data by various parameters.</w:t>
      </w:r>
    </w:p>
    <w:p w14:paraId="7A03744C" w14:textId="77777777"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14:paraId="71917C45" w14:textId="77777777"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14:paraId="75595C39" w14:textId="77777777"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14:paraId="0033EBF9" w14:textId="77777777" w:rsidR="006836DF" w:rsidRDefault="006836DF" w:rsidP="006836DF">
      <w:pPr>
        <w:spacing w:line="276" w:lineRule="auto"/>
      </w:pPr>
    </w:p>
    <w:p w14:paraId="0D084E5D" w14:textId="77777777" w:rsidR="006836DF" w:rsidRDefault="006836DF" w:rsidP="006836DF">
      <w:pPr>
        <w:spacing w:line="276" w:lineRule="auto"/>
      </w:pPr>
    </w:p>
    <w:p w14:paraId="12B2F930" w14:textId="77777777" w:rsidR="006836DF" w:rsidRDefault="006836DF" w:rsidP="006836DF">
      <w:pPr>
        <w:spacing w:line="276" w:lineRule="auto"/>
      </w:pPr>
    </w:p>
    <w:p w14:paraId="770E7123" w14:textId="77777777" w:rsidR="006836DF" w:rsidRDefault="006836DF" w:rsidP="006836DF">
      <w:pPr>
        <w:spacing w:line="276" w:lineRule="auto"/>
      </w:pPr>
    </w:p>
    <w:p w14:paraId="00174F98" w14:textId="77777777" w:rsidR="006836DF" w:rsidRDefault="006836DF" w:rsidP="006836DF">
      <w:pPr>
        <w:spacing w:line="276" w:lineRule="auto"/>
      </w:pPr>
    </w:p>
    <w:p w14:paraId="195521B5" w14:textId="77777777" w:rsidR="006836DF" w:rsidRDefault="006836DF" w:rsidP="006836DF">
      <w:pPr>
        <w:spacing w:line="276" w:lineRule="auto"/>
      </w:pPr>
    </w:p>
    <w:p w14:paraId="71FAEC07" w14:textId="77777777" w:rsidR="006836DF" w:rsidRDefault="006836DF" w:rsidP="006836DF">
      <w:pPr>
        <w:spacing w:line="276" w:lineRule="auto"/>
      </w:pPr>
    </w:p>
    <w:p w14:paraId="423DB6C8" w14:textId="77777777" w:rsidR="006836DF" w:rsidRDefault="006836DF" w:rsidP="006836DF">
      <w:pPr>
        <w:spacing w:line="276" w:lineRule="auto"/>
      </w:pPr>
    </w:p>
    <w:p w14:paraId="5499F032" w14:textId="77777777" w:rsidR="006836DF" w:rsidRDefault="006836DF" w:rsidP="006836DF">
      <w:pPr>
        <w:spacing w:line="276" w:lineRule="auto"/>
      </w:pPr>
    </w:p>
    <w:p w14:paraId="30A08A54" w14:textId="77777777" w:rsidR="006836DF" w:rsidRDefault="006836DF" w:rsidP="006836DF">
      <w:pPr>
        <w:spacing w:line="276" w:lineRule="auto"/>
      </w:pPr>
    </w:p>
    <w:p w14:paraId="19E77C07" w14:textId="77777777" w:rsidR="006836DF" w:rsidRDefault="006836DF" w:rsidP="006836DF">
      <w:pPr>
        <w:spacing w:line="276" w:lineRule="auto"/>
      </w:pPr>
    </w:p>
    <w:p w14:paraId="608DE545" w14:textId="77777777" w:rsidR="006836DF" w:rsidRDefault="006836DF" w:rsidP="006836DF">
      <w:pPr>
        <w:spacing w:line="276" w:lineRule="auto"/>
      </w:pPr>
    </w:p>
    <w:p w14:paraId="3EA161E8" w14:textId="77777777" w:rsidR="006836DF" w:rsidRDefault="006836DF" w:rsidP="006836DF">
      <w:pPr>
        <w:spacing w:line="276" w:lineRule="auto"/>
      </w:pPr>
    </w:p>
    <w:p w14:paraId="5035D2F4" w14:textId="77777777" w:rsidR="006836DF" w:rsidRDefault="006836DF" w:rsidP="006836DF">
      <w:pPr>
        <w:spacing w:line="276" w:lineRule="auto"/>
      </w:pPr>
    </w:p>
    <w:p w14:paraId="3BEAB408" w14:textId="77777777" w:rsidR="006836DF" w:rsidRDefault="006836DF" w:rsidP="006836DF">
      <w:pPr>
        <w:spacing w:line="276" w:lineRule="auto"/>
      </w:pPr>
    </w:p>
    <w:p w14:paraId="36096522" w14:textId="77777777" w:rsidR="006836DF" w:rsidRDefault="006836DF" w:rsidP="006836DF">
      <w:pPr>
        <w:spacing w:line="276" w:lineRule="auto"/>
      </w:pPr>
    </w:p>
    <w:p w14:paraId="2179951B" w14:textId="77777777" w:rsidR="006836DF" w:rsidRDefault="006836DF" w:rsidP="006836DF">
      <w:pPr>
        <w:spacing w:line="276" w:lineRule="auto"/>
      </w:pPr>
    </w:p>
    <w:p w14:paraId="5059F8C9" w14:textId="77777777" w:rsidR="006836DF" w:rsidRDefault="006836DF" w:rsidP="006836DF">
      <w:pPr>
        <w:spacing w:line="276" w:lineRule="auto"/>
      </w:pPr>
    </w:p>
    <w:p w14:paraId="26AA17E7" w14:textId="77777777" w:rsidR="006836DF" w:rsidRDefault="006836DF" w:rsidP="006836DF">
      <w:pPr>
        <w:spacing w:line="276" w:lineRule="auto"/>
      </w:pPr>
    </w:p>
    <w:p w14:paraId="6663CD6F" w14:textId="77777777" w:rsidR="006836DF" w:rsidRDefault="006836DF" w:rsidP="006836DF">
      <w:pPr>
        <w:spacing w:line="276" w:lineRule="auto"/>
      </w:pPr>
    </w:p>
    <w:p w14:paraId="1DCD1755" w14:textId="77777777" w:rsidR="006836DF" w:rsidRDefault="006836DF" w:rsidP="006836DF">
      <w:pPr>
        <w:spacing w:line="276" w:lineRule="auto"/>
      </w:pPr>
    </w:p>
    <w:p w14:paraId="6AE2D0D2" w14:textId="06D3F91C" w:rsidR="006836DF" w:rsidRDefault="006836DF" w:rsidP="006836DF">
      <w:pPr>
        <w:spacing w:line="276" w:lineRule="auto"/>
      </w:pPr>
      <w:r>
        <w:lastRenderedPageBreak/>
        <w:t>10_Student_Pie_Chart</w:t>
      </w:r>
    </w:p>
    <w:p w14:paraId="1A72056C" w14:textId="77777777" w:rsidR="006836DF" w:rsidRDefault="006836DF" w:rsidP="006836DF">
      <w:pPr>
        <w:spacing w:line="276" w:lineRule="auto"/>
      </w:pPr>
      <w:r>
        <w:t xml:space="preserve">Sketch: Todd Wegter, </w:t>
      </w:r>
      <w:proofErr w:type="spellStart"/>
      <w:r>
        <w:t>Yifei</w:t>
      </w:r>
      <w:proofErr w:type="spellEnd"/>
      <w:r>
        <w:t xml:space="preserve"> Zhu</w:t>
      </w:r>
    </w:p>
    <w:p w14:paraId="2346C0E6" w14:textId="77777777" w:rsidR="006836DF" w:rsidRDefault="006836DF" w:rsidP="006836DF">
      <w:pPr>
        <w:spacing w:line="276" w:lineRule="auto"/>
      </w:pPr>
      <w:r>
        <w:t xml:space="preserve">Annotations: Curtis </w:t>
      </w:r>
      <w:proofErr w:type="spellStart"/>
      <w:r>
        <w:t>Ullerich</w:t>
      </w:r>
      <w:proofErr w:type="spellEnd"/>
    </w:p>
    <w:p w14:paraId="6C630806" w14:textId="77777777" w:rsidR="006836DF" w:rsidRDefault="006836DF" w:rsidP="006836DF">
      <w:pPr>
        <w:spacing w:line="276" w:lineRule="auto"/>
      </w:pPr>
    </w:p>
    <w:p w14:paraId="2E37D188" w14:textId="6C0AB770"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86E2F" w14:textId="77777777" w:rsidR="006836DF" w:rsidRPr="00000D00" w:rsidRDefault="006836DF"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14:paraId="77586E2F" w14:textId="77777777" w:rsidR="006836DF" w:rsidRPr="00000D00" w:rsidRDefault="006836DF"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08F2D" w14:textId="77777777" w:rsidR="006836DF" w:rsidRPr="00000D00" w:rsidRDefault="006836DF"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14:paraId="7AF08F2D" w14:textId="77777777" w:rsidR="006836DF" w:rsidRPr="00000D00" w:rsidRDefault="006836DF"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04927" w14:textId="77777777" w:rsidR="006836DF" w:rsidRPr="00000D00" w:rsidRDefault="006836DF"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14:paraId="2D604927" w14:textId="77777777" w:rsidR="006836DF" w:rsidRPr="00000D00" w:rsidRDefault="006836DF"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DCA8A" w14:textId="77777777" w:rsidR="006836DF" w:rsidRPr="00000D00" w:rsidRDefault="006836DF"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14:paraId="607DCA8A" w14:textId="77777777" w:rsidR="006836DF" w:rsidRPr="00000D00" w:rsidRDefault="006836DF"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5D196" w14:textId="77777777" w:rsidR="006836DF" w:rsidRPr="00000D00" w:rsidRDefault="006836DF"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14:paraId="4BF5D196" w14:textId="77777777" w:rsidR="006836DF" w:rsidRPr="00000D00" w:rsidRDefault="006836DF"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C0969" w14:textId="77777777" w:rsidR="006836DF" w:rsidRPr="00000D00" w:rsidRDefault="006836DF"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14:paraId="46AC0969" w14:textId="77777777" w:rsidR="006836DF" w:rsidRPr="00000D00" w:rsidRDefault="006836DF"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89FCA" w14:textId="77777777" w:rsidR="006836DF" w:rsidRPr="00000D00" w:rsidRDefault="006836DF"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14:paraId="67489FCA" w14:textId="77777777" w:rsidR="006836DF" w:rsidRPr="00000D00" w:rsidRDefault="006836DF"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BDBFF" w14:textId="77777777" w:rsidR="006836DF" w:rsidRPr="000647C4" w:rsidRDefault="006836DF" w:rsidP="006836DF">
                            <w:pPr>
                              <w:rPr>
                                <w:color w:val="FF0000"/>
                                <w:sz w:val="32"/>
                                <w:szCs w:val="32"/>
                              </w:rPr>
                            </w:pPr>
                            <w:r w:rsidRPr="000647C4">
                              <w:rPr>
                                <w:color w:val="FF0000"/>
                                <w:sz w:val="32"/>
                                <w:szCs w:val="32"/>
                              </w:rPr>
                              <w:t>1</w:t>
                            </w:r>
                          </w:p>
                          <w:p w14:paraId="1703A253" w14:textId="77777777" w:rsidR="006836DF" w:rsidRPr="000647C4" w:rsidRDefault="006836DF" w:rsidP="006836DF">
                            <w:pPr>
                              <w:rPr>
                                <w:color w:val="FF0000"/>
                                <w:sz w:val="32"/>
                                <w:szCs w:val="32"/>
                              </w:rPr>
                            </w:pPr>
                            <w:r w:rsidRPr="000647C4">
                              <w:rPr>
                                <w:color w:val="FF0000"/>
                                <w:sz w:val="32"/>
                                <w:szCs w:val="32"/>
                              </w:rPr>
                              <w:t>2</w:t>
                            </w:r>
                          </w:p>
                          <w:p w14:paraId="01771815" w14:textId="77777777" w:rsidR="006836DF" w:rsidRPr="000647C4" w:rsidRDefault="006836DF" w:rsidP="006836DF">
                            <w:pPr>
                              <w:rPr>
                                <w:color w:val="FF0000"/>
                                <w:sz w:val="32"/>
                                <w:szCs w:val="32"/>
                              </w:rPr>
                            </w:pPr>
                            <w:r w:rsidRPr="000647C4">
                              <w:rPr>
                                <w:color w:val="FF0000"/>
                                <w:sz w:val="32"/>
                                <w:szCs w:val="32"/>
                              </w:rPr>
                              <w:t>3</w:t>
                            </w:r>
                          </w:p>
                          <w:p w14:paraId="50E38D82" w14:textId="77777777" w:rsidR="006836DF" w:rsidRPr="000647C4" w:rsidRDefault="006836DF" w:rsidP="006836DF">
                            <w:pPr>
                              <w:rPr>
                                <w:color w:val="FF0000"/>
                                <w:sz w:val="32"/>
                                <w:szCs w:val="32"/>
                              </w:rPr>
                            </w:pPr>
                            <w:r w:rsidRPr="000647C4">
                              <w:rPr>
                                <w:color w:val="FF0000"/>
                                <w:sz w:val="32"/>
                                <w:szCs w:val="32"/>
                              </w:rPr>
                              <w:t>4</w:t>
                            </w:r>
                          </w:p>
                          <w:p w14:paraId="44B890B0" w14:textId="77777777" w:rsidR="006836DF" w:rsidRPr="000647C4" w:rsidRDefault="006836DF"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14:paraId="390BDBFF" w14:textId="77777777" w:rsidR="006836DF" w:rsidRPr="000647C4" w:rsidRDefault="006836DF" w:rsidP="006836DF">
                      <w:pPr>
                        <w:rPr>
                          <w:color w:val="FF0000"/>
                          <w:sz w:val="32"/>
                          <w:szCs w:val="32"/>
                        </w:rPr>
                      </w:pPr>
                      <w:r w:rsidRPr="000647C4">
                        <w:rPr>
                          <w:color w:val="FF0000"/>
                          <w:sz w:val="32"/>
                          <w:szCs w:val="32"/>
                        </w:rPr>
                        <w:t>1</w:t>
                      </w:r>
                    </w:p>
                    <w:p w14:paraId="1703A253" w14:textId="77777777" w:rsidR="006836DF" w:rsidRPr="000647C4" w:rsidRDefault="006836DF" w:rsidP="006836DF">
                      <w:pPr>
                        <w:rPr>
                          <w:color w:val="FF0000"/>
                          <w:sz w:val="32"/>
                          <w:szCs w:val="32"/>
                        </w:rPr>
                      </w:pPr>
                      <w:r w:rsidRPr="000647C4">
                        <w:rPr>
                          <w:color w:val="FF0000"/>
                          <w:sz w:val="32"/>
                          <w:szCs w:val="32"/>
                        </w:rPr>
                        <w:t>2</w:t>
                      </w:r>
                    </w:p>
                    <w:p w14:paraId="01771815" w14:textId="77777777" w:rsidR="006836DF" w:rsidRPr="000647C4" w:rsidRDefault="006836DF" w:rsidP="006836DF">
                      <w:pPr>
                        <w:rPr>
                          <w:color w:val="FF0000"/>
                          <w:sz w:val="32"/>
                          <w:szCs w:val="32"/>
                        </w:rPr>
                      </w:pPr>
                      <w:r w:rsidRPr="000647C4">
                        <w:rPr>
                          <w:color w:val="FF0000"/>
                          <w:sz w:val="32"/>
                          <w:szCs w:val="32"/>
                        </w:rPr>
                        <w:t>3</w:t>
                      </w:r>
                    </w:p>
                    <w:p w14:paraId="50E38D82" w14:textId="77777777" w:rsidR="006836DF" w:rsidRPr="000647C4" w:rsidRDefault="006836DF" w:rsidP="006836DF">
                      <w:pPr>
                        <w:rPr>
                          <w:color w:val="FF0000"/>
                          <w:sz w:val="32"/>
                          <w:szCs w:val="32"/>
                        </w:rPr>
                      </w:pPr>
                      <w:r w:rsidRPr="000647C4">
                        <w:rPr>
                          <w:color w:val="FF0000"/>
                          <w:sz w:val="32"/>
                          <w:szCs w:val="32"/>
                        </w:rPr>
                        <w:t>4</w:t>
                      </w:r>
                    </w:p>
                    <w:p w14:paraId="44B890B0" w14:textId="77777777" w:rsidR="006836DF" w:rsidRPr="000647C4" w:rsidRDefault="006836DF"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14:paraId="4FB23119" w14:textId="77777777" w:rsidR="006836DF" w:rsidRDefault="006836DF" w:rsidP="006836DF">
      <w:pPr>
        <w:spacing w:line="276" w:lineRule="auto"/>
      </w:pPr>
    </w:p>
    <w:p w14:paraId="021265ED" w14:textId="77777777" w:rsidR="006836DF" w:rsidRDefault="006836DF" w:rsidP="006836DF">
      <w:pPr>
        <w:spacing w:line="276" w:lineRule="auto"/>
      </w:pPr>
      <w:r>
        <w:rPr>
          <w:b/>
          <w:u w:val="single"/>
        </w:rPr>
        <w:t>Purpose:</w:t>
      </w:r>
      <w:r>
        <w:t xml:space="preserve"> To visualize the student’s attendance data for the current season to date in a pie chart.</w:t>
      </w:r>
    </w:p>
    <w:p w14:paraId="16DCE069" w14:textId="77777777" w:rsidR="006836DF" w:rsidRDefault="006836DF" w:rsidP="006836DF">
      <w:pPr>
        <w:spacing w:line="276" w:lineRule="auto"/>
      </w:pPr>
    </w:p>
    <w:p w14:paraId="3299CF2D" w14:textId="77777777"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14:paraId="51ADB036" w14:textId="77777777" w:rsidR="006836DF" w:rsidRDefault="006836DF" w:rsidP="006836DF">
      <w:pPr>
        <w:spacing w:line="276" w:lineRule="auto"/>
      </w:pPr>
      <w:r>
        <w:rPr>
          <w:b/>
          <w:u w:val="single"/>
        </w:rPr>
        <w:t xml:space="preserve"> </w:t>
      </w:r>
      <w:r>
        <w:t xml:space="preserve"> </w:t>
      </w:r>
    </w:p>
    <w:p w14:paraId="0F4DF0AC" w14:textId="77777777" w:rsidR="006836DF" w:rsidRDefault="006836DF" w:rsidP="006836DF">
      <w:pPr>
        <w:spacing w:line="276" w:lineRule="auto"/>
      </w:pPr>
      <w:r>
        <w:rPr>
          <w:b/>
          <w:u w:val="single"/>
        </w:rPr>
        <w:t>Interface Elements:</w:t>
      </w:r>
      <w:r>
        <w:t xml:space="preserve"> </w:t>
      </w:r>
    </w:p>
    <w:p w14:paraId="3C169CEC" w14:textId="77777777"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14:paraId="4A8EEA8B" w14:textId="77777777" w:rsidR="006836DF" w:rsidRDefault="006836DF" w:rsidP="006836DF">
      <w:pPr>
        <w:spacing w:line="276" w:lineRule="auto"/>
      </w:pPr>
      <w:r>
        <w:t>2. Clicking this tab does nothing on this screen, as the current view is already “pie chart.”</w:t>
      </w:r>
    </w:p>
    <w:p w14:paraId="67C8A40B" w14:textId="77777777" w:rsidR="006836DF" w:rsidRDefault="006836DF" w:rsidP="006836DF">
      <w:pPr>
        <w:spacing w:line="276" w:lineRule="auto"/>
      </w:pPr>
      <w:r>
        <w:t>3. Loads a line graph visualization of the student’s attendance data (</w:t>
      </w:r>
      <w:r w:rsidRPr="00120F60">
        <w:rPr>
          <w:color w:val="00B0F0"/>
        </w:rPr>
        <w:t>9_Student_Line_Graph</w:t>
      </w:r>
      <w:r>
        <w:t>)</w:t>
      </w:r>
    </w:p>
    <w:p w14:paraId="174A3A20" w14:textId="77777777"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14:paraId="15A4A855" w14:textId="77777777"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14:paraId="68DA7C06" w14:textId="77777777" w:rsidR="006836DF" w:rsidRDefault="006836DF" w:rsidP="006836DF">
      <w:pPr>
        <w:spacing w:line="276" w:lineRule="auto"/>
      </w:pPr>
      <w:r>
        <w:t>6. Returns to (</w:t>
      </w:r>
      <w:r w:rsidRPr="000647C4">
        <w:rPr>
          <w:color w:val="00B0F0"/>
        </w:rPr>
        <w:t>7_Student_Page</w:t>
      </w:r>
      <w:r>
        <w:t>)</w:t>
      </w:r>
    </w:p>
    <w:p w14:paraId="20D4E665" w14:textId="77777777"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14:paraId="22977FF8" w14:textId="77777777" w:rsidR="006836DF" w:rsidRDefault="006836DF" w:rsidP="006836DF">
      <w:pPr>
        <w:spacing w:line="276" w:lineRule="auto"/>
      </w:pPr>
      <w:r>
        <w:t>8. Shows data within a selected date range.</w:t>
      </w:r>
    </w:p>
    <w:p w14:paraId="29150751" w14:textId="77777777" w:rsidR="006836DF" w:rsidRDefault="006836DF" w:rsidP="006836DF">
      <w:pPr>
        <w:spacing w:line="276" w:lineRule="auto"/>
      </w:pPr>
      <w:r>
        <w:t>9. Sorts the data by various parameters.</w:t>
      </w:r>
    </w:p>
    <w:p w14:paraId="26C66713" w14:textId="77777777"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14:paraId="246D03AB" w14:textId="77777777"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14:paraId="053280B4" w14:textId="77777777"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14:paraId="7D803B19" w14:textId="77777777" w:rsidR="006836DF" w:rsidRDefault="006836DF" w:rsidP="006836DF">
      <w:pPr>
        <w:spacing w:line="276" w:lineRule="auto"/>
      </w:pPr>
    </w:p>
    <w:p w14:paraId="42591276" w14:textId="6004E2F5" w:rsidR="006836DF" w:rsidRDefault="006836DF" w:rsidP="006836DF">
      <w:pPr>
        <w:spacing w:line="276" w:lineRule="auto"/>
      </w:pPr>
      <w:r>
        <w:t>11_Student_Edit_Info</w:t>
      </w:r>
    </w:p>
    <w:p w14:paraId="6E261A0C" w14:textId="77777777" w:rsidR="006836DF" w:rsidRDefault="006836DF" w:rsidP="006836DF">
      <w:pPr>
        <w:spacing w:line="276" w:lineRule="auto"/>
      </w:pPr>
      <w:r>
        <w:t>Sketch: Todd Wegter</w:t>
      </w:r>
    </w:p>
    <w:p w14:paraId="46C22EC0" w14:textId="77777777" w:rsidR="006836DF" w:rsidRDefault="006836DF" w:rsidP="006836DF">
      <w:pPr>
        <w:spacing w:line="276" w:lineRule="auto"/>
      </w:pPr>
      <w:r>
        <w:t xml:space="preserve">Annotations: Curtis </w:t>
      </w:r>
      <w:proofErr w:type="spellStart"/>
      <w:r>
        <w:t>Ullerich</w:t>
      </w:r>
      <w:proofErr w:type="spellEnd"/>
    </w:p>
    <w:p w14:paraId="22886746" w14:textId="77777777" w:rsidR="006836DF" w:rsidRDefault="006836DF" w:rsidP="006836DF">
      <w:pPr>
        <w:spacing w:line="276" w:lineRule="auto"/>
      </w:pPr>
    </w:p>
    <w:p w14:paraId="65EEB501" w14:textId="3A00B867"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5EB9B" w14:textId="77777777" w:rsidR="006836DF" w:rsidRPr="00B35DB1" w:rsidRDefault="006836DF" w:rsidP="006836DF">
                            <w:pPr>
                              <w:rPr>
                                <w:color w:val="FF0000"/>
                                <w:sz w:val="40"/>
                                <w:szCs w:val="40"/>
                              </w:rPr>
                            </w:pPr>
                            <w:r>
                              <w:rPr>
                                <w:color w:val="FF0000"/>
                                <w:sz w:val="40"/>
                                <w:szCs w:val="40"/>
                              </w:rPr>
                              <w:t>7</w:t>
                            </w:r>
                          </w:p>
                          <w:p w14:paraId="1C4C8A61" w14:textId="77777777" w:rsidR="006836DF" w:rsidRPr="009A2B5C" w:rsidRDefault="006836DF"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14:paraId="74A5EB9B" w14:textId="77777777" w:rsidR="006836DF" w:rsidRPr="00B35DB1" w:rsidRDefault="006836DF" w:rsidP="006836DF">
                      <w:pPr>
                        <w:rPr>
                          <w:color w:val="FF0000"/>
                          <w:sz w:val="40"/>
                          <w:szCs w:val="40"/>
                        </w:rPr>
                      </w:pPr>
                      <w:r>
                        <w:rPr>
                          <w:color w:val="FF0000"/>
                          <w:sz w:val="40"/>
                          <w:szCs w:val="40"/>
                        </w:rPr>
                        <w:t>7</w:t>
                      </w:r>
                    </w:p>
                    <w:p w14:paraId="1C4C8A61" w14:textId="77777777" w:rsidR="006836DF" w:rsidRPr="009A2B5C" w:rsidRDefault="006836DF"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F1DB0" w14:textId="77777777" w:rsidR="006836DF" w:rsidRPr="00B35DB1" w:rsidRDefault="006836DF" w:rsidP="006836DF">
                            <w:pPr>
                              <w:rPr>
                                <w:color w:val="FF0000"/>
                                <w:sz w:val="40"/>
                                <w:szCs w:val="40"/>
                              </w:rPr>
                            </w:pPr>
                            <w:r w:rsidRPr="00B35DB1">
                              <w:rPr>
                                <w:color w:val="FF0000"/>
                                <w:sz w:val="40"/>
                                <w:szCs w:val="40"/>
                              </w:rPr>
                              <w:t>1</w:t>
                            </w:r>
                          </w:p>
                          <w:p w14:paraId="3AA2B417" w14:textId="77777777" w:rsidR="006836DF" w:rsidRPr="009A2B5C" w:rsidRDefault="006836DF"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14:paraId="2F7F1DB0" w14:textId="77777777" w:rsidR="006836DF" w:rsidRPr="00B35DB1" w:rsidRDefault="006836DF" w:rsidP="006836DF">
                      <w:pPr>
                        <w:rPr>
                          <w:color w:val="FF0000"/>
                          <w:sz w:val="40"/>
                          <w:szCs w:val="40"/>
                        </w:rPr>
                      </w:pPr>
                      <w:r w:rsidRPr="00B35DB1">
                        <w:rPr>
                          <w:color w:val="FF0000"/>
                          <w:sz w:val="40"/>
                          <w:szCs w:val="40"/>
                        </w:rPr>
                        <w:t>1</w:t>
                      </w:r>
                    </w:p>
                    <w:p w14:paraId="3AA2B417" w14:textId="77777777" w:rsidR="006836DF" w:rsidRPr="009A2B5C" w:rsidRDefault="006836DF"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C538D" w14:textId="77777777" w:rsidR="006836DF" w:rsidRPr="009A2B5C" w:rsidRDefault="006836DF"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14:paraId="50FC538D" w14:textId="77777777" w:rsidR="006836DF" w:rsidRPr="009A2B5C" w:rsidRDefault="006836DF"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E7FD7" w14:textId="77777777" w:rsidR="006836DF" w:rsidRPr="009A2B5C" w:rsidRDefault="006836DF"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14:paraId="4CCE7FD7" w14:textId="77777777" w:rsidR="006836DF" w:rsidRPr="009A2B5C" w:rsidRDefault="006836DF"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C7F47" w14:textId="77777777" w:rsidR="006836DF" w:rsidRPr="00B35DB1" w:rsidRDefault="006836DF"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14:paraId="2D7C7F47" w14:textId="77777777" w:rsidR="006836DF" w:rsidRPr="00B35DB1" w:rsidRDefault="006836DF"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A8B68" w14:textId="77777777" w:rsidR="006836DF" w:rsidRPr="009A2B5C" w:rsidRDefault="006836DF"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14:paraId="4F1A8B68" w14:textId="77777777" w:rsidR="006836DF" w:rsidRPr="009A2B5C" w:rsidRDefault="006836DF"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6312A" w14:textId="77777777" w:rsidR="006836DF" w:rsidRPr="00B35DB1" w:rsidRDefault="006836DF"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14:paraId="1486312A" w14:textId="77777777" w:rsidR="006836DF" w:rsidRPr="00B35DB1" w:rsidRDefault="006836DF"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14:paraId="11A2D9A2" w14:textId="77777777" w:rsidR="006836DF" w:rsidRDefault="006836DF" w:rsidP="006836DF">
      <w:pPr>
        <w:spacing w:line="276" w:lineRule="auto"/>
      </w:pPr>
    </w:p>
    <w:p w14:paraId="2F83CF67" w14:textId="77777777" w:rsidR="006836DF" w:rsidRDefault="006836DF" w:rsidP="006836DF">
      <w:pPr>
        <w:spacing w:line="276" w:lineRule="auto"/>
      </w:pPr>
    </w:p>
    <w:p w14:paraId="6EB87B0E" w14:textId="77777777"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14:paraId="3655C3B8" w14:textId="77777777" w:rsidR="006836DF" w:rsidRDefault="006836DF" w:rsidP="006836DF">
      <w:pPr>
        <w:spacing w:line="276" w:lineRule="auto"/>
      </w:pPr>
    </w:p>
    <w:p w14:paraId="13423899" w14:textId="77777777"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14:paraId="6E81F562" w14:textId="77777777" w:rsidR="006836DF" w:rsidRDefault="006836DF" w:rsidP="006836DF">
      <w:pPr>
        <w:spacing w:line="276" w:lineRule="auto"/>
      </w:pPr>
      <w:r>
        <w:rPr>
          <w:b/>
          <w:u w:val="single"/>
        </w:rPr>
        <w:t xml:space="preserve"> </w:t>
      </w:r>
    </w:p>
    <w:p w14:paraId="0AAFAC76" w14:textId="77777777" w:rsidR="006836DF" w:rsidRDefault="006836DF" w:rsidP="006836DF">
      <w:pPr>
        <w:spacing w:line="276" w:lineRule="auto"/>
      </w:pPr>
      <w:r>
        <w:rPr>
          <w:b/>
          <w:u w:val="single"/>
        </w:rPr>
        <w:t>Interface Elements:</w:t>
      </w:r>
      <w:r>
        <w:t xml:space="preserve"> </w:t>
      </w:r>
    </w:p>
    <w:p w14:paraId="1077E816" w14:textId="77777777" w:rsidR="006836DF" w:rsidRDefault="006836DF" w:rsidP="006836DF">
      <w:pPr>
        <w:spacing w:line="276" w:lineRule="auto"/>
      </w:pPr>
      <w:r>
        <w:t>1. The fields that the student may edit.</w:t>
      </w:r>
    </w:p>
    <w:p w14:paraId="630F56D4" w14:textId="77777777" w:rsidR="006836DF" w:rsidRDefault="006836DF" w:rsidP="006836DF">
      <w:pPr>
        <w:spacing w:line="276" w:lineRule="auto"/>
      </w:pPr>
      <w:r>
        <w:t>2. Writes the information currently entered to the database.</w:t>
      </w:r>
    </w:p>
    <w:p w14:paraId="5E82DDC1" w14:textId="77777777"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14:paraId="5D820DAD" w14:textId="77777777" w:rsidR="006836DF" w:rsidRDefault="006836DF" w:rsidP="006836DF">
      <w:pPr>
        <w:spacing w:line="276" w:lineRule="auto"/>
      </w:pPr>
      <w:r>
        <w:t>4. Alerts the user that the entered password does not comply with system security standards.</w:t>
      </w:r>
    </w:p>
    <w:p w14:paraId="61539A82" w14:textId="77777777" w:rsidR="006836DF" w:rsidRDefault="006836DF" w:rsidP="006836DF">
      <w:pPr>
        <w:spacing w:line="276" w:lineRule="auto"/>
      </w:pPr>
      <w:r>
        <w:t>5. Alerts the user that the entered passwords do not match.</w:t>
      </w:r>
    </w:p>
    <w:p w14:paraId="5F5B664F" w14:textId="77777777" w:rsidR="006836DF" w:rsidRDefault="006836DF" w:rsidP="006836DF">
      <w:pPr>
        <w:spacing w:line="276" w:lineRule="auto"/>
      </w:pPr>
      <w:r>
        <w:t xml:space="preserve">6. Alerts the user that a field has been left blank. </w:t>
      </w:r>
    </w:p>
    <w:p w14:paraId="5070D2EB" w14:textId="77777777"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14:paraId="135862A2" w14:textId="77777777" w:rsidR="006836DF" w:rsidRDefault="006836DF" w:rsidP="006836DF">
      <w:pPr>
        <w:spacing w:line="276" w:lineRule="auto"/>
      </w:pPr>
    </w:p>
    <w:p w14:paraId="40CC8B7C" w14:textId="77777777" w:rsidR="006836DF" w:rsidRDefault="006836DF" w:rsidP="006836DF">
      <w:pPr>
        <w:spacing w:line="276" w:lineRule="auto"/>
      </w:pPr>
    </w:p>
    <w:p w14:paraId="1ACD3DEF" w14:textId="3683AAFE" w:rsidR="006836DF" w:rsidRDefault="006836DF" w:rsidP="006836DF">
      <w:pPr>
        <w:spacing w:line="276" w:lineRule="auto"/>
      </w:pPr>
      <w:r>
        <w:t>12_Student_Absence_Approval_Form</w:t>
      </w:r>
    </w:p>
    <w:p w14:paraId="4ECDAEA6" w14:textId="77777777" w:rsidR="006836DF" w:rsidRDefault="006836DF" w:rsidP="006836DF">
      <w:pPr>
        <w:spacing w:line="276" w:lineRule="auto"/>
      </w:pPr>
      <w:r>
        <w:t xml:space="preserve">Sketch: Todd Wegter, </w:t>
      </w:r>
      <w:proofErr w:type="spellStart"/>
      <w:r>
        <w:t>Yifei</w:t>
      </w:r>
      <w:proofErr w:type="spellEnd"/>
      <w:r>
        <w:t xml:space="preserve"> Zhu</w:t>
      </w:r>
    </w:p>
    <w:p w14:paraId="43B1F251" w14:textId="77777777" w:rsidR="006836DF" w:rsidRDefault="006836DF" w:rsidP="006836DF">
      <w:pPr>
        <w:spacing w:line="276" w:lineRule="auto"/>
      </w:pPr>
      <w:r>
        <w:t>Annotations: Brandon Maxwell</w:t>
      </w:r>
    </w:p>
    <w:p w14:paraId="1CA9E95E" w14:textId="4FF6880F"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A69C1" w14:textId="43B9F4F1"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14:paraId="3667EA34" w14:textId="77777777" w:rsidR="006836DF" w:rsidRDefault="006836DF" w:rsidP="006836DF">
      <w:pPr>
        <w:spacing w:line="276" w:lineRule="auto"/>
      </w:pPr>
    </w:p>
    <w:p w14:paraId="4B90A59B" w14:textId="77777777"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14:paraId="072E078D" w14:textId="77777777" w:rsidR="006836DF" w:rsidRDefault="006836DF" w:rsidP="006836DF">
      <w:pPr>
        <w:spacing w:line="276" w:lineRule="auto"/>
      </w:pPr>
    </w:p>
    <w:p w14:paraId="0BE45057" w14:textId="77777777" w:rsidR="006836DF" w:rsidRDefault="006836DF" w:rsidP="006836DF">
      <w:pPr>
        <w:spacing w:line="276" w:lineRule="auto"/>
      </w:pPr>
      <w:r>
        <w:rPr>
          <w:b/>
          <w:u w:val="single"/>
        </w:rPr>
        <w:t>Interface Elements:</w:t>
      </w:r>
    </w:p>
    <w:p w14:paraId="50EAE236" w14:textId="77777777" w:rsidR="006836DF" w:rsidRDefault="006836DF" w:rsidP="006836DF">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14:paraId="5DF50BD4" w14:textId="77777777" w:rsidR="006836DF" w:rsidRDefault="006836DF" w:rsidP="006836DF">
      <w:pPr>
        <w:numPr>
          <w:ilvl w:val="0"/>
          <w:numId w:val="17"/>
        </w:numPr>
        <w:spacing w:line="276" w:lineRule="auto"/>
      </w:pPr>
      <w:r>
        <w:t>Calendar: The student can select the date that he/she needs to miss by clicking on the day. To change months the student can click the arrows next to “Feb 2008.”</w:t>
      </w:r>
    </w:p>
    <w:p w14:paraId="1CD3B888" w14:textId="77777777" w:rsidR="006836DF" w:rsidRDefault="006836DF" w:rsidP="006836DF">
      <w:pPr>
        <w:numPr>
          <w:ilvl w:val="0"/>
          <w:numId w:val="17"/>
        </w:numPr>
        <w:spacing w:line="276" w:lineRule="auto"/>
      </w:pPr>
      <w:r>
        <w:t>This drop down box allows the student to tell if their absence is reoccurring.</w:t>
      </w:r>
    </w:p>
    <w:p w14:paraId="015AFE32" w14:textId="77777777" w:rsidR="006836DF" w:rsidRDefault="006836DF" w:rsidP="006836DF">
      <w:pPr>
        <w:numPr>
          <w:ilvl w:val="0"/>
          <w:numId w:val="17"/>
        </w:numPr>
        <w:spacing w:line="276" w:lineRule="auto"/>
      </w:pPr>
      <w:r>
        <w:t>If the student marks that their absence is reoccurring they can also select how often they will need to miss class, such as weekly or monthly.</w:t>
      </w:r>
    </w:p>
    <w:p w14:paraId="1AD66DE7" w14:textId="77777777" w:rsidR="006836DF" w:rsidRDefault="006836DF" w:rsidP="006836DF">
      <w:pPr>
        <w:numPr>
          <w:ilvl w:val="0"/>
          <w:numId w:val="17"/>
        </w:numPr>
        <w:spacing w:line="276" w:lineRule="auto"/>
      </w:pPr>
      <w:r>
        <w:lastRenderedPageBreak/>
        <w:t>In this text box the student can give the reason why they need to miss rehearsal or the performance.</w:t>
      </w:r>
    </w:p>
    <w:p w14:paraId="2F42F111" w14:textId="77777777" w:rsidR="006836DF" w:rsidRDefault="006836DF" w:rsidP="006836DF">
      <w:pPr>
        <w:numPr>
          <w:ilvl w:val="0"/>
          <w:numId w:val="17"/>
        </w:numPr>
        <w:spacing w:line="276" w:lineRule="auto"/>
      </w:pPr>
      <w:r>
        <w:t>This text box is provided for any kind of extra information the director would need about the request.</w:t>
      </w:r>
    </w:p>
    <w:p w14:paraId="3626D65B" w14:textId="77777777" w:rsidR="006836DF" w:rsidRDefault="006836DF" w:rsidP="006836DF">
      <w:pPr>
        <w:numPr>
          <w:ilvl w:val="0"/>
          <w:numId w:val="17"/>
        </w:numPr>
        <w:spacing w:line="276" w:lineRule="auto"/>
      </w:pPr>
      <w:r>
        <w:t>This box is provided for if the student needs to upload some kind of documentation to prove that their reason is valid.</w:t>
      </w:r>
    </w:p>
    <w:p w14:paraId="0AFA3398" w14:textId="77777777" w:rsidR="006836DF" w:rsidRDefault="006836DF" w:rsidP="006836DF">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14:paraId="3B9A17CD" w14:textId="77777777" w:rsidR="006836DF" w:rsidRDefault="006836DF" w:rsidP="006836DF">
      <w:pPr>
        <w:numPr>
          <w:ilvl w:val="0"/>
          <w:numId w:val="17"/>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14:paraId="218FD530" w14:textId="77777777" w:rsidR="006836DF" w:rsidRDefault="006836DF" w:rsidP="006836DF">
      <w:pPr>
        <w:numPr>
          <w:ilvl w:val="0"/>
          <w:numId w:val="17"/>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14:paraId="25F25161" w14:textId="77777777" w:rsidR="006836DF" w:rsidRPr="00DA4B79" w:rsidRDefault="006836DF" w:rsidP="006836DF">
      <w:pPr>
        <w:numPr>
          <w:ilvl w:val="0"/>
          <w:numId w:val="17"/>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14:paraId="640BFC3F" w14:textId="77777777" w:rsidR="006836DF" w:rsidRDefault="006836DF" w:rsidP="006836DF">
      <w:pPr>
        <w:spacing w:line="276" w:lineRule="auto"/>
      </w:pPr>
    </w:p>
    <w:p w14:paraId="7FC33FF4" w14:textId="77777777" w:rsidR="006836DF" w:rsidRDefault="006836DF" w:rsidP="006836DF">
      <w:pPr>
        <w:spacing w:line="276" w:lineRule="auto"/>
      </w:pPr>
    </w:p>
    <w:p w14:paraId="22567CE0" w14:textId="7443B1E1" w:rsidR="006836DF" w:rsidRDefault="006836DF" w:rsidP="006836DF">
      <w:pPr>
        <w:spacing w:line="276" w:lineRule="auto"/>
      </w:pPr>
      <w:r>
        <w:t>13_Student_Class_Conflict_Form</w:t>
      </w:r>
    </w:p>
    <w:p w14:paraId="6B015831" w14:textId="77777777" w:rsidR="006836DF" w:rsidRDefault="006836DF" w:rsidP="006836DF">
      <w:pPr>
        <w:spacing w:line="276" w:lineRule="auto"/>
      </w:pPr>
      <w:r>
        <w:t xml:space="preserve">Sketch: Todd Wegter, </w:t>
      </w:r>
      <w:proofErr w:type="spellStart"/>
      <w:r>
        <w:t>Yifei</w:t>
      </w:r>
      <w:proofErr w:type="spellEnd"/>
      <w:r>
        <w:t xml:space="preserve"> Zhu</w:t>
      </w:r>
    </w:p>
    <w:p w14:paraId="2DA14032" w14:textId="3AA7D88D"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14:paraId="1E288353" w14:textId="3A787832" w:rsidR="006836DF" w:rsidRDefault="006836DF" w:rsidP="006836DF">
      <w:pPr>
        <w:spacing w:line="276" w:lineRule="auto"/>
      </w:pPr>
    </w:p>
    <w:p w14:paraId="05C178D7" w14:textId="77777777"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14:paraId="6A4583A7" w14:textId="77777777" w:rsidR="006836DF" w:rsidRPr="006459E2" w:rsidRDefault="006836DF" w:rsidP="006836DF">
      <w:pPr>
        <w:spacing w:line="276" w:lineRule="auto"/>
      </w:pPr>
    </w:p>
    <w:p w14:paraId="07D89CAD" w14:textId="77777777"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14:paraId="1BFF47C1" w14:textId="4E29F04A" w:rsidR="006836DF" w:rsidRPr="006F624A" w:rsidRDefault="006836DF" w:rsidP="006836DF">
      <w:pPr>
        <w:spacing w:line="276" w:lineRule="auto"/>
      </w:pPr>
    </w:p>
    <w:p w14:paraId="2B7085B7" w14:textId="77777777"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14:paraId="16C685B7" w14:textId="77777777" w:rsidR="006836DF" w:rsidRDefault="006836DF" w:rsidP="006836DF">
      <w:pPr>
        <w:numPr>
          <w:ilvl w:val="0"/>
          <w:numId w:val="20"/>
        </w:numPr>
        <w:spacing w:line="276" w:lineRule="auto"/>
      </w:pPr>
      <w:r>
        <w:t xml:space="preserve">Help Button: when pressed this brings up the </w:t>
      </w:r>
      <w:r w:rsidRPr="00E461D1">
        <w:rPr>
          <w:color w:val="4BACC6"/>
        </w:rPr>
        <w:t>27_Help</w:t>
      </w:r>
      <w:r>
        <w:rPr>
          <w:color w:val="00B0F0"/>
        </w:rPr>
        <w:t xml:space="preserve"> </w:t>
      </w:r>
      <w:r>
        <w:t>screen.</w:t>
      </w:r>
    </w:p>
    <w:p w14:paraId="590474DA" w14:textId="4D331EC8" w:rsidR="006836DF" w:rsidRDefault="006836DF" w:rsidP="006836DF">
      <w:pPr>
        <w:numPr>
          <w:ilvl w:val="0"/>
          <w:numId w:val="20"/>
        </w:numPr>
        <w:spacing w:line="276" w:lineRule="auto"/>
      </w:pPr>
      <w:r>
        <w:t>A text box so the user can type the department of the course that conflicts with band.</w:t>
      </w:r>
    </w:p>
    <w:p w14:paraId="1B03B1F4" w14:textId="77777777" w:rsidR="006836DF" w:rsidRDefault="006836DF" w:rsidP="006836DF">
      <w:pPr>
        <w:numPr>
          <w:ilvl w:val="0"/>
          <w:numId w:val="20"/>
        </w:numPr>
        <w:spacing w:line="276" w:lineRule="auto"/>
      </w:pPr>
      <w:r>
        <w:t>A text box so the user can type the course number.</w:t>
      </w:r>
    </w:p>
    <w:p w14:paraId="77CEA08C" w14:textId="4424F57D" w:rsidR="006836DF" w:rsidRDefault="006836DF" w:rsidP="006836DF">
      <w:pPr>
        <w:numPr>
          <w:ilvl w:val="0"/>
          <w:numId w:val="20"/>
        </w:numPr>
        <w:spacing w:line="276" w:lineRule="auto"/>
      </w:pPr>
      <w:r>
        <w:t>A text box so the user can type the section for the course.</w:t>
      </w:r>
    </w:p>
    <w:p w14:paraId="4CF222EE" w14:textId="77777777" w:rsidR="006836DF" w:rsidRDefault="006836DF" w:rsidP="006836DF">
      <w:pPr>
        <w:numPr>
          <w:ilvl w:val="0"/>
          <w:numId w:val="20"/>
        </w:numPr>
        <w:spacing w:line="276" w:lineRule="auto"/>
      </w:pPr>
      <w:r>
        <w:t>A text box so the user can type what building they will be in</w:t>
      </w:r>
    </w:p>
    <w:p w14:paraId="0032D8E9" w14:textId="77777777" w:rsidR="006836DF" w:rsidRDefault="006836DF" w:rsidP="006836DF">
      <w:pPr>
        <w:numPr>
          <w:ilvl w:val="0"/>
          <w:numId w:val="20"/>
        </w:numPr>
        <w:spacing w:line="276" w:lineRule="auto"/>
      </w:pPr>
      <w:r>
        <w:t>A text box so the user can add any extra comments that the directors might need.</w:t>
      </w:r>
    </w:p>
    <w:p w14:paraId="39B80AF5" w14:textId="77777777" w:rsidR="006836DF" w:rsidRDefault="006836DF" w:rsidP="006836DF">
      <w:pPr>
        <w:numPr>
          <w:ilvl w:val="0"/>
          <w:numId w:val="20"/>
        </w:numPr>
        <w:spacing w:line="276" w:lineRule="auto"/>
      </w:pPr>
      <w:r>
        <w:t>A button that submits the current Absence Approval Form.</w:t>
      </w:r>
    </w:p>
    <w:p w14:paraId="64892834" w14:textId="77777777" w:rsidR="006836DF" w:rsidRDefault="006836DF" w:rsidP="006836DF">
      <w:pPr>
        <w:numPr>
          <w:ilvl w:val="0"/>
          <w:numId w:val="20"/>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14:paraId="7CD83AE3" w14:textId="77777777" w:rsidR="006836DF" w:rsidRDefault="006836DF" w:rsidP="006836DF">
      <w:pPr>
        <w:numPr>
          <w:ilvl w:val="0"/>
          <w:numId w:val="20"/>
        </w:numPr>
        <w:spacing w:line="276" w:lineRule="auto"/>
      </w:pPr>
      <w:r>
        <w:t>Several checkboxes where the user can show what day/days of the week they will be missing.</w:t>
      </w:r>
    </w:p>
    <w:p w14:paraId="0E581B2B" w14:textId="45D31D31" w:rsidR="006836DF" w:rsidRDefault="006836DF" w:rsidP="006836DF">
      <w:pPr>
        <w:numPr>
          <w:ilvl w:val="0"/>
          <w:numId w:val="20"/>
        </w:numPr>
        <w:spacing w:line="276" w:lineRule="auto"/>
      </w:pPr>
      <w:r>
        <w:t>2 text boxes where the user can type the starting and ending dates that they will have conflicts.</w:t>
      </w:r>
    </w:p>
    <w:p w14:paraId="6516E81B" w14:textId="77777777" w:rsidR="006836DF" w:rsidRDefault="006836DF" w:rsidP="006836DF">
      <w:pPr>
        <w:numPr>
          <w:ilvl w:val="0"/>
          <w:numId w:val="20"/>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14:paraId="3AD34972" w14:textId="77777777" w:rsidR="006836DF" w:rsidRDefault="006836DF" w:rsidP="006836DF">
      <w:pPr>
        <w:numPr>
          <w:ilvl w:val="0"/>
          <w:numId w:val="20"/>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14:paraId="56B57AFF" w14:textId="4E74AF64" w:rsidR="006836DF" w:rsidRDefault="006836DF" w:rsidP="006836DF">
      <w:pPr>
        <w:numPr>
          <w:ilvl w:val="0"/>
          <w:numId w:val="20"/>
        </w:numPr>
        <w:spacing w:line="276" w:lineRule="auto"/>
      </w:pPr>
      <w:r>
        <w:t>An alert screen that pops up if the user incorrectly fills out the Class Conflict Form.</w:t>
      </w:r>
    </w:p>
    <w:p w14:paraId="0B3C67A6" w14:textId="77777777" w:rsidR="006836DF" w:rsidRPr="00702EA2" w:rsidRDefault="006836DF" w:rsidP="006836DF">
      <w:pPr>
        <w:numPr>
          <w:ilvl w:val="0"/>
          <w:numId w:val="2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14:paraId="27610B12" w14:textId="77777777" w:rsidR="006836DF" w:rsidRDefault="006836DF" w:rsidP="006836DF">
      <w:pPr>
        <w:spacing w:line="276" w:lineRule="auto"/>
      </w:pPr>
    </w:p>
    <w:p w14:paraId="50F27B1E" w14:textId="77777777" w:rsidR="006836DF" w:rsidRDefault="006836DF" w:rsidP="006836DF">
      <w:pPr>
        <w:spacing w:line="276" w:lineRule="auto"/>
      </w:pPr>
    </w:p>
    <w:p w14:paraId="016A15FA" w14:textId="77777777" w:rsidR="006836DF" w:rsidRDefault="006836DF" w:rsidP="006836DF">
      <w:pPr>
        <w:spacing w:line="276" w:lineRule="auto"/>
      </w:pPr>
    </w:p>
    <w:p w14:paraId="5DD9D6C2" w14:textId="77777777" w:rsidR="006836DF" w:rsidRDefault="006836DF" w:rsidP="006836DF">
      <w:pPr>
        <w:spacing w:line="276" w:lineRule="auto"/>
      </w:pPr>
    </w:p>
    <w:p w14:paraId="3AD8F24D" w14:textId="77777777" w:rsidR="006836DF" w:rsidRDefault="006836DF" w:rsidP="006836DF">
      <w:pPr>
        <w:spacing w:line="276" w:lineRule="auto"/>
      </w:pPr>
    </w:p>
    <w:p w14:paraId="2FD43FA7" w14:textId="77777777" w:rsidR="006836DF" w:rsidRDefault="006836DF" w:rsidP="006836DF">
      <w:pPr>
        <w:spacing w:line="276" w:lineRule="auto"/>
      </w:pPr>
    </w:p>
    <w:p w14:paraId="7C9AAEAC" w14:textId="77777777" w:rsidR="006836DF" w:rsidRDefault="006836DF" w:rsidP="006836DF">
      <w:pPr>
        <w:spacing w:line="276" w:lineRule="auto"/>
      </w:pPr>
    </w:p>
    <w:p w14:paraId="552C07DA" w14:textId="77777777" w:rsidR="006836DF" w:rsidRDefault="006836DF" w:rsidP="006836DF">
      <w:pPr>
        <w:spacing w:line="276" w:lineRule="auto"/>
      </w:pPr>
    </w:p>
    <w:p w14:paraId="15360A58" w14:textId="77777777" w:rsidR="006836DF" w:rsidRDefault="006836DF" w:rsidP="006836DF">
      <w:pPr>
        <w:spacing w:line="276" w:lineRule="auto"/>
      </w:pPr>
    </w:p>
    <w:p w14:paraId="553784C5" w14:textId="77777777" w:rsidR="006836DF" w:rsidRDefault="006836DF" w:rsidP="006836DF">
      <w:pPr>
        <w:spacing w:line="276" w:lineRule="auto"/>
      </w:pPr>
    </w:p>
    <w:p w14:paraId="4DED5940" w14:textId="77777777" w:rsidR="006836DF" w:rsidRDefault="006836DF" w:rsidP="006836DF">
      <w:pPr>
        <w:spacing w:line="276" w:lineRule="auto"/>
      </w:pPr>
    </w:p>
    <w:p w14:paraId="2585C45E" w14:textId="77777777" w:rsidR="006836DF" w:rsidRDefault="006836DF" w:rsidP="006836DF">
      <w:pPr>
        <w:spacing w:line="276" w:lineRule="auto"/>
      </w:pPr>
    </w:p>
    <w:p w14:paraId="17CB1501" w14:textId="77777777" w:rsidR="006836DF" w:rsidRDefault="006836DF" w:rsidP="006836DF">
      <w:pPr>
        <w:spacing w:line="276" w:lineRule="auto"/>
      </w:pPr>
    </w:p>
    <w:p w14:paraId="64F18C72" w14:textId="77777777" w:rsidR="006836DF" w:rsidRDefault="006836DF" w:rsidP="006836DF">
      <w:pPr>
        <w:spacing w:line="276" w:lineRule="auto"/>
      </w:pPr>
    </w:p>
    <w:p w14:paraId="21A5DD63" w14:textId="77777777" w:rsidR="006836DF" w:rsidRDefault="006836DF" w:rsidP="006836DF">
      <w:pPr>
        <w:spacing w:line="276" w:lineRule="auto"/>
      </w:pPr>
    </w:p>
    <w:p w14:paraId="0910C080" w14:textId="77777777" w:rsidR="006836DF" w:rsidRDefault="006836DF" w:rsidP="006836DF">
      <w:pPr>
        <w:spacing w:line="276" w:lineRule="auto"/>
      </w:pPr>
      <w:r>
        <w:lastRenderedPageBreak/>
        <w:t>14_Student_Absence_Approval_Form_Type</w:t>
      </w:r>
    </w:p>
    <w:p w14:paraId="62B59C48" w14:textId="77777777" w:rsidR="006836DF" w:rsidRDefault="006836DF" w:rsidP="006836DF">
      <w:pPr>
        <w:spacing w:line="276" w:lineRule="auto"/>
      </w:pPr>
      <w:r>
        <w:t xml:space="preserve">Sketch: Todd Wegter, </w:t>
      </w:r>
      <w:proofErr w:type="spellStart"/>
      <w:r>
        <w:t>Yifei</w:t>
      </w:r>
      <w:proofErr w:type="spellEnd"/>
      <w:r>
        <w:t xml:space="preserve"> Zhu</w:t>
      </w:r>
    </w:p>
    <w:p w14:paraId="6C394F52" w14:textId="77777777" w:rsidR="006836DF" w:rsidRDefault="006836DF" w:rsidP="006836DF">
      <w:pPr>
        <w:spacing w:line="276" w:lineRule="auto"/>
      </w:pPr>
      <w:r>
        <w:t>Annotations: Brandon Maxwell</w:t>
      </w:r>
    </w:p>
    <w:p w14:paraId="6DA4DC78" w14:textId="77777777" w:rsidR="006836DF" w:rsidRDefault="006836DF" w:rsidP="006836DF">
      <w:pPr>
        <w:spacing w:line="276" w:lineRule="auto"/>
      </w:pPr>
    </w:p>
    <w:p w14:paraId="68AAE625" w14:textId="3EF6D3BB"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14:paraId="732AEEFC" w14:textId="77777777" w:rsidR="006836DF" w:rsidRDefault="006836DF" w:rsidP="006836DF">
      <w:pPr>
        <w:spacing w:line="276" w:lineRule="auto"/>
        <w:rPr>
          <w:b/>
          <w:u w:val="single"/>
        </w:rPr>
      </w:pPr>
    </w:p>
    <w:p w14:paraId="7F4C11B3" w14:textId="77777777"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14:paraId="244FEE53" w14:textId="77777777" w:rsidR="006836DF" w:rsidRPr="00702EA2" w:rsidRDefault="006836DF" w:rsidP="006836DF">
      <w:pPr>
        <w:spacing w:line="276" w:lineRule="auto"/>
        <w:rPr>
          <w:b/>
        </w:rPr>
      </w:pPr>
    </w:p>
    <w:p w14:paraId="2976A804" w14:textId="77777777"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14:paraId="48186E54" w14:textId="77777777" w:rsidR="006836DF" w:rsidRPr="00702EA2" w:rsidRDefault="006836DF" w:rsidP="006836DF">
      <w:pPr>
        <w:spacing w:line="276" w:lineRule="auto"/>
        <w:rPr>
          <w:b/>
        </w:rPr>
      </w:pPr>
    </w:p>
    <w:p w14:paraId="6C4D744A" w14:textId="77777777" w:rsidR="006836DF" w:rsidRPr="009D3788" w:rsidRDefault="006836DF" w:rsidP="006836DF">
      <w:pPr>
        <w:spacing w:line="276" w:lineRule="auto"/>
        <w:rPr>
          <w:b/>
          <w:u w:val="single"/>
        </w:rPr>
      </w:pPr>
      <w:r>
        <w:rPr>
          <w:b/>
          <w:u w:val="single"/>
        </w:rPr>
        <w:t>Interface Elements</w:t>
      </w:r>
      <w:r w:rsidRPr="009D3788">
        <w:rPr>
          <w:b/>
          <w:u w:val="single"/>
        </w:rPr>
        <w:t>:</w:t>
      </w:r>
    </w:p>
    <w:p w14:paraId="72732AAC" w14:textId="77777777" w:rsidR="006836DF" w:rsidRDefault="006836DF" w:rsidP="006836DF">
      <w:pPr>
        <w:numPr>
          <w:ilvl w:val="0"/>
          <w:numId w:val="21"/>
        </w:numPr>
        <w:spacing w:line="276" w:lineRule="auto"/>
      </w:pPr>
      <w:r>
        <w:t xml:space="preserve">Help Button: when pressed this brings up the </w:t>
      </w:r>
      <w:r w:rsidRPr="00272F0E">
        <w:rPr>
          <w:color w:val="4BACC6"/>
        </w:rPr>
        <w:t>27_Help</w:t>
      </w:r>
      <w:r>
        <w:rPr>
          <w:color w:val="00B0F0"/>
        </w:rPr>
        <w:t xml:space="preserve"> </w:t>
      </w:r>
      <w:r>
        <w:t>screen.</w:t>
      </w:r>
    </w:p>
    <w:p w14:paraId="473908FC" w14:textId="77777777" w:rsidR="006836DF" w:rsidRDefault="006836DF" w:rsidP="006836DF">
      <w:pPr>
        <w:numPr>
          <w:ilvl w:val="0"/>
          <w:numId w:val="21"/>
        </w:numPr>
        <w:spacing w:line="276" w:lineRule="auto"/>
      </w:pPr>
      <w:r>
        <w:t>3 checkboxes that the user can use to tell the program which kind of form they will need to fill out.</w:t>
      </w:r>
    </w:p>
    <w:p w14:paraId="721A992A" w14:textId="77777777" w:rsidR="006836DF" w:rsidRDefault="006836DF" w:rsidP="006836DF">
      <w:pPr>
        <w:numPr>
          <w:ilvl w:val="0"/>
          <w:numId w:val="21"/>
        </w:numPr>
        <w:spacing w:line="276" w:lineRule="auto"/>
      </w:pPr>
      <w:r>
        <w:t>A button the user will press once they have selected the type of Absence Approval Form they need to fill out.</w:t>
      </w:r>
    </w:p>
    <w:p w14:paraId="0172D680" w14:textId="77777777" w:rsidR="006836DF" w:rsidRDefault="006836DF" w:rsidP="006836DF">
      <w:pPr>
        <w:numPr>
          <w:ilvl w:val="0"/>
          <w:numId w:val="21"/>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14:paraId="2D9B91E4" w14:textId="77777777" w:rsidR="006836DF" w:rsidRDefault="006836DF" w:rsidP="006836DF">
      <w:pPr>
        <w:numPr>
          <w:ilvl w:val="0"/>
          <w:numId w:val="21"/>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14:paraId="511F3973" w14:textId="77777777" w:rsidR="006836DF" w:rsidRDefault="006836DF" w:rsidP="006836DF">
      <w:pPr>
        <w:spacing w:line="276" w:lineRule="auto"/>
      </w:pPr>
    </w:p>
    <w:p w14:paraId="56ED6A2B" w14:textId="77777777" w:rsidR="006836DF" w:rsidRDefault="006836DF" w:rsidP="006836DF">
      <w:pPr>
        <w:spacing w:line="276" w:lineRule="auto"/>
      </w:pPr>
      <w:r>
        <w:lastRenderedPageBreak/>
        <w:t>15_Director_Page</w:t>
      </w:r>
    </w:p>
    <w:p w14:paraId="6D0ED061" w14:textId="77777777"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14:paraId="6C5D147E" w14:textId="77777777" w:rsidR="006836DF" w:rsidRDefault="006836DF" w:rsidP="006836DF">
      <w:pPr>
        <w:spacing w:line="276" w:lineRule="auto"/>
      </w:pPr>
      <w:r>
        <w:t>Annotations: Brandon Maxwell</w:t>
      </w:r>
    </w:p>
    <w:p w14:paraId="49E81E55" w14:textId="77777777" w:rsidR="006836DF" w:rsidRDefault="006836DF" w:rsidP="006836DF">
      <w:pPr>
        <w:spacing w:line="276" w:lineRule="auto"/>
      </w:pPr>
    </w:p>
    <w:p w14:paraId="68E086C2" w14:textId="7DA0E9B9"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14:paraId="35EBCD04" w14:textId="77777777" w:rsidR="006836DF" w:rsidRDefault="006836DF" w:rsidP="006836DF">
      <w:pPr>
        <w:spacing w:line="276" w:lineRule="auto"/>
        <w:rPr>
          <w:b/>
        </w:rPr>
      </w:pPr>
    </w:p>
    <w:p w14:paraId="089E9F31" w14:textId="77777777"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14:paraId="484DBEB1" w14:textId="77777777" w:rsidR="006836DF" w:rsidRPr="00E225DF" w:rsidRDefault="006836DF" w:rsidP="006836DF">
      <w:pPr>
        <w:spacing w:line="276" w:lineRule="auto"/>
      </w:pPr>
    </w:p>
    <w:p w14:paraId="6999665D" w14:textId="77777777"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14:paraId="3CF8E45D" w14:textId="77777777" w:rsidR="006836DF" w:rsidRPr="00E225DF" w:rsidRDefault="006836DF" w:rsidP="006836DF">
      <w:pPr>
        <w:spacing w:line="276" w:lineRule="auto"/>
      </w:pPr>
    </w:p>
    <w:p w14:paraId="335D90D0" w14:textId="77777777" w:rsidR="006836DF" w:rsidRPr="00E225DF" w:rsidRDefault="006836DF" w:rsidP="006836DF">
      <w:pPr>
        <w:spacing w:line="276" w:lineRule="auto"/>
      </w:pPr>
      <w:r>
        <w:rPr>
          <w:b/>
        </w:rPr>
        <w:t>Interface Elements:</w:t>
      </w:r>
    </w:p>
    <w:p w14:paraId="27894AEA" w14:textId="77777777" w:rsidR="006836DF" w:rsidRDefault="006836DF" w:rsidP="00226089">
      <w:pPr>
        <w:numPr>
          <w:ilvl w:val="0"/>
          <w:numId w:val="22"/>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14:paraId="590BB432" w14:textId="77777777" w:rsidR="006836DF" w:rsidRDefault="006836DF" w:rsidP="00226089">
      <w:pPr>
        <w:numPr>
          <w:ilvl w:val="0"/>
          <w:numId w:val="22"/>
        </w:numPr>
        <w:tabs>
          <w:tab w:val="left" w:pos="360"/>
        </w:tabs>
        <w:spacing w:line="276" w:lineRule="auto"/>
        <w:ind w:left="0" w:firstLine="0"/>
      </w:pPr>
      <w:r>
        <w:t>A button that allows the user to access their current messages.</w:t>
      </w:r>
    </w:p>
    <w:p w14:paraId="310CBD0E" w14:textId="77777777" w:rsidR="006836DF" w:rsidRPr="00AA731F" w:rsidRDefault="006836DF" w:rsidP="00226089">
      <w:pPr>
        <w:numPr>
          <w:ilvl w:val="0"/>
          <w:numId w:val="22"/>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14:paraId="50BD8239" w14:textId="77777777" w:rsidR="006836DF" w:rsidRDefault="006836DF" w:rsidP="00226089">
      <w:pPr>
        <w:numPr>
          <w:ilvl w:val="0"/>
          <w:numId w:val="22"/>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14:paraId="1139B122" w14:textId="77777777" w:rsidR="006836DF" w:rsidRDefault="006836DF" w:rsidP="00226089">
      <w:pPr>
        <w:numPr>
          <w:ilvl w:val="0"/>
          <w:numId w:val="22"/>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14:paraId="6D4D1275" w14:textId="77777777" w:rsidR="006836DF" w:rsidRDefault="006836DF" w:rsidP="00226089">
      <w:pPr>
        <w:numPr>
          <w:ilvl w:val="0"/>
          <w:numId w:val="22"/>
        </w:numPr>
        <w:tabs>
          <w:tab w:val="left" w:pos="360"/>
        </w:tabs>
        <w:spacing w:line="276" w:lineRule="auto"/>
        <w:ind w:left="0" w:firstLine="0"/>
      </w:pPr>
      <w:r>
        <w:t>A screen that shows instant messages sent by students that the director can reply to immediately.</w:t>
      </w:r>
    </w:p>
    <w:p w14:paraId="6C218B86" w14:textId="77777777" w:rsidR="006836DF" w:rsidRDefault="006836DF" w:rsidP="00226089">
      <w:pPr>
        <w:numPr>
          <w:ilvl w:val="0"/>
          <w:numId w:val="22"/>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14:paraId="33596AC2" w14:textId="5DF27A68" w:rsidR="006836DF" w:rsidRDefault="006836DF" w:rsidP="006836DF">
      <w:pPr>
        <w:autoSpaceDE w:val="0"/>
        <w:autoSpaceDN w:val="0"/>
        <w:adjustRightInd w:val="0"/>
        <w:spacing w:line="276" w:lineRule="auto"/>
      </w:pPr>
      <w:r>
        <w:lastRenderedPageBreak/>
        <w:t>16_Director_Student_List</w:t>
      </w:r>
    </w:p>
    <w:p w14:paraId="086161BB" w14:textId="77777777" w:rsidR="006836DF" w:rsidRDefault="006836DF" w:rsidP="006836DF">
      <w:pPr>
        <w:spacing w:line="276" w:lineRule="auto"/>
      </w:pPr>
      <w:r>
        <w:t xml:space="preserve">Sketch: Todd Wegter, </w:t>
      </w:r>
      <w:proofErr w:type="spellStart"/>
      <w:r>
        <w:t>Yifei</w:t>
      </w:r>
      <w:proofErr w:type="spellEnd"/>
      <w:r>
        <w:t xml:space="preserve"> Zhu</w:t>
      </w:r>
    </w:p>
    <w:p w14:paraId="1AEF00D4" w14:textId="77777777" w:rsidR="006836DF" w:rsidRDefault="006836DF" w:rsidP="006836DF">
      <w:pPr>
        <w:spacing w:line="276" w:lineRule="auto"/>
      </w:pPr>
      <w:r>
        <w:t>Annotations: Brandon Maxwell</w:t>
      </w:r>
    </w:p>
    <w:p w14:paraId="5DFF79D7" w14:textId="40C9976E"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2091E" w14:textId="75A47280"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14:paraId="5C549FD6" w14:textId="77777777" w:rsidR="006836DF" w:rsidRPr="00E225DF" w:rsidRDefault="006836DF" w:rsidP="006836DF">
      <w:pPr>
        <w:spacing w:line="276" w:lineRule="auto"/>
      </w:pPr>
    </w:p>
    <w:p w14:paraId="3584A9B6" w14:textId="77777777"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14:paraId="3D6F8435" w14:textId="77777777" w:rsidR="006836DF" w:rsidRPr="00E225DF" w:rsidRDefault="006836DF" w:rsidP="006836DF">
      <w:pPr>
        <w:spacing w:line="276" w:lineRule="auto"/>
      </w:pPr>
    </w:p>
    <w:p w14:paraId="7A2FBDF7" w14:textId="77777777" w:rsidR="006836DF" w:rsidRPr="00E225DF" w:rsidRDefault="006836DF" w:rsidP="006836DF">
      <w:pPr>
        <w:spacing w:line="276" w:lineRule="auto"/>
      </w:pPr>
      <w:r>
        <w:rPr>
          <w:b/>
        </w:rPr>
        <w:t>Interface Elements:</w:t>
      </w:r>
    </w:p>
    <w:p w14:paraId="1497AF55" w14:textId="77777777" w:rsidR="006836DF" w:rsidRPr="00AF6F0B" w:rsidRDefault="006836DF" w:rsidP="006836DF">
      <w:pPr>
        <w:numPr>
          <w:ilvl w:val="0"/>
          <w:numId w:val="23"/>
        </w:numPr>
        <w:spacing w:line="276" w:lineRule="auto"/>
      </w:pPr>
      <w:r>
        <w:t xml:space="preserve">Help Button: when pressed this brings up the </w:t>
      </w:r>
      <w:r w:rsidRPr="00272F0E">
        <w:rPr>
          <w:color w:val="4BACC6"/>
        </w:rPr>
        <w:t>27_Help</w:t>
      </w:r>
      <w:r>
        <w:rPr>
          <w:color w:val="00B0F0"/>
        </w:rPr>
        <w:t xml:space="preserve"> </w:t>
      </w:r>
      <w:r>
        <w:t>screen.</w:t>
      </w:r>
    </w:p>
    <w:p w14:paraId="1A2E1A6F" w14:textId="77777777" w:rsidR="006836DF" w:rsidRPr="00AF6F0B" w:rsidRDefault="006836DF" w:rsidP="006836DF">
      <w:pPr>
        <w:numPr>
          <w:ilvl w:val="0"/>
          <w:numId w:val="23"/>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14:paraId="75B8E3E5" w14:textId="77777777" w:rsidR="006836DF" w:rsidRPr="00AF6F0B" w:rsidRDefault="006836DF" w:rsidP="006836DF">
      <w:pPr>
        <w:numPr>
          <w:ilvl w:val="0"/>
          <w:numId w:val="23"/>
        </w:numPr>
        <w:spacing w:line="276" w:lineRule="auto"/>
      </w:pPr>
      <w:r>
        <w:t>A grid layout of all the students showing the name, position, email, major, advisor, and advisor email of all the students.</w:t>
      </w:r>
    </w:p>
    <w:p w14:paraId="510BC4A6" w14:textId="77777777" w:rsidR="006836DF" w:rsidRDefault="006836DF" w:rsidP="006836DF">
      <w:pPr>
        <w:numPr>
          <w:ilvl w:val="0"/>
          <w:numId w:val="23"/>
        </w:numPr>
        <w:spacing w:line="276" w:lineRule="auto"/>
      </w:pPr>
      <w:r>
        <w:t>A check box that is used in conjunction with buttons 6, 7, or 8.</w:t>
      </w:r>
    </w:p>
    <w:p w14:paraId="4B83E2E7" w14:textId="77777777" w:rsidR="006836DF" w:rsidRDefault="006836DF" w:rsidP="006836DF">
      <w:pPr>
        <w:numPr>
          <w:ilvl w:val="0"/>
          <w:numId w:val="23"/>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14:paraId="1DA4A684" w14:textId="77777777" w:rsidR="006836DF" w:rsidRPr="00DF4C4C" w:rsidRDefault="006836DF" w:rsidP="006836DF">
      <w:pPr>
        <w:numPr>
          <w:ilvl w:val="0"/>
          <w:numId w:val="23"/>
        </w:numPr>
        <w:spacing w:line="276" w:lineRule="auto"/>
      </w:pPr>
      <w:r>
        <w:t xml:space="preserve">A button that takes the user to the </w:t>
      </w:r>
      <w:r w:rsidRPr="00AA731F">
        <w:rPr>
          <w:color w:val="4BACC6"/>
        </w:rPr>
        <w:t xml:space="preserve">18_Director_Student_View </w:t>
      </w:r>
      <w:r>
        <w:t>page.</w:t>
      </w:r>
    </w:p>
    <w:p w14:paraId="5094CD53" w14:textId="77777777" w:rsidR="006836DF" w:rsidRPr="00B01F65" w:rsidRDefault="006836DF" w:rsidP="006836DF">
      <w:pPr>
        <w:numPr>
          <w:ilvl w:val="0"/>
          <w:numId w:val="23"/>
        </w:numPr>
        <w:spacing w:line="276" w:lineRule="auto"/>
      </w:pPr>
      <w:r w:rsidRPr="00B01F65">
        <w:t>A button that will open up the user’s email account so they can send an email to the selected student.</w:t>
      </w:r>
    </w:p>
    <w:p w14:paraId="7795CBE8" w14:textId="77777777" w:rsidR="006836DF" w:rsidRDefault="006836DF" w:rsidP="006836DF">
      <w:pPr>
        <w:numPr>
          <w:ilvl w:val="0"/>
          <w:numId w:val="23"/>
        </w:numPr>
        <w:spacing w:line="276" w:lineRule="auto"/>
      </w:pPr>
      <w:r>
        <w:t>A button that allows the user to delete a student/students.</w:t>
      </w:r>
    </w:p>
    <w:p w14:paraId="48BC6C8E" w14:textId="77777777" w:rsidR="006836DF" w:rsidRDefault="006836DF" w:rsidP="006836DF">
      <w:pPr>
        <w:numPr>
          <w:ilvl w:val="0"/>
          <w:numId w:val="23"/>
        </w:numPr>
        <w:spacing w:line="276" w:lineRule="auto"/>
      </w:pPr>
      <w:r>
        <w:t xml:space="preserve">A button that will take the user to the </w:t>
      </w:r>
      <w:r w:rsidRPr="00DF4C4C">
        <w:rPr>
          <w:color w:val="4BACC6"/>
        </w:rPr>
        <w:t>23_Director_View_Class_Absence_Forms</w:t>
      </w:r>
      <w:r>
        <w:t xml:space="preserve"> page.</w:t>
      </w:r>
    </w:p>
    <w:p w14:paraId="7F9D655D" w14:textId="77777777" w:rsidR="006836DF" w:rsidRDefault="006836DF" w:rsidP="006836DF">
      <w:pPr>
        <w:numPr>
          <w:ilvl w:val="0"/>
          <w:numId w:val="23"/>
        </w:numPr>
        <w:spacing w:line="276" w:lineRule="auto"/>
      </w:pPr>
      <w:r>
        <w:t xml:space="preserve">A button that will take the user to the </w:t>
      </w:r>
      <w:r w:rsidRPr="00DF4C4C">
        <w:rPr>
          <w:color w:val="4BACC6"/>
        </w:rPr>
        <w:t>20_Director_Student_View_Report</w:t>
      </w:r>
      <w:r>
        <w:t xml:space="preserve"> page.</w:t>
      </w:r>
    </w:p>
    <w:p w14:paraId="5446A28F" w14:textId="77777777" w:rsidR="006836DF" w:rsidRDefault="006836DF" w:rsidP="006836DF">
      <w:pPr>
        <w:numPr>
          <w:ilvl w:val="0"/>
          <w:numId w:val="23"/>
        </w:numPr>
        <w:spacing w:line="276" w:lineRule="auto"/>
      </w:pPr>
      <w:r>
        <w:t xml:space="preserve">A back button which will take the user back to the </w:t>
      </w:r>
      <w:r w:rsidRPr="00AA731F">
        <w:rPr>
          <w:color w:val="4BACC6"/>
        </w:rPr>
        <w:t>15_Director_Page</w:t>
      </w:r>
      <w:r>
        <w:t xml:space="preserve"> page.</w:t>
      </w:r>
    </w:p>
    <w:p w14:paraId="34D738DE" w14:textId="77777777" w:rsidR="006836DF" w:rsidRDefault="006836DF" w:rsidP="006836DF">
      <w:pPr>
        <w:numPr>
          <w:ilvl w:val="0"/>
          <w:numId w:val="23"/>
        </w:numPr>
        <w:spacing w:line="276" w:lineRule="auto"/>
      </w:pPr>
      <w:r>
        <w:lastRenderedPageBreak/>
        <w:t>An alert that pops up if all the students in the list are selected and the user presses the delete button.</w:t>
      </w:r>
    </w:p>
    <w:p w14:paraId="3FAD6C39" w14:textId="77777777" w:rsidR="006836DF" w:rsidRPr="005D5523" w:rsidRDefault="006836DF" w:rsidP="006836DF">
      <w:pPr>
        <w:numPr>
          <w:ilvl w:val="0"/>
          <w:numId w:val="23"/>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14:paraId="7B1D9CCC" w14:textId="77777777" w:rsidR="006836DF" w:rsidRDefault="006836DF" w:rsidP="006836DF">
      <w:pPr>
        <w:spacing w:line="276" w:lineRule="auto"/>
        <w:ind w:left="720"/>
      </w:pPr>
    </w:p>
    <w:p w14:paraId="3A47A5F4" w14:textId="7FE7903C" w:rsidR="006836DF" w:rsidRDefault="006836DF" w:rsidP="006836DF">
      <w:pPr>
        <w:spacing w:line="276" w:lineRule="auto"/>
      </w:pPr>
      <w:r>
        <w:t>17_Director_Student_Add</w:t>
      </w:r>
    </w:p>
    <w:p w14:paraId="69B649B8" w14:textId="77777777" w:rsidR="006836DF" w:rsidRDefault="006836DF" w:rsidP="006836DF">
      <w:pPr>
        <w:spacing w:line="276" w:lineRule="auto"/>
      </w:pPr>
      <w:r>
        <w:t>Sketch: Todd Wegter</w:t>
      </w:r>
    </w:p>
    <w:p w14:paraId="11370E02" w14:textId="77777777" w:rsidR="006836DF" w:rsidRDefault="006836DF" w:rsidP="006836DF">
      <w:pPr>
        <w:spacing w:line="276" w:lineRule="auto"/>
      </w:pPr>
      <w:r>
        <w:t>Annotations: Brandon Maxwell</w:t>
      </w:r>
    </w:p>
    <w:p w14:paraId="0821275D" w14:textId="0525BC78"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FDCF2" w14:textId="508E7B87" w:rsidR="006836DF" w:rsidRDefault="006836DF" w:rsidP="006836DF">
      <w:pPr>
        <w:spacing w:line="276" w:lineRule="auto"/>
      </w:pPr>
    </w:p>
    <w:p w14:paraId="5EFC18AA" w14:textId="77777777" w:rsidR="006836DF" w:rsidRDefault="006836DF" w:rsidP="006836DF">
      <w:pPr>
        <w:spacing w:line="276" w:lineRule="auto"/>
      </w:pPr>
      <w:r>
        <w:rPr>
          <w:b/>
        </w:rPr>
        <w:t xml:space="preserve">Purpose: </w:t>
      </w:r>
      <w:r>
        <w:t>This screen is used for when the director needs to add a student to the class.</w:t>
      </w:r>
    </w:p>
    <w:p w14:paraId="084B0934" w14:textId="77777777" w:rsidR="006836DF" w:rsidRPr="00E225DF" w:rsidRDefault="006836DF" w:rsidP="006836DF">
      <w:pPr>
        <w:spacing w:line="276" w:lineRule="auto"/>
      </w:pPr>
    </w:p>
    <w:p w14:paraId="41ACC264" w14:textId="77777777"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14:paraId="1BAA6081" w14:textId="77777777" w:rsidR="006836DF" w:rsidRPr="00E225DF" w:rsidRDefault="006836DF" w:rsidP="006836DF">
      <w:pPr>
        <w:spacing w:line="276" w:lineRule="auto"/>
      </w:pPr>
    </w:p>
    <w:p w14:paraId="7244F719" w14:textId="77777777" w:rsidR="006836DF" w:rsidRDefault="006836DF" w:rsidP="006836DF">
      <w:pPr>
        <w:spacing w:line="276" w:lineRule="auto"/>
        <w:rPr>
          <w:b/>
        </w:rPr>
      </w:pPr>
      <w:r>
        <w:rPr>
          <w:b/>
        </w:rPr>
        <w:t>Interface Elements:</w:t>
      </w:r>
    </w:p>
    <w:p w14:paraId="5AC869CC" w14:textId="77777777" w:rsidR="006836DF" w:rsidRDefault="006836DF" w:rsidP="00226089">
      <w:pPr>
        <w:numPr>
          <w:ilvl w:val="0"/>
          <w:numId w:val="24"/>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14:paraId="558FB0B8" w14:textId="77777777" w:rsidR="006836DF" w:rsidRDefault="006836DF" w:rsidP="00226089">
      <w:pPr>
        <w:numPr>
          <w:ilvl w:val="0"/>
          <w:numId w:val="24"/>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14:paraId="047B551E" w14:textId="77777777" w:rsidR="006836DF" w:rsidRDefault="006836DF" w:rsidP="00226089">
      <w:pPr>
        <w:numPr>
          <w:ilvl w:val="0"/>
          <w:numId w:val="24"/>
        </w:numPr>
        <w:tabs>
          <w:tab w:val="left" w:pos="360"/>
        </w:tabs>
        <w:spacing w:line="276" w:lineRule="auto"/>
        <w:ind w:left="0" w:firstLine="0"/>
      </w:pPr>
      <w:r>
        <w:t>A text box where the user can input the First Name of the student to be added.</w:t>
      </w:r>
    </w:p>
    <w:p w14:paraId="0A7D2450" w14:textId="77777777" w:rsidR="006836DF" w:rsidRDefault="006836DF" w:rsidP="00226089">
      <w:pPr>
        <w:numPr>
          <w:ilvl w:val="0"/>
          <w:numId w:val="24"/>
        </w:numPr>
        <w:tabs>
          <w:tab w:val="left" w:pos="360"/>
        </w:tabs>
        <w:spacing w:line="276" w:lineRule="auto"/>
        <w:ind w:left="0" w:firstLine="0"/>
      </w:pPr>
      <w:r>
        <w:t>A text box where the user can input the Last Name of the student to be added.</w:t>
      </w:r>
    </w:p>
    <w:p w14:paraId="7DE6BE51" w14:textId="77777777" w:rsidR="006836DF" w:rsidRDefault="006836DF" w:rsidP="00226089">
      <w:pPr>
        <w:numPr>
          <w:ilvl w:val="0"/>
          <w:numId w:val="24"/>
        </w:numPr>
        <w:tabs>
          <w:tab w:val="left" w:pos="360"/>
        </w:tabs>
        <w:spacing w:line="276" w:lineRule="auto"/>
        <w:ind w:left="0" w:firstLine="0"/>
      </w:pPr>
      <w:r>
        <w:t>A text box where the user can input the Password of the student to be added.</w:t>
      </w:r>
    </w:p>
    <w:p w14:paraId="18201E8B" w14:textId="77777777" w:rsidR="006836DF" w:rsidRDefault="006836DF" w:rsidP="00226089">
      <w:pPr>
        <w:numPr>
          <w:ilvl w:val="0"/>
          <w:numId w:val="24"/>
        </w:numPr>
        <w:tabs>
          <w:tab w:val="left" w:pos="360"/>
        </w:tabs>
        <w:spacing w:line="276" w:lineRule="auto"/>
        <w:ind w:left="0" w:firstLine="0"/>
      </w:pPr>
      <w:r>
        <w:t>A text box where the user can confirm the Password of the student to be added.</w:t>
      </w:r>
    </w:p>
    <w:p w14:paraId="23406A61" w14:textId="77777777" w:rsidR="006836DF" w:rsidRDefault="006836DF" w:rsidP="00226089">
      <w:pPr>
        <w:numPr>
          <w:ilvl w:val="0"/>
          <w:numId w:val="24"/>
        </w:numPr>
        <w:tabs>
          <w:tab w:val="left" w:pos="360"/>
        </w:tabs>
        <w:spacing w:line="276" w:lineRule="auto"/>
        <w:ind w:left="0" w:firstLine="0"/>
      </w:pPr>
      <w:r>
        <w:t>A dropdown box where the user can enter the Major of the student to be added.</w:t>
      </w:r>
    </w:p>
    <w:p w14:paraId="793DC155" w14:textId="77777777" w:rsidR="006836DF" w:rsidRDefault="006836DF" w:rsidP="00226089">
      <w:pPr>
        <w:numPr>
          <w:ilvl w:val="0"/>
          <w:numId w:val="24"/>
        </w:numPr>
        <w:tabs>
          <w:tab w:val="left" w:pos="360"/>
        </w:tabs>
        <w:spacing w:line="276" w:lineRule="auto"/>
        <w:ind w:left="0" w:firstLine="0"/>
      </w:pPr>
      <w:r>
        <w:t>A dropdown box where the user can enter the Advisor of the student to be added.</w:t>
      </w:r>
    </w:p>
    <w:p w14:paraId="512EDFA0" w14:textId="77777777" w:rsidR="006836DF" w:rsidRDefault="006836DF" w:rsidP="00226089">
      <w:pPr>
        <w:numPr>
          <w:ilvl w:val="0"/>
          <w:numId w:val="24"/>
        </w:numPr>
        <w:tabs>
          <w:tab w:val="left" w:pos="360"/>
        </w:tabs>
        <w:spacing w:line="276" w:lineRule="auto"/>
        <w:ind w:left="0" w:firstLine="0"/>
      </w:pPr>
      <w:r>
        <w:t>A dropdown box where the user can enter the Position of the student to be added.</w:t>
      </w:r>
    </w:p>
    <w:p w14:paraId="0E45DFCF" w14:textId="77777777" w:rsidR="006836DF" w:rsidRDefault="006836DF" w:rsidP="00226089">
      <w:pPr>
        <w:numPr>
          <w:ilvl w:val="0"/>
          <w:numId w:val="24"/>
        </w:numPr>
        <w:tabs>
          <w:tab w:val="left" w:pos="360"/>
        </w:tabs>
        <w:spacing w:line="276" w:lineRule="auto"/>
        <w:ind w:left="0" w:firstLine="0"/>
      </w:pPr>
      <w:r>
        <w:t>A button to add the current student to the list of students in the class.</w:t>
      </w:r>
    </w:p>
    <w:p w14:paraId="29A7C425" w14:textId="77777777" w:rsidR="006836DF" w:rsidRDefault="006836DF" w:rsidP="00226089">
      <w:pPr>
        <w:numPr>
          <w:ilvl w:val="0"/>
          <w:numId w:val="24"/>
        </w:numPr>
        <w:tabs>
          <w:tab w:val="left" w:pos="360"/>
        </w:tabs>
        <w:spacing w:line="276" w:lineRule="auto"/>
        <w:ind w:left="0" w:firstLine="0"/>
      </w:pPr>
      <w:r>
        <w:t>An alert that pops up if the user inputs an incorrectly formatted password.</w:t>
      </w:r>
    </w:p>
    <w:p w14:paraId="241C7EE8" w14:textId="77777777" w:rsidR="006836DF" w:rsidRDefault="006836DF" w:rsidP="00226089">
      <w:pPr>
        <w:numPr>
          <w:ilvl w:val="0"/>
          <w:numId w:val="24"/>
        </w:numPr>
        <w:tabs>
          <w:tab w:val="left" w:pos="360"/>
        </w:tabs>
        <w:spacing w:line="276" w:lineRule="auto"/>
        <w:ind w:left="0" w:firstLine="0"/>
      </w:pPr>
      <w:r>
        <w:lastRenderedPageBreak/>
        <w:t>An alert that pops up if the password and re-enter password fields don’t match.</w:t>
      </w:r>
    </w:p>
    <w:p w14:paraId="743D5E59" w14:textId="77777777" w:rsidR="006836DF" w:rsidRDefault="006836DF" w:rsidP="00226089">
      <w:pPr>
        <w:numPr>
          <w:ilvl w:val="0"/>
          <w:numId w:val="24"/>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14:paraId="715974E4" w14:textId="77777777" w:rsidR="006836DF" w:rsidRDefault="006836DF" w:rsidP="00226089">
      <w:pPr>
        <w:numPr>
          <w:ilvl w:val="0"/>
          <w:numId w:val="24"/>
        </w:numPr>
        <w:tabs>
          <w:tab w:val="left" w:pos="360"/>
        </w:tabs>
        <w:spacing w:line="276" w:lineRule="auto"/>
        <w:ind w:left="0" w:firstLine="0"/>
      </w:pPr>
      <w:r>
        <w:t>An alert that pops up if the user doesn’t fill out all of the fields.</w:t>
      </w:r>
    </w:p>
    <w:p w14:paraId="0FE632B6" w14:textId="77777777" w:rsidR="006836DF" w:rsidRDefault="006836DF" w:rsidP="00226089">
      <w:pPr>
        <w:numPr>
          <w:ilvl w:val="0"/>
          <w:numId w:val="24"/>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14:paraId="0D34288B" w14:textId="77777777" w:rsidR="006836DF" w:rsidRDefault="006836DF" w:rsidP="006836DF">
      <w:pPr>
        <w:spacing w:line="276" w:lineRule="auto"/>
      </w:pPr>
    </w:p>
    <w:p w14:paraId="2C278C49" w14:textId="2C7C4025" w:rsidR="006836DF" w:rsidRDefault="006836DF" w:rsidP="006836DF">
      <w:pPr>
        <w:spacing w:line="276" w:lineRule="auto"/>
      </w:pPr>
      <w:r>
        <w:t>18_Director_Student_View</w:t>
      </w:r>
    </w:p>
    <w:p w14:paraId="043D95CE" w14:textId="77777777" w:rsidR="006836DF" w:rsidRDefault="006836DF" w:rsidP="006836DF">
      <w:pPr>
        <w:spacing w:line="276" w:lineRule="auto"/>
      </w:pPr>
      <w:r>
        <w:t xml:space="preserve">Sketch: Todd Wegter, </w:t>
      </w:r>
      <w:proofErr w:type="spellStart"/>
      <w:r>
        <w:t>Yifei</w:t>
      </w:r>
      <w:proofErr w:type="spellEnd"/>
      <w:r>
        <w:t xml:space="preserve"> Zhu</w:t>
      </w:r>
    </w:p>
    <w:p w14:paraId="49A8A5AD" w14:textId="77777777" w:rsidR="006836DF" w:rsidRDefault="006836DF" w:rsidP="006836DF">
      <w:pPr>
        <w:spacing w:line="276" w:lineRule="auto"/>
      </w:pPr>
      <w:r>
        <w:t>Annotations: Brandon Maxwell</w:t>
      </w:r>
    </w:p>
    <w:p w14:paraId="65E8AD45" w14:textId="0AA4DCBA"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C1E96" w14:textId="715951D2" w:rsidR="006836DF" w:rsidRDefault="006836DF" w:rsidP="006836DF">
      <w:pPr>
        <w:spacing w:line="276" w:lineRule="auto"/>
      </w:pPr>
    </w:p>
    <w:p w14:paraId="453E3742" w14:textId="77777777" w:rsidR="006836DF" w:rsidRDefault="006836DF" w:rsidP="006836DF">
      <w:pPr>
        <w:spacing w:line="276" w:lineRule="auto"/>
      </w:pPr>
      <w:r>
        <w:rPr>
          <w:b/>
        </w:rPr>
        <w:t xml:space="preserve">Purpose: </w:t>
      </w:r>
      <w:r>
        <w:t>This screen is used for when the director wants to view the current information about a student.</w:t>
      </w:r>
    </w:p>
    <w:p w14:paraId="7EDAC5D9" w14:textId="77777777" w:rsidR="006836DF" w:rsidRPr="00E225DF" w:rsidRDefault="006836DF" w:rsidP="006836DF">
      <w:pPr>
        <w:spacing w:line="276" w:lineRule="auto"/>
      </w:pPr>
    </w:p>
    <w:p w14:paraId="29E52519" w14:textId="77777777"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14:paraId="56CCEEF2" w14:textId="77777777" w:rsidR="006836DF" w:rsidRPr="00E225DF" w:rsidRDefault="006836DF" w:rsidP="006836DF">
      <w:pPr>
        <w:spacing w:line="276" w:lineRule="auto"/>
      </w:pPr>
    </w:p>
    <w:p w14:paraId="0EF7A2F8" w14:textId="77777777" w:rsidR="006836DF" w:rsidRDefault="006836DF" w:rsidP="006836DF">
      <w:pPr>
        <w:spacing w:line="276" w:lineRule="auto"/>
        <w:rPr>
          <w:b/>
        </w:rPr>
      </w:pPr>
      <w:r>
        <w:rPr>
          <w:b/>
        </w:rPr>
        <w:t>Interface Elements:</w:t>
      </w:r>
    </w:p>
    <w:p w14:paraId="4D33AA88" w14:textId="77777777" w:rsidR="006836DF" w:rsidRDefault="006836DF" w:rsidP="00226089">
      <w:pPr>
        <w:numPr>
          <w:ilvl w:val="0"/>
          <w:numId w:val="25"/>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14:paraId="52220436" w14:textId="77777777" w:rsidR="006836DF" w:rsidRDefault="006836DF" w:rsidP="00226089">
      <w:pPr>
        <w:numPr>
          <w:ilvl w:val="0"/>
          <w:numId w:val="25"/>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14:paraId="7E087F87" w14:textId="77777777" w:rsidR="006836DF" w:rsidRDefault="006836DF" w:rsidP="00226089">
      <w:pPr>
        <w:numPr>
          <w:ilvl w:val="0"/>
          <w:numId w:val="25"/>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14:paraId="27115E2C" w14:textId="77777777" w:rsidR="006836DF" w:rsidRDefault="006836DF" w:rsidP="00226089">
      <w:pPr>
        <w:numPr>
          <w:ilvl w:val="0"/>
          <w:numId w:val="25"/>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14:paraId="605688D6" w14:textId="77777777" w:rsidR="006836DF" w:rsidRDefault="006836DF" w:rsidP="00226089">
      <w:pPr>
        <w:numPr>
          <w:ilvl w:val="0"/>
          <w:numId w:val="25"/>
        </w:numPr>
        <w:tabs>
          <w:tab w:val="left" w:pos="360"/>
        </w:tabs>
        <w:spacing w:line="276" w:lineRule="auto"/>
        <w:ind w:left="0" w:firstLine="0"/>
      </w:pPr>
      <w:r>
        <w:t>A button that when pressed will allow user to edit student record.</w:t>
      </w:r>
    </w:p>
    <w:p w14:paraId="72CC6530" w14:textId="77777777" w:rsidR="006836DF" w:rsidRDefault="006836DF" w:rsidP="00226089">
      <w:pPr>
        <w:numPr>
          <w:ilvl w:val="0"/>
          <w:numId w:val="25"/>
        </w:numPr>
        <w:tabs>
          <w:tab w:val="left" w:pos="360"/>
        </w:tabs>
        <w:spacing w:line="276" w:lineRule="auto"/>
        <w:ind w:left="0" w:firstLine="0"/>
      </w:pPr>
      <w:r>
        <w:t>A button that allows the user to go from this student to the previous student in the list.</w:t>
      </w:r>
    </w:p>
    <w:p w14:paraId="2652CE69" w14:textId="77777777" w:rsidR="006836DF" w:rsidRDefault="006836DF" w:rsidP="00226089">
      <w:pPr>
        <w:numPr>
          <w:ilvl w:val="0"/>
          <w:numId w:val="25"/>
        </w:numPr>
        <w:tabs>
          <w:tab w:val="left" w:pos="360"/>
        </w:tabs>
        <w:spacing w:line="276" w:lineRule="auto"/>
        <w:ind w:left="0" w:firstLine="0"/>
      </w:pPr>
      <w:r>
        <w:t>A button that allows the user to go from this student to the next student in the list.</w:t>
      </w:r>
    </w:p>
    <w:p w14:paraId="51C5623E" w14:textId="77777777" w:rsidR="006836DF" w:rsidRPr="0044369B" w:rsidRDefault="006836DF" w:rsidP="00226089">
      <w:pPr>
        <w:numPr>
          <w:ilvl w:val="0"/>
          <w:numId w:val="25"/>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14:paraId="1C56C509" w14:textId="77777777" w:rsidR="006836DF" w:rsidRDefault="006836DF" w:rsidP="00226089">
      <w:pPr>
        <w:numPr>
          <w:ilvl w:val="0"/>
          <w:numId w:val="25"/>
        </w:numPr>
        <w:tabs>
          <w:tab w:val="left" w:pos="360"/>
        </w:tabs>
        <w:spacing w:line="276" w:lineRule="auto"/>
        <w:ind w:left="0" w:firstLine="0"/>
      </w:pPr>
      <w:r>
        <w:t>A box that displays information about the student the user is currently viewing.</w:t>
      </w:r>
    </w:p>
    <w:p w14:paraId="47D19BF2" w14:textId="77777777" w:rsidR="006836DF" w:rsidRDefault="006836DF" w:rsidP="00226089">
      <w:pPr>
        <w:numPr>
          <w:ilvl w:val="0"/>
          <w:numId w:val="25"/>
        </w:numPr>
        <w:tabs>
          <w:tab w:val="left" w:pos="360"/>
        </w:tabs>
        <w:spacing w:line="276" w:lineRule="auto"/>
        <w:ind w:left="0" w:firstLine="0"/>
      </w:pPr>
      <w:r>
        <w:t>An alert that pops up if the user searches for a student that is not in the list.</w:t>
      </w:r>
    </w:p>
    <w:p w14:paraId="4F587D29" w14:textId="77777777" w:rsidR="006836DF" w:rsidRDefault="006836DF" w:rsidP="00226089">
      <w:pPr>
        <w:numPr>
          <w:ilvl w:val="0"/>
          <w:numId w:val="25"/>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14:paraId="10C67D77" w14:textId="77777777" w:rsidR="006836DF" w:rsidRDefault="006836DF" w:rsidP="006836DF">
      <w:pPr>
        <w:spacing w:line="276" w:lineRule="auto"/>
      </w:pPr>
    </w:p>
    <w:p w14:paraId="48365345" w14:textId="77777777" w:rsidR="006836DF" w:rsidRDefault="006836DF" w:rsidP="006836DF">
      <w:pPr>
        <w:spacing w:line="276" w:lineRule="auto"/>
      </w:pPr>
    </w:p>
    <w:p w14:paraId="7A74DA28" w14:textId="37941D57" w:rsidR="006836DF" w:rsidRDefault="006836DF" w:rsidP="006836DF">
      <w:pPr>
        <w:spacing w:line="276" w:lineRule="auto"/>
      </w:pPr>
      <w:r>
        <w:t>19_Director_Student_Edit_Info</w:t>
      </w:r>
    </w:p>
    <w:p w14:paraId="6FE21755" w14:textId="77777777" w:rsidR="006836DF" w:rsidRDefault="006836DF" w:rsidP="006836DF">
      <w:pPr>
        <w:spacing w:line="276" w:lineRule="auto"/>
      </w:pPr>
      <w:r>
        <w:t>Sketch: Todd Wegter</w:t>
      </w:r>
    </w:p>
    <w:p w14:paraId="5893BA67" w14:textId="2BA515B5"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14:paraId="3662F3FC" w14:textId="77777777"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14:paraId="0D36D9F9" w14:textId="77777777" w:rsidR="006836DF" w:rsidRDefault="006836DF" w:rsidP="006836DF">
      <w:pPr>
        <w:spacing w:line="276" w:lineRule="auto"/>
      </w:pPr>
    </w:p>
    <w:p w14:paraId="35B5594D" w14:textId="77777777"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14:paraId="11D67D5A" w14:textId="092FC04F" w:rsidR="006836DF" w:rsidRPr="006836DF" w:rsidRDefault="006836DF" w:rsidP="006836DF">
      <w:pPr>
        <w:spacing w:line="276" w:lineRule="auto"/>
      </w:pPr>
      <w:r>
        <w:rPr>
          <w:b/>
          <w:u w:val="single"/>
        </w:rPr>
        <w:t>Interface Elements</w:t>
      </w:r>
      <w:r w:rsidRPr="009D3788">
        <w:rPr>
          <w:b/>
          <w:u w:val="single"/>
        </w:rPr>
        <w:t xml:space="preserve">: </w:t>
      </w:r>
    </w:p>
    <w:p w14:paraId="6C93A83B" w14:textId="77777777" w:rsidR="006836DF" w:rsidRDefault="006836DF" w:rsidP="006836DF">
      <w:pPr>
        <w:spacing w:line="276" w:lineRule="auto"/>
      </w:pPr>
      <w:r>
        <w:t>1. The text field allows director to manually edit student’s first name</w:t>
      </w:r>
    </w:p>
    <w:p w14:paraId="77A9C4A9" w14:textId="77777777" w:rsidR="006836DF" w:rsidRDefault="006836DF" w:rsidP="006836DF">
      <w:pPr>
        <w:spacing w:line="276" w:lineRule="auto"/>
      </w:pPr>
      <w:r>
        <w:lastRenderedPageBreak/>
        <w:t>2. The text field allows director to manually edit student’s last name</w:t>
      </w:r>
    </w:p>
    <w:p w14:paraId="46EA7085" w14:textId="77777777" w:rsidR="006836DF" w:rsidRDefault="006836DF" w:rsidP="006836DF">
      <w:pPr>
        <w:spacing w:line="276" w:lineRule="auto"/>
      </w:pPr>
      <w:r>
        <w:t>3. The text field allows director to edit student’s major</w:t>
      </w:r>
    </w:p>
    <w:p w14:paraId="2AEB722A" w14:textId="77777777" w:rsidR="006836DF" w:rsidRDefault="006836DF" w:rsidP="006836DF">
      <w:pPr>
        <w:spacing w:line="276" w:lineRule="auto"/>
      </w:pPr>
      <w:r>
        <w:t>4. The text field allows director to edit student’s advisor</w:t>
      </w:r>
    </w:p>
    <w:p w14:paraId="2587728D" w14:textId="77777777" w:rsidR="006836DF" w:rsidRDefault="006836DF" w:rsidP="006836DF">
      <w:pPr>
        <w:spacing w:line="276" w:lineRule="auto"/>
      </w:pPr>
      <w:r>
        <w:t>5. The text field allows director to edit student’s position</w:t>
      </w:r>
    </w:p>
    <w:p w14:paraId="58425507" w14:textId="77777777" w:rsidR="006836DF" w:rsidRDefault="006836DF" w:rsidP="006836DF">
      <w:pPr>
        <w:spacing w:line="276" w:lineRule="auto"/>
      </w:pPr>
      <w:r>
        <w:t>6. The alert message invalid input</w:t>
      </w:r>
    </w:p>
    <w:p w14:paraId="03C4C42A" w14:textId="77777777"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14:paraId="2EA631D6" w14:textId="77777777"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14:paraId="38D2A985" w14:textId="77777777"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14:paraId="04BE37CD" w14:textId="77777777" w:rsidR="006836DF" w:rsidRDefault="006836DF" w:rsidP="006836DF">
      <w:pPr>
        <w:spacing w:line="276" w:lineRule="auto"/>
      </w:pPr>
    </w:p>
    <w:p w14:paraId="106F56D8" w14:textId="77777777" w:rsidR="006836DF" w:rsidRDefault="006836DF" w:rsidP="006836DF">
      <w:pPr>
        <w:spacing w:line="276" w:lineRule="auto"/>
      </w:pPr>
    </w:p>
    <w:p w14:paraId="0B0E643D" w14:textId="77777777" w:rsidR="006836DF" w:rsidRDefault="006836DF" w:rsidP="006836DF">
      <w:pPr>
        <w:spacing w:line="276" w:lineRule="auto"/>
      </w:pPr>
      <w:r>
        <w:t>20_Director_Student_View_Report</w:t>
      </w:r>
    </w:p>
    <w:p w14:paraId="422829D6" w14:textId="77777777" w:rsidR="006836DF" w:rsidRDefault="006836DF" w:rsidP="006836DF">
      <w:pPr>
        <w:spacing w:line="276" w:lineRule="auto"/>
      </w:pPr>
      <w:r>
        <w:t xml:space="preserve">Sketch: Todd Wegter, </w:t>
      </w:r>
      <w:proofErr w:type="spellStart"/>
      <w:r>
        <w:t>Yifei</w:t>
      </w:r>
      <w:proofErr w:type="spellEnd"/>
      <w:r>
        <w:t xml:space="preserve"> Zhu</w:t>
      </w:r>
    </w:p>
    <w:p w14:paraId="19D9E0FE" w14:textId="77777777" w:rsidR="006836DF" w:rsidRDefault="006836DF" w:rsidP="006836DF">
      <w:pPr>
        <w:spacing w:line="276" w:lineRule="auto"/>
      </w:pPr>
      <w:r>
        <w:t>Annotations:</w:t>
      </w:r>
      <w:r w:rsidRPr="00F9146E">
        <w:t xml:space="preserve"> </w:t>
      </w:r>
      <w:proofErr w:type="spellStart"/>
      <w:r>
        <w:t>Yifei</w:t>
      </w:r>
      <w:proofErr w:type="spellEnd"/>
      <w:r>
        <w:t xml:space="preserve"> Zhu</w:t>
      </w:r>
    </w:p>
    <w:p w14:paraId="5699397A" w14:textId="77777777" w:rsidR="006836DF" w:rsidRDefault="006836DF" w:rsidP="006836DF">
      <w:pPr>
        <w:spacing w:line="276" w:lineRule="auto"/>
      </w:pPr>
    </w:p>
    <w:p w14:paraId="4F3EE8EB" w14:textId="09EC177E"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14:paraId="3B7A52EB" w14:textId="77777777"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14:paraId="4AF0B775" w14:textId="77777777"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14:paraId="0FBAD8A0" w14:textId="77777777" w:rsidR="006836DF" w:rsidRDefault="006836DF" w:rsidP="006836DF">
      <w:pPr>
        <w:spacing w:line="276" w:lineRule="auto"/>
      </w:pPr>
    </w:p>
    <w:p w14:paraId="0E1532CB" w14:textId="77777777"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14:paraId="5E4A3FDB" w14:textId="77777777" w:rsidR="006836DF" w:rsidRDefault="006836DF" w:rsidP="006836DF">
      <w:pPr>
        <w:spacing w:line="276" w:lineRule="auto"/>
      </w:pPr>
      <w:r>
        <w:t xml:space="preserve">1. The bar graph shows a student’s attendance </w:t>
      </w:r>
    </w:p>
    <w:p w14:paraId="6180918B" w14:textId="77777777" w:rsidR="006836DF" w:rsidRDefault="006836DF" w:rsidP="006836DF">
      <w:pPr>
        <w:spacing w:line="276" w:lineRule="auto"/>
      </w:pPr>
      <w:r>
        <w:t>2. A drop down menu for selecting what to sort by</w:t>
      </w:r>
    </w:p>
    <w:p w14:paraId="1C5C6B4C" w14:textId="77777777" w:rsidR="006836DF" w:rsidRDefault="006836DF" w:rsidP="006836DF">
      <w:pPr>
        <w:spacing w:line="276" w:lineRule="auto"/>
      </w:pPr>
      <w:r>
        <w:t>3. A drop down menu for selecting the timeline</w:t>
      </w:r>
    </w:p>
    <w:p w14:paraId="208D085F" w14:textId="77777777" w:rsidR="006836DF" w:rsidRDefault="006836DF" w:rsidP="006836DF">
      <w:pPr>
        <w:spacing w:line="276" w:lineRule="auto"/>
      </w:pPr>
      <w:r>
        <w:t xml:space="preserve">4. A calendar to display the date </w:t>
      </w:r>
    </w:p>
    <w:p w14:paraId="5D86DC1B" w14:textId="77777777" w:rsidR="006836DF" w:rsidRDefault="006836DF" w:rsidP="006836DF">
      <w:pPr>
        <w:spacing w:line="276" w:lineRule="auto"/>
      </w:pPr>
      <w:r>
        <w:t xml:space="preserve">5. The tabs shows different types of graphs and forms </w:t>
      </w:r>
    </w:p>
    <w:p w14:paraId="19B6EF79" w14:textId="77777777" w:rsidR="006836DF" w:rsidRDefault="006836DF" w:rsidP="006836DF">
      <w:pPr>
        <w:spacing w:line="276" w:lineRule="auto"/>
      </w:pPr>
      <w:r>
        <w:t xml:space="preserve">6. The title shows the student’s </w:t>
      </w:r>
      <w:proofErr w:type="spellStart"/>
      <w:r>
        <w:t>NetID</w:t>
      </w:r>
      <w:proofErr w:type="spellEnd"/>
      <w:r>
        <w:t xml:space="preserve"> and name </w:t>
      </w:r>
    </w:p>
    <w:p w14:paraId="1A0DAB82" w14:textId="77777777" w:rsidR="006836DF" w:rsidRDefault="006836DF" w:rsidP="006836DF">
      <w:pPr>
        <w:spacing w:line="276" w:lineRule="auto"/>
      </w:pPr>
      <w:r>
        <w:t xml:space="preserve">7. The “Back” button returns back to the student view (Screen </w:t>
      </w:r>
      <w:r w:rsidRPr="0010368F">
        <w:rPr>
          <w:color w:val="548DD4"/>
        </w:rPr>
        <w:t>18_Director_Student_View</w:t>
      </w:r>
      <w:r>
        <w:t>)</w:t>
      </w:r>
    </w:p>
    <w:p w14:paraId="197956B2" w14:textId="77777777"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14:paraId="5EFFB48B" w14:textId="77777777"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14:paraId="12BE1616" w14:textId="77777777" w:rsidR="006836DF" w:rsidRDefault="006836DF" w:rsidP="006836DF">
      <w:pPr>
        <w:spacing w:line="276" w:lineRule="auto"/>
      </w:pPr>
    </w:p>
    <w:p w14:paraId="2161F873" w14:textId="77777777" w:rsidR="006836DF" w:rsidRDefault="006836DF" w:rsidP="006836DF">
      <w:pPr>
        <w:spacing w:line="276" w:lineRule="auto"/>
      </w:pPr>
    </w:p>
    <w:p w14:paraId="13866882" w14:textId="77777777" w:rsidR="006836DF" w:rsidRDefault="006836DF" w:rsidP="006836DF">
      <w:pPr>
        <w:spacing w:line="276" w:lineRule="auto"/>
      </w:pPr>
      <w:r>
        <w:t>21_Director_View_Class_Report</w:t>
      </w:r>
    </w:p>
    <w:p w14:paraId="26640E9B" w14:textId="77777777" w:rsidR="006836DF" w:rsidRDefault="006836DF" w:rsidP="006836DF">
      <w:pPr>
        <w:spacing w:line="276" w:lineRule="auto"/>
      </w:pPr>
      <w:r>
        <w:t>Sketch: Todd Wegter,</w:t>
      </w:r>
      <w:r w:rsidRPr="00D11CAC">
        <w:t xml:space="preserve"> </w:t>
      </w:r>
      <w:proofErr w:type="spellStart"/>
      <w:r>
        <w:t>Yifei</w:t>
      </w:r>
      <w:proofErr w:type="spellEnd"/>
      <w:r>
        <w:t xml:space="preserve"> Zhu</w:t>
      </w:r>
    </w:p>
    <w:p w14:paraId="631DF2AB" w14:textId="77777777"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14:paraId="1E67D11A" w14:textId="0EF3842F"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14:paraId="0FCD87B9" w14:textId="77777777" w:rsidR="006836DF" w:rsidRDefault="006836DF" w:rsidP="006836DF">
      <w:pPr>
        <w:spacing w:line="276" w:lineRule="auto"/>
      </w:pPr>
    </w:p>
    <w:p w14:paraId="5ADC7D4D" w14:textId="77777777"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14:paraId="57BFDC8C" w14:textId="77777777" w:rsidR="006836DF" w:rsidRDefault="006836DF" w:rsidP="006836DF">
      <w:pPr>
        <w:spacing w:line="276" w:lineRule="auto"/>
      </w:pPr>
    </w:p>
    <w:p w14:paraId="767CBE13" w14:textId="77777777" w:rsidR="006836DF" w:rsidRPr="009D3788" w:rsidRDefault="006836DF" w:rsidP="006836DF">
      <w:pPr>
        <w:spacing w:line="276" w:lineRule="auto"/>
        <w:rPr>
          <w:b/>
          <w:u w:val="single"/>
        </w:rPr>
      </w:pPr>
      <w:r>
        <w:rPr>
          <w:b/>
          <w:u w:val="single"/>
        </w:rPr>
        <w:t>Interface Element</w:t>
      </w:r>
      <w:r w:rsidRPr="009D3788">
        <w:rPr>
          <w:b/>
          <w:u w:val="single"/>
        </w:rPr>
        <w:t xml:space="preserve">s: </w:t>
      </w:r>
    </w:p>
    <w:p w14:paraId="2A94C93A" w14:textId="77777777" w:rsidR="006836DF" w:rsidRDefault="006836DF" w:rsidP="006836DF">
      <w:pPr>
        <w:spacing w:line="276" w:lineRule="auto"/>
      </w:pPr>
      <w:r>
        <w:t xml:space="preserve">1. The bar graph shows a student’s attendance </w:t>
      </w:r>
    </w:p>
    <w:p w14:paraId="28F88652" w14:textId="77777777" w:rsidR="006836DF" w:rsidRDefault="006836DF" w:rsidP="006836DF">
      <w:pPr>
        <w:spacing w:line="276" w:lineRule="auto"/>
      </w:pPr>
      <w:r>
        <w:t>2. A drop down menu for selecting what to sort by</w:t>
      </w:r>
    </w:p>
    <w:p w14:paraId="6145BFDE" w14:textId="77777777" w:rsidR="006836DF" w:rsidRDefault="006836DF" w:rsidP="006836DF">
      <w:pPr>
        <w:spacing w:line="276" w:lineRule="auto"/>
      </w:pPr>
      <w:r>
        <w:t>3. A drop down menu for selecting the timeline</w:t>
      </w:r>
    </w:p>
    <w:p w14:paraId="4BDE9DCF" w14:textId="77777777" w:rsidR="006836DF" w:rsidRDefault="006836DF" w:rsidP="006836DF">
      <w:pPr>
        <w:spacing w:line="276" w:lineRule="auto"/>
      </w:pPr>
      <w:r>
        <w:t xml:space="preserve">4. A calendar to display the date </w:t>
      </w:r>
    </w:p>
    <w:p w14:paraId="3658F933" w14:textId="77777777" w:rsidR="006836DF" w:rsidRDefault="006836DF" w:rsidP="006836DF">
      <w:pPr>
        <w:spacing w:line="276" w:lineRule="auto"/>
      </w:pPr>
      <w:r>
        <w:t xml:space="preserve">5. The tabs shows different types of graphs and forms </w:t>
      </w:r>
    </w:p>
    <w:p w14:paraId="0E5CDBB1" w14:textId="77777777" w:rsidR="006836DF" w:rsidRDefault="006836DF" w:rsidP="006836DF">
      <w:pPr>
        <w:spacing w:line="276" w:lineRule="auto"/>
      </w:pPr>
      <w:r>
        <w:t xml:space="preserve">6. The “Back” button returns back to the student view (Screen </w:t>
      </w:r>
      <w:r w:rsidRPr="0010368F">
        <w:rPr>
          <w:color w:val="548DD4"/>
        </w:rPr>
        <w:t>18_Director_Student_View</w:t>
      </w:r>
      <w:r>
        <w:t>)</w:t>
      </w:r>
    </w:p>
    <w:p w14:paraId="1B64D7B1" w14:textId="77777777"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14:paraId="06B3523C" w14:textId="77777777"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14:paraId="28666C5D" w14:textId="77777777" w:rsidR="006836DF" w:rsidRDefault="006836DF" w:rsidP="006836DF">
      <w:pPr>
        <w:spacing w:line="276" w:lineRule="auto"/>
      </w:pPr>
    </w:p>
    <w:p w14:paraId="7C57F7D6" w14:textId="77777777" w:rsidR="006836DF" w:rsidRDefault="006836DF" w:rsidP="006836DF">
      <w:pPr>
        <w:spacing w:line="276" w:lineRule="auto"/>
      </w:pPr>
    </w:p>
    <w:p w14:paraId="2B664E36" w14:textId="77777777" w:rsidR="006836DF" w:rsidRDefault="006836DF" w:rsidP="006836DF">
      <w:pPr>
        <w:spacing w:line="276" w:lineRule="auto"/>
      </w:pPr>
      <w:r>
        <w:t>22_Director_Student_View_Absence_Form_List</w:t>
      </w:r>
    </w:p>
    <w:p w14:paraId="0ED34AC2" w14:textId="77777777" w:rsidR="006836DF" w:rsidRDefault="006836DF" w:rsidP="006836DF">
      <w:pPr>
        <w:spacing w:line="276" w:lineRule="auto"/>
      </w:pPr>
      <w:r>
        <w:t xml:space="preserve">Sketch: Todd Wegter, </w:t>
      </w:r>
      <w:proofErr w:type="spellStart"/>
      <w:r>
        <w:t>Yifei</w:t>
      </w:r>
      <w:proofErr w:type="spellEnd"/>
      <w:r>
        <w:t xml:space="preserve"> Zhu</w:t>
      </w:r>
    </w:p>
    <w:p w14:paraId="5AE79F7C" w14:textId="77777777" w:rsidR="006836DF" w:rsidRDefault="006836DF" w:rsidP="006836DF">
      <w:pPr>
        <w:spacing w:line="276" w:lineRule="auto"/>
      </w:pPr>
      <w:r>
        <w:t>Annotations:</w:t>
      </w:r>
      <w:r w:rsidRPr="00F9146E">
        <w:t xml:space="preserve"> </w:t>
      </w:r>
      <w:proofErr w:type="spellStart"/>
      <w:r>
        <w:t>Yifei</w:t>
      </w:r>
      <w:proofErr w:type="spellEnd"/>
      <w:r>
        <w:t xml:space="preserve"> Zhu</w:t>
      </w:r>
    </w:p>
    <w:p w14:paraId="02DE3BEE" w14:textId="77777777" w:rsidR="006836DF" w:rsidRDefault="006836DF" w:rsidP="006836DF">
      <w:pPr>
        <w:spacing w:line="276" w:lineRule="auto"/>
      </w:pPr>
    </w:p>
    <w:p w14:paraId="22ADD1CF" w14:textId="5ED4B924"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14:paraId="0156BC76" w14:textId="77777777" w:rsidR="006836DF" w:rsidRDefault="006836DF" w:rsidP="006836DF">
      <w:pPr>
        <w:spacing w:line="276" w:lineRule="auto"/>
      </w:pPr>
    </w:p>
    <w:p w14:paraId="77889F34" w14:textId="77777777" w:rsidR="006836DF" w:rsidRDefault="006836DF" w:rsidP="006836DF">
      <w:pPr>
        <w:spacing w:line="276" w:lineRule="auto"/>
      </w:pPr>
      <w:r w:rsidRPr="009D3788">
        <w:rPr>
          <w:b/>
          <w:u w:val="single"/>
        </w:rPr>
        <w:t>Purpose</w:t>
      </w:r>
      <w:r>
        <w:t>: Allow director to view individual student’s absence forms</w:t>
      </w:r>
    </w:p>
    <w:p w14:paraId="4F5091C4" w14:textId="77777777" w:rsidR="006836DF" w:rsidRDefault="006836DF" w:rsidP="006836DF">
      <w:pPr>
        <w:spacing w:line="276" w:lineRule="auto"/>
      </w:pPr>
    </w:p>
    <w:p w14:paraId="60F4E597" w14:textId="77777777"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14:paraId="2E18C672" w14:textId="77777777" w:rsidR="006836DF" w:rsidRDefault="006836DF" w:rsidP="006836DF">
      <w:pPr>
        <w:spacing w:line="276" w:lineRule="auto"/>
      </w:pPr>
    </w:p>
    <w:p w14:paraId="0781CF2C" w14:textId="77777777" w:rsidR="006836DF" w:rsidRPr="009D3788" w:rsidRDefault="006836DF" w:rsidP="006836DF">
      <w:pPr>
        <w:spacing w:line="276" w:lineRule="auto"/>
        <w:rPr>
          <w:b/>
          <w:u w:val="single"/>
        </w:rPr>
      </w:pPr>
      <w:r>
        <w:rPr>
          <w:b/>
          <w:u w:val="single"/>
        </w:rPr>
        <w:t>Interface Elements</w:t>
      </w:r>
      <w:r w:rsidRPr="009D3788">
        <w:rPr>
          <w:b/>
          <w:u w:val="single"/>
        </w:rPr>
        <w:t xml:space="preserve">: </w:t>
      </w:r>
    </w:p>
    <w:p w14:paraId="19F5709A" w14:textId="77777777"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14:paraId="77ED7E76" w14:textId="77777777" w:rsidR="006836DF" w:rsidRDefault="006836DF" w:rsidP="006836DF">
      <w:pPr>
        <w:spacing w:line="276" w:lineRule="auto"/>
      </w:pPr>
      <w:r>
        <w:t>2. This column displays the types of requests.</w:t>
      </w:r>
    </w:p>
    <w:p w14:paraId="6D196FBF" w14:textId="77777777" w:rsidR="006836DF" w:rsidRDefault="006836DF" w:rsidP="006836DF">
      <w:pPr>
        <w:spacing w:line="276" w:lineRule="auto"/>
      </w:pPr>
      <w:r>
        <w:t xml:space="preserve">3. This column displays the request start date </w:t>
      </w:r>
    </w:p>
    <w:p w14:paraId="03E0EE66" w14:textId="77777777" w:rsidR="006836DF" w:rsidRDefault="006836DF" w:rsidP="006836DF">
      <w:pPr>
        <w:spacing w:line="276" w:lineRule="auto"/>
      </w:pPr>
      <w:r>
        <w:t>4. This column displays the request end date</w:t>
      </w:r>
    </w:p>
    <w:p w14:paraId="672663D8" w14:textId="77777777" w:rsidR="006836DF" w:rsidRDefault="006836DF" w:rsidP="006836DF">
      <w:pPr>
        <w:spacing w:line="276" w:lineRule="auto"/>
      </w:pPr>
      <w:r>
        <w:t>5. The checklist shows whether the requests have been approved.</w:t>
      </w:r>
    </w:p>
    <w:p w14:paraId="46D1366D" w14:textId="77777777"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14:paraId="6321CF15" w14:textId="77777777" w:rsidR="006836DF" w:rsidRDefault="006836DF" w:rsidP="006836DF">
      <w:pPr>
        <w:spacing w:line="276" w:lineRule="auto"/>
      </w:pPr>
      <w:r>
        <w:t>7. The tabs show different types of graphs and forms.</w:t>
      </w:r>
    </w:p>
    <w:p w14:paraId="23125084" w14:textId="77777777"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14:paraId="10A7A369" w14:textId="77777777"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14:paraId="2BB05185" w14:textId="77777777" w:rsidR="006836DF" w:rsidRDefault="006836DF" w:rsidP="006836DF">
      <w:pPr>
        <w:spacing w:line="276" w:lineRule="auto"/>
      </w:pPr>
    </w:p>
    <w:p w14:paraId="263426EC" w14:textId="77777777" w:rsidR="006836DF" w:rsidRDefault="006836DF" w:rsidP="006836DF">
      <w:pPr>
        <w:spacing w:line="276" w:lineRule="auto"/>
      </w:pPr>
    </w:p>
    <w:p w14:paraId="39C5E9C7" w14:textId="6E726DD6" w:rsidR="006836DF" w:rsidRDefault="006836DF" w:rsidP="006836DF">
      <w:pPr>
        <w:spacing w:line="276" w:lineRule="auto"/>
      </w:pPr>
      <w:r>
        <w:t>23_Director_View_Class_Absence_Forms</w:t>
      </w:r>
    </w:p>
    <w:p w14:paraId="78A63A0D" w14:textId="0E3766F8" w:rsidR="006836DF" w:rsidRDefault="006836DF" w:rsidP="006836DF">
      <w:pPr>
        <w:spacing w:line="276" w:lineRule="auto"/>
      </w:pPr>
      <w:r>
        <w:t xml:space="preserve">Sketch: Todd Wegter, </w:t>
      </w:r>
      <w:proofErr w:type="spellStart"/>
      <w:r>
        <w:t>Yifei</w:t>
      </w:r>
      <w:proofErr w:type="spellEnd"/>
      <w:r>
        <w:t xml:space="preserve"> Zhu</w:t>
      </w:r>
    </w:p>
    <w:p w14:paraId="24862692" w14:textId="77777777"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14:paraId="65962AB3" w14:textId="4982625D"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14:paraId="4CF113BB" w14:textId="77777777" w:rsidR="006836DF" w:rsidRDefault="006836DF" w:rsidP="006836DF">
      <w:pPr>
        <w:spacing w:line="276" w:lineRule="auto"/>
      </w:pPr>
    </w:p>
    <w:p w14:paraId="578ECCB1" w14:textId="77777777"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14:paraId="1C4F8163" w14:textId="77777777" w:rsidR="006836DF" w:rsidRPr="00AD0D92" w:rsidRDefault="006836DF" w:rsidP="006836DF">
      <w:pPr>
        <w:spacing w:line="276" w:lineRule="auto"/>
      </w:pPr>
      <w:r w:rsidRPr="00AA1DB1">
        <w:rPr>
          <w:color w:val="4BACC6"/>
        </w:rPr>
        <w:t>16_Director_Student_List</w:t>
      </w:r>
      <w:r>
        <w:t>).</w:t>
      </w:r>
    </w:p>
    <w:p w14:paraId="312379B3" w14:textId="77777777" w:rsidR="006836DF" w:rsidRDefault="006836DF" w:rsidP="006836DF">
      <w:pPr>
        <w:spacing w:line="276" w:lineRule="auto"/>
      </w:pPr>
    </w:p>
    <w:p w14:paraId="39008D7D" w14:textId="77777777" w:rsidR="006836DF" w:rsidRPr="009D3788" w:rsidRDefault="006836DF" w:rsidP="006836DF">
      <w:pPr>
        <w:spacing w:line="276" w:lineRule="auto"/>
        <w:rPr>
          <w:b/>
          <w:u w:val="single"/>
        </w:rPr>
      </w:pPr>
      <w:r>
        <w:rPr>
          <w:b/>
          <w:u w:val="single"/>
        </w:rPr>
        <w:t>Interface Elements</w:t>
      </w:r>
      <w:r w:rsidRPr="009D3788">
        <w:rPr>
          <w:b/>
          <w:u w:val="single"/>
        </w:rPr>
        <w:t xml:space="preserve">: </w:t>
      </w:r>
    </w:p>
    <w:p w14:paraId="6540B67F" w14:textId="77777777"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14:paraId="7EA607EA" w14:textId="77777777" w:rsidR="006836DF" w:rsidRDefault="006836DF" w:rsidP="006836DF">
      <w:pPr>
        <w:spacing w:line="276" w:lineRule="auto"/>
      </w:pPr>
      <w:r>
        <w:t>2. This column displays the types of requests.</w:t>
      </w:r>
    </w:p>
    <w:p w14:paraId="428A9DC9" w14:textId="77777777" w:rsidR="006836DF" w:rsidRDefault="006836DF" w:rsidP="006836DF">
      <w:pPr>
        <w:spacing w:line="276" w:lineRule="auto"/>
      </w:pPr>
      <w:r>
        <w:t xml:space="preserve">3. This column displays the request start date </w:t>
      </w:r>
    </w:p>
    <w:p w14:paraId="5AD3F292" w14:textId="77777777" w:rsidR="006836DF" w:rsidRDefault="006836DF" w:rsidP="006836DF">
      <w:pPr>
        <w:spacing w:line="276" w:lineRule="auto"/>
      </w:pPr>
      <w:r>
        <w:t>4. This column displays the request end date</w:t>
      </w:r>
    </w:p>
    <w:p w14:paraId="100DC0FB" w14:textId="77777777" w:rsidR="006836DF" w:rsidRDefault="006836DF" w:rsidP="006836DF">
      <w:pPr>
        <w:spacing w:line="276" w:lineRule="auto"/>
      </w:pPr>
      <w:r>
        <w:t>5. The checklist shows whether the requests have been approved.</w:t>
      </w:r>
    </w:p>
    <w:p w14:paraId="7AB10CE9" w14:textId="77777777"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14:paraId="75493B88" w14:textId="77777777" w:rsidR="006836DF" w:rsidRDefault="006836DF" w:rsidP="006836DF">
      <w:pPr>
        <w:spacing w:line="276" w:lineRule="auto"/>
      </w:pPr>
      <w:r>
        <w:t>7. The tabs show different types of graphs and forms.</w:t>
      </w:r>
    </w:p>
    <w:p w14:paraId="157DB809" w14:textId="77777777"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14:paraId="1309ECD7" w14:textId="77777777" w:rsidR="006836DF" w:rsidRDefault="006836DF" w:rsidP="006836DF">
      <w:pPr>
        <w:spacing w:line="276" w:lineRule="auto"/>
      </w:pPr>
      <w:r>
        <w:t>9. The name list shows the students who have been absent from band practice</w:t>
      </w:r>
    </w:p>
    <w:p w14:paraId="7ECFB716" w14:textId="77777777"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14:paraId="01AFD609" w14:textId="77777777" w:rsidR="006836DF" w:rsidRDefault="006836DF" w:rsidP="006836DF">
      <w:pPr>
        <w:spacing w:line="276" w:lineRule="auto"/>
      </w:pPr>
    </w:p>
    <w:p w14:paraId="2A0473E3" w14:textId="77777777" w:rsidR="00226089" w:rsidRDefault="00226089" w:rsidP="006836DF">
      <w:pPr>
        <w:spacing w:line="276" w:lineRule="auto"/>
      </w:pPr>
    </w:p>
    <w:p w14:paraId="5E75A65D" w14:textId="77777777" w:rsidR="00226089" w:rsidRDefault="00226089" w:rsidP="006836DF">
      <w:pPr>
        <w:spacing w:line="276" w:lineRule="auto"/>
      </w:pPr>
    </w:p>
    <w:p w14:paraId="627C343F" w14:textId="77777777" w:rsidR="00226089" w:rsidRDefault="00226089" w:rsidP="006836DF">
      <w:pPr>
        <w:spacing w:line="276" w:lineRule="auto"/>
      </w:pPr>
    </w:p>
    <w:p w14:paraId="51ED3565" w14:textId="77777777" w:rsidR="00226089" w:rsidRDefault="00226089" w:rsidP="006836DF">
      <w:pPr>
        <w:spacing w:line="276" w:lineRule="auto"/>
      </w:pPr>
    </w:p>
    <w:p w14:paraId="14263BBC" w14:textId="77777777" w:rsidR="00226089" w:rsidRDefault="00226089" w:rsidP="006836DF">
      <w:pPr>
        <w:spacing w:line="276" w:lineRule="auto"/>
      </w:pPr>
    </w:p>
    <w:p w14:paraId="19CE5F2F" w14:textId="77777777" w:rsidR="00226089" w:rsidRDefault="00226089" w:rsidP="006836DF">
      <w:pPr>
        <w:spacing w:line="276" w:lineRule="auto"/>
      </w:pPr>
    </w:p>
    <w:p w14:paraId="1D265748" w14:textId="77777777" w:rsidR="00226089" w:rsidRDefault="00226089" w:rsidP="006836DF">
      <w:pPr>
        <w:spacing w:line="276" w:lineRule="auto"/>
      </w:pPr>
    </w:p>
    <w:p w14:paraId="62EF2A63" w14:textId="77777777" w:rsidR="00226089" w:rsidRDefault="00226089" w:rsidP="006836DF">
      <w:pPr>
        <w:spacing w:line="276" w:lineRule="auto"/>
      </w:pPr>
    </w:p>
    <w:p w14:paraId="0C3A11E0" w14:textId="77777777" w:rsidR="00226089" w:rsidRDefault="00226089" w:rsidP="006836DF">
      <w:pPr>
        <w:spacing w:line="276" w:lineRule="auto"/>
      </w:pPr>
    </w:p>
    <w:p w14:paraId="2ACC8628" w14:textId="77777777" w:rsidR="00226089" w:rsidRDefault="00226089" w:rsidP="006836DF">
      <w:pPr>
        <w:spacing w:line="276" w:lineRule="auto"/>
      </w:pPr>
    </w:p>
    <w:p w14:paraId="034386D3" w14:textId="77777777" w:rsidR="00226089" w:rsidRDefault="00226089" w:rsidP="006836DF">
      <w:pPr>
        <w:spacing w:line="276" w:lineRule="auto"/>
      </w:pPr>
    </w:p>
    <w:p w14:paraId="5097FB68" w14:textId="77777777" w:rsidR="00226089" w:rsidRDefault="00226089" w:rsidP="006836DF">
      <w:pPr>
        <w:spacing w:line="276" w:lineRule="auto"/>
      </w:pPr>
    </w:p>
    <w:p w14:paraId="7194ABCF" w14:textId="77777777" w:rsidR="00226089" w:rsidRDefault="00226089" w:rsidP="006836DF">
      <w:pPr>
        <w:spacing w:line="276" w:lineRule="auto"/>
      </w:pPr>
    </w:p>
    <w:p w14:paraId="6F900BAC" w14:textId="77777777" w:rsidR="00226089" w:rsidRDefault="00226089" w:rsidP="006836DF">
      <w:pPr>
        <w:spacing w:line="276" w:lineRule="auto"/>
      </w:pPr>
    </w:p>
    <w:p w14:paraId="041CBFD9" w14:textId="77777777" w:rsidR="00226089" w:rsidRDefault="00226089" w:rsidP="006836DF">
      <w:pPr>
        <w:spacing w:line="276" w:lineRule="auto"/>
      </w:pPr>
    </w:p>
    <w:p w14:paraId="5DF88CC5" w14:textId="77777777" w:rsidR="00226089" w:rsidRDefault="00226089" w:rsidP="006836DF">
      <w:pPr>
        <w:spacing w:line="276" w:lineRule="auto"/>
      </w:pPr>
    </w:p>
    <w:p w14:paraId="233D5076" w14:textId="77777777" w:rsidR="00226089" w:rsidRDefault="00226089" w:rsidP="006836DF">
      <w:pPr>
        <w:spacing w:line="276" w:lineRule="auto"/>
      </w:pPr>
    </w:p>
    <w:p w14:paraId="0244921E" w14:textId="77777777" w:rsidR="00226089" w:rsidRDefault="00226089" w:rsidP="006836DF">
      <w:pPr>
        <w:spacing w:line="276" w:lineRule="auto"/>
      </w:pPr>
    </w:p>
    <w:p w14:paraId="1BA634CF" w14:textId="77777777" w:rsidR="00226089" w:rsidRDefault="00226089" w:rsidP="006836DF">
      <w:pPr>
        <w:spacing w:line="276" w:lineRule="auto"/>
      </w:pPr>
    </w:p>
    <w:p w14:paraId="10606815" w14:textId="77777777" w:rsidR="006836DF" w:rsidRDefault="006836DF" w:rsidP="006836DF">
      <w:pPr>
        <w:spacing w:line="276" w:lineRule="auto"/>
      </w:pPr>
      <w:r>
        <w:lastRenderedPageBreak/>
        <w:t>24_Director_Student_View_Conflict</w:t>
      </w:r>
    </w:p>
    <w:p w14:paraId="5D85A992" w14:textId="0DB39455"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Wegter, </w:t>
      </w:r>
      <w:proofErr w:type="spellStart"/>
      <w:r w:rsidR="006836DF">
        <w:t>Yifei</w:t>
      </w:r>
      <w:proofErr w:type="spellEnd"/>
      <w:r w:rsidR="006836DF">
        <w:t xml:space="preserve"> Zhu</w:t>
      </w:r>
    </w:p>
    <w:p w14:paraId="6BC72BDD" w14:textId="77777777" w:rsidR="006836DF" w:rsidRDefault="006836DF" w:rsidP="006836DF">
      <w:pPr>
        <w:spacing w:line="276" w:lineRule="auto"/>
      </w:pPr>
      <w:r>
        <w:t>Annotations:</w:t>
      </w:r>
      <w:r w:rsidRPr="00F9146E">
        <w:t xml:space="preserve"> </w:t>
      </w:r>
      <w:proofErr w:type="spellStart"/>
      <w:r>
        <w:t>Yifei</w:t>
      </w:r>
      <w:proofErr w:type="spellEnd"/>
      <w:r>
        <w:t xml:space="preserve"> Zhu</w:t>
      </w:r>
    </w:p>
    <w:p w14:paraId="6423832D" w14:textId="09228E23" w:rsidR="006836DF" w:rsidRDefault="006836DF" w:rsidP="006836DF">
      <w:pPr>
        <w:spacing w:line="276" w:lineRule="auto"/>
      </w:pPr>
    </w:p>
    <w:p w14:paraId="416C4B36" w14:textId="77777777"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14:paraId="728E25BD" w14:textId="77777777" w:rsidR="006836DF" w:rsidRDefault="006836DF" w:rsidP="006836DF">
      <w:pPr>
        <w:spacing w:line="276" w:lineRule="auto"/>
      </w:pPr>
    </w:p>
    <w:p w14:paraId="524ABCAB" w14:textId="77777777"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14:paraId="1834D373" w14:textId="77777777" w:rsidR="006836DF" w:rsidRDefault="006836DF" w:rsidP="006836DF">
      <w:pPr>
        <w:spacing w:line="276" w:lineRule="auto"/>
      </w:pPr>
    </w:p>
    <w:p w14:paraId="3DA0A8C3" w14:textId="77777777" w:rsidR="006836DF" w:rsidRDefault="006836DF" w:rsidP="006836DF">
      <w:pPr>
        <w:spacing w:line="276" w:lineRule="auto"/>
        <w:rPr>
          <w:b/>
        </w:rPr>
      </w:pPr>
      <w:r>
        <w:rPr>
          <w:b/>
          <w:u w:val="single"/>
        </w:rPr>
        <w:t>Interface Elements</w:t>
      </w:r>
      <w:r w:rsidRPr="00BA134B">
        <w:rPr>
          <w:b/>
        </w:rPr>
        <w:t xml:space="preserve">: </w:t>
      </w:r>
    </w:p>
    <w:p w14:paraId="57770D57" w14:textId="77777777" w:rsidR="006836DF" w:rsidRPr="00DA5A47" w:rsidRDefault="006836DF" w:rsidP="006836DF">
      <w:pPr>
        <w:spacing w:line="276" w:lineRule="auto"/>
        <w:rPr>
          <w:b/>
        </w:rPr>
      </w:pPr>
      <w:r>
        <w:t>1. Go to the previous or next form.</w:t>
      </w:r>
    </w:p>
    <w:p w14:paraId="0D47ADE8" w14:textId="77777777" w:rsidR="006836DF" w:rsidRDefault="006836DF" w:rsidP="006836DF">
      <w:pPr>
        <w:spacing w:line="276" w:lineRule="auto"/>
      </w:pPr>
      <w:r>
        <w:t>2.  The checkmark shows the dates a student has a class conflict.</w:t>
      </w:r>
    </w:p>
    <w:p w14:paraId="11E754F5" w14:textId="77777777" w:rsidR="006836DF" w:rsidRDefault="006836DF" w:rsidP="006836DF">
      <w:pPr>
        <w:spacing w:line="276" w:lineRule="auto"/>
      </w:pPr>
      <w:r>
        <w:t>3. The Start Date and End Date the student has classes conflict</w:t>
      </w:r>
    </w:p>
    <w:p w14:paraId="72B2ECE7" w14:textId="77777777" w:rsidR="006836DF" w:rsidRDefault="006836DF" w:rsidP="006836DF">
      <w:pPr>
        <w:spacing w:line="276" w:lineRule="auto"/>
      </w:pPr>
      <w:r>
        <w:t>4. Shows what portion of class will be missed. (</w:t>
      </w:r>
      <w:proofErr w:type="gramStart"/>
      <w:r>
        <w:t>radio</w:t>
      </w:r>
      <w:proofErr w:type="gramEnd"/>
      <w:r>
        <w:t xml:space="preserve"> buttons and text box)</w:t>
      </w:r>
    </w:p>
    <w:p w14:paraId="55375912" w14:textId="77777777" w:rsidR="006836DF" w:rsidRDefault="006836DF" w:rsidP="006836DF">
      <w:pPr>
        <w:spacing w:line="276" w:lineRule="auto"/>
      </w:pPr>
      <w:r>
        <w:t xml:space="preserve">5. The text field shows the conflicts course department </w:t>
      </w:r>
    </w:p>
    <w:p w14:paraId="4760EAD2" w14:textId="77777777" w:rsidR="006836DF" w:rsidRDefault="006836DF" w:rsidP="006836DF">
      <w:pPr>
        <w:spacing w:line="276" w:lineRule="auto"/>
      </w:pPr>
      <w:r>
        <w:t>6.</w:t>
      </w:r>
      <w:r w:rsidRPr="007E7D03">
        <w:t xml:space="preserve"> </w:t>
      </w:r>
      <w:r>
        <w:t xml:space="preserve">The text field shows the conflicts course name </w:t>
      </w:r>
    </w:p>
    <w:p w14:paraId="6C1D479D" w14:textId="77777777" w:rsidR="006836DF" w:rsidRDefault="006836DF" w:rsidP="006836DF">
      <w:pPr>
        <w:spacing w:line="276" w:lineRule="auto"/>
      </w:pPr>
      <w:r>
        <w:t>7.</w:t>
      </w:r>
      <w:r w:rsidRPr="007E7D03">
        <w:t xml:space="preserve"> </w:t>
      </w:r>
      <w:r>
        <w:t>The text field shows the conflicts course section</w:t>
      </w:r>
    </w:p>
    <w:p w14:paraId="3A513D42" w14:textId="77777777" w:rsidR="006836DF" w:rsidRDefault="006836DF" w:rsidP="006836DF">
      <w:pPr>
        <w:spacing w:line="276" w:lineRule="auto"/>
      </w:pPr>
      <w:r>
        <w:t>8.</w:t>
      </w:r>
      <w:r w:rsidRPr="007E7D03">
        <w:t xml:space="preserve"> </w:t>
      </w:r>
      <w:r>
        <w:t>The text field shows the conflicts course address</w:t>
      </w:r>
    </w:p>
    <w:p w14:paraId="59A7E41E" w14:textId="77777777" w:rsidR="006836DF" w:rsidRDefault="006836DF" w:rsidP="006836DF">
      <w:pPr>
        <w:spacing w:line="276" w:lineRule="auto"/>
      </w:pPr>
      <w:r>
        <w:t>9.</w:t>
      </w:r>
      <w:r w:rsidRPr="007E7D03">
        <w:t xml:space="preserve"> </w:t>
      </w:r>
      <w:r>
        <w:t>The text field shows comments from the student for the conflict</w:t>
      </w:r>
    </w:p>
    <w:p w14:paraId="18E73642" w14:textId="77777777" w:rsidR="006836DF" w:rsidRDefault="006836DF" w:rsidP="006836DF">
      <w:pPr>
        <w:spacing w:line="276" w:lineRule="auto"/>
      </w:pPr>
      <w:r>
        <w:t>10. The Director clicks on the “Approve” button, if he agrees with the class conflict</w:t>
      </w:r>
    </w:p>
    <w:p w14:paraId="79192FE8" w14:textId="77777777" w:rsidR="006836DF" w:rsidRDefault="006836DF" w:rsidP="006836DF">
      <w:pPr>
        <w:spacing w:line="276" w:lineRule="auto"/>
      </w:pPr>
      <w:r>
        <w:t>11. The Director clicks on the “Deny and Message” button, if he disagrees with the class conflict</w:t>
      </w:r>
    </w:p>
    <w:p w14:paraId="564FBE62" w14:textId="77777777"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14:paraId="4C478D0B" w14:textId="77777777"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14:paraId="6FFAB7DC" w14:textId="77777777"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14:paraId="006C5D19" w14:textId="77777777" w:rsidR="006836DF" w:rsidRDefault="006836DF" w:rsidP="006836DF">
      <w:pPr>
        <w:spacing w:line="276" w:lineRule="auto"/>
      </w:pPr>
    </w:p>
    <w:p w14:paraId="583C4A64" w14:textId="77777777" w:rsidR="006836DF" w:rsidRDefault="006836DF" w:rsidP="006836DF">
      <w:pPr>
        <w:spacing w:line="276" w:lineRule="auto"/>
      </w:pPr>
    </w:p>
    <w:p w14:paraId="1A3ED4F8" w14:textId="77777777" w:rsidR="006836DF" w:rsidRDefault="006836DF" w:rsidP="006836DF">
      <w:pPr>
        <w:spacing w:line="276" w:lineRule="auto"/>
      </w:pPr>
      <w:r>
        <w:t>25_Director_Student_Absence_List</w:t>
      </w:r>
    </w:p>
    <w:p w14:paraId="777CF1C0" w14:textId="77777777" w:rsidR="006836DF" w:rsidRDefault="006836DF" w:rsidP="006836DF">
      <w:pPr>
        <w:spacing w:line="276" w:lineRule="auto"/>
      </w:pPr>
      <w:r>
        <w:t>Sketch: Todd Wegter</w:t>
      </w:r>
    </w:p>
    <w:p w14:paraId="0F5353C8" w14:textId="77777777" w:rsidR="006836DF" w:rsidRDefault="006836DF" w:rsidP="006836DF">
      <w:pPr>
        <w:spacing w:line="276" w:lineRule="auto"/>
      </w:pPr>
      <w:r>
        <w:t xml:space="preserve">Annotations: </w:t>
      </w:r>
      <w:proofErr w:type="spellStart"/>
      <w:r>
        <w:t>Yifei</w:t>
      </w:r>
      <w:proofErr w:type="spellEnd"/>
      <w:r>
        <w:t xml:space="preserve"> Zhu</w:t>
      </w:r>
    </w:p>
    <w:p w14:paraId="0AC1CB0B" w14:textId="77777777" w:rsidR="006836DF" w:rsidRDefault="006836DF" w:rsidP="006836DF">
      <w:pPr>
        <w:spacing w:line="276" w:lineRule="auto"/>
      </w:pPr>
    </w:p>
    <w:p w14:paraId="47971EFE" w14:textId="754646C9"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14:paraId="0B8CC062" w14:textId="77777777" w:rsidR="006836DF" w:rsidRDefault="006836DF" w:rsidP="006836DF">
      <w:pPr>
        <w:spacing w:line="276" w:lineRule="auto"/>
        <w:rPr>
          <w:b/>
        </w:rPr>
      </w:pPr>
    </w:p>
    <w:p w14:paraId="31BD155E" w14:textId="77777777" w:rsidR="006836DF" w:rsidRDefault="006836DF" w:rsidP="006836DF">
      <w:pPr>
        <w:spacing w:line="276" w:lineRule="auto"/>
      </w:pPr>
      <w:r w:rsidRPr="009D3788">
        <w:rPr>
          <w:b/>
          <w:u w:val="single"/>
        </w:rPr>
        <w:t>Purpose</w:t>
      </w:r>
      <w:r>
        <w:t xml:space="preserve">: Allows the director to view a student’s individual report </w:t>
      </w:r>
    </w:p>
    <w:p w14:paraId="3DE97F9B" w14:textId="77777777" w:rsidR="006836DF" w:rsidRDefault="006836DF" w:rsidP="006836DF">
      <w:pPr>
        <w:spacing w:line="276" w:lineRule="auto"/>
      </w:pPr>
    </w:p>
    <w:p w14:paraId="41D12996" w14:textId="77777777"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14:paraId="103535E3" w14:textId="77777777" w:rsidR="006836DF" w:rsidRDefault="006836DF" w:rsidP="006836DF">
      <w:pPr>
        <w:spacing w:line="276" w:lineRule="auto"/>
      </w:pPr>
    </w:p>
    <w:p w14:paraId="6461097F" w14:textId="77777777" w:rsidR="006836DF" w:rsidRPr="009D3788" w:rsidRDefault="006836DF" w:rsidP="006836DF">
      <w:pPr>
        <w:spacing w:line="276" w:lineRule="auto"/>
        <w:rPr>
          <w:b/>
          <w:u w:val="single"/>
        </w:rPr>
      </w:pPr>
      <w:r>
        <w:rPr>
          <w:b/>
          <w:u w:val="single"/>
        </w:rPr>
        <w:t>Interface Elements</w:t>
      </w:r>
      <w:r w:rsidRPr="009D3788">
        <w:rPr>
          <w:b/>
          <w:u w:val="single"/>
        </w:rPr>
        <w:t xml:space="preserve">: </w:t>
      </w:r>
    </w:p>
    <w:p w14:paraId="79B64AA3" w14:textId="77777777" w:rsidR="006836DF" w:rsidRDefault="006836DF" w:rsidP="006836DF">
      <w:pPr>
        <w:spacing w:line="276" w:lineRule="auto"/>
      </w:pPr>
      <w:r>
        <w:t>1. The tabs show different types of graphs and forms.</w:t>
      </w:r>
    </w:p>
    <w:p w14:paraId="615A58EE" w14:textId="77777777" w:rsidR="006836DF" w:rsidRDefault="006836DF" w:rsidP="006836DF">
      <w:pPr>
        <w:spacing w:line="276" w:lineRule="auto"/>
      </w:pPr>
      <w:r>
        <w:t>2. The dates the students have class.</w:t>
      </w:r>
    </w:p>
    <w:p w14:paraId="62129D44" w14:textId="77777777" w:rsidR="006836DF" w:rsidRDefault="006836DF" w:rsidP="006836DF">
      <w:pPr>
        <w:spacing w:line="276" w:lineRule="auto"/>
      </w:pPr>
      <w:r>
        <w:t xml:space="preserve">3. The checkmark indicates that the student came to class </w:t>
      </w:r>
    </w:p>
    <w:p w14:paraId="7F282EBD" w14:textId="77777777" w:rsidR="006836DF" w:rsidRDefault="006836DF" w:rsidP="006836DF">
      <w:pPr>
        <w:spacing w:line="276" w:lineRule="auto"/>
      </w:pPr>
      <w:r>
        <w:t xml:space="preserve">4. The checkmark indicates that the student was absent from class </w:t>
      </w:r>
    </w:p>
    <w:p w14:paraId="4395FE39" w14:textId="77777777" w:rsidR="006836DF" w:rsidRDefault="006836DF" w:rsidP="006836DF">
      <w:pPr>
        <w:spacing w:line="276" w:lineRule="auto"/>
      </w:pPr>
      <w:r>
        <w:lastRenderedPageBreak/>
        <w:t xml:space="preserve">5. The checkmark indicates that the student was tardy from class </w:t>
      </w:r>
    </w:p>
    <w:p w14:paraId="6C46AA65" w14:textId="77777777" w:rsidR="006836DF" w:rsidRDefault="006836DF" w:rsidP="006836DF">
      <w:pPr>
        <w:spacing w:line="276" w:lineRule="auto"/>
      </w:pPr>
      <w:r>
        <w:t>6.</w:t>
      </w:r>
      <w:r w:rsidRPr="007E7D03">
        <w:t xml:space="preserve"> </w:t>
      </w:r>
      <w:r>
        <w:t>The checkmark indicates that the student was excused from class</w:t>
      </w:r>
    </w:p>
    <w:p w14:paraId="6E03CECA" w14:textId="77777777" w:rsidR="006836DF" w:rsidRDefault="006836DF" w:rsidP="006836DF">
      <w:pPr>
        <w:spacing w:line="276" w:lineRule="auto"/>
      </w:pPr>
      <w:r>
        <w:t>7.</w:t>
      </w:r>
      <w:r w:rsidRPr="007E7D03">
        <w:t xml:space="preserve"> </w:t>
      </w:r>
      <w:r>
        <w:t>The text field shows the reason the student could not get to class on time</w:t>
      </w:r>
    </w:p>
    <w:p w14:paraId="2320FD04" w14:textId="77777777"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14:paraId="43975001" w14:textId="77777777"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14:paraId="1EE51021" w14:textId="77777777"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14:paraId="54A88CB1" w14:textId="77777777"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14:paraId="612A3FCF" w14:textId="77777777" w:rsidR="006836DF" w:rsidRDefault="006836DF" w:rsidP="006836DF">
      <w:pPr>
        <w:spacing w:line="276" w:lineRule="auto"/>
      </w:pPr>
    </w:p>
    <w:p w14:paraId="2CDEDC6A" w14:textId="39E06B4C" w:rsidR="006836DF" w:rsidRDefault="006836DF" w:rsidP="006836DF">
      <w:pPr>
        <w:spacing w:line="276" w:lineRule="auto"/>
      </w:pPr>
      <w:r>
        <w:t>26_TA_Page</w:t>
      </w:r>
    </w:p>
    <w:p w14:paraId="7CBA9DC7" w14:textId="77777777" w:rsidR="006836DF" w:rsidRDefault="006836DF" w:rsidP="006836DF">
      <w:pPr>
        <w:spacing w:line="276" w:lineRule="auto"/>
      </w:pPr>
      <w:r>
        <w:t>Sketch: Todd Wegter</w:t>
      </w:r>
    </w:p>
    <w:p w14:paraId="1E43E23E" w14:textId="77777777" w:rsidR="006836DF" w:rsidRDefault="006836DF" w:rsidP="006836DF">
      <w:pPr>
        <w:spacing w:line="276" w:lineRule="auto"/>
      </w:pPr>
      <w:r>
        <w:t>Annotations: Todd Wegter</w:t>
      </w:r>
    </w:p>
    <w:p w14:paraId="2D4B1D3F" w14:textId="77777777" w:rsidR="006836DF" w:rsidRDefault="006836DF" w:rsidP="006836DF">
      <w:pPr>
        <w:spacing w:line="276" w:lineRule="auto"/>
      </w:pPr>
    </w:p>
    <w:p w14:paraId="35ADC09F" w14:textId="0722C181"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07AA5" w14:textId="77777777" w:rsidR="006836DF" w:rsidRPr="00804D8F" w:rsidRDefault="006836DF"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14:paraId="01807AA5" w14:textId="77777777" w:rsidR="006836DF" w:rsidRPr="00804D8F" w:rsidRDefault="006836DF"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5B9ED" w14:textId="77777777" w:rsidR="006836DF" w:rsidRPr="00804D8F" w:rsidRDefault="006836DF"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14:paraId="1425B9ED" w14:textId="77777777" w:rsidR="006836DF" w:rsidRPr="00804D8F" w:rsidRDefault="006836DF"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F2294" w14:textId="77777777" w:rsidR="006836DF" w:rsidRPr="00804D8F" w:rsidRDefault="006836DF"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14:paraId="579F2294" w14:textId="77777777" w:rsidR="006836DF" w:rsidRPr="00804D8F" w:rsidRDefault="006836DF"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DFF77" w14:textId="77777777" w:rsidR="006836DF" w:rsidRPr="00804D8F" w:rsidRDefault="006836DF"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14:paraId="538DFF77" w14:textId="77777777" w:rsidR="006836DF" w:rsidRPr="00804D8F" w:rsidRDefault="006836DF"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7CCB7" w14:textId="77777777" w:rsidR="006836DF" w:rsidRPr="00804D8F" w:rsidRDefault="006836DF"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14:paraId="36D7CCB7" w14:textId="77777777" w:rsidR="006836DF" w:rsidRPr="00804D8F" w:rsidRDefault="006836DF"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E0A79" w14:textId="77777777" w:rsidR="006836DF" w:rsidRPr="00804D8F" w:rsidRDefault="006836DF"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14:paraId="091E0A79" w14:textId="77777777" w:rsidR="006836DF" w:rsidRPr="00804D8F" w:rsidRDefault="006836DF"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4D870" w14:textId="77777777" w:rsidR="006836DF" w:rsidRPr="00804D8F" w:rsidRDefault="006836DF"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14:paraId="5414D870" w14:textId="77777777" w:rsidR="006836DF" w:rsidRPr="00804D8F" w:rsidRDefault="006836DF"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C69F7" w14:textId="77777777" w:rsidR="006836DF" w:rsidRPr="00804D8F" w:rsidRDefault="006836DF"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14:paraId="69CC69F7" w14:textId="77777777" w:rsidR="006836DF" w:rsidRPr="00804D8F" w:rsidRDefault="006836DF"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2145CA88" w14:textId="77777777" w:rsidR="006836DF" w:rsidRDefault="006836DF" w:rsidP="006836DF">
      <w:pPr>
        <w:spacing w:line="276" w:lineRule="auto"/>
      </w:pPr>
    </w:p>
    <w:p w14:paraId="0D777875" w14:textId="77777777"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14:paraId="3B54EB0F" w14:textId="77777777" w:rsidR="006836DF" w:rsidRDefault="006836DF" w:rsidP="006836DF">
      <w:pPr>
        <w:spacing w:line="276" w:lineRule="auto"/>
      </w:pPr>
    </w:p>
    <w:p w14:paraId="43CA6E06" w14:textId="77777777" w:rsidR="006836DF" w:rsidRDefault="006836DF" w:rsidP="006836DF">
      <w:pPr>
        <w:spacing w:line="276" w:lineRule="auto"/>
      </w:pPr>
      <w:r>
        <w:rPr>
          <w:b/>
          <w:u w:val="single"/>
        </w:rPr>
        <w:t>Loading Events</w:t>
      </w:r>
      <w:r>
        <w:t>: User logs in to the online application as a TA.</w:t>
      </w:r>
    </w:p>
    <w:p w14:paraId="47EBB246" w14:textId="77777777" w:rsidR="006836DF" w:rsidRDefault="006836DF" w:rsidP="006836DF">
      <w:pPr>
        <w:spacing w:line="276" w:lineRule="auto"/>
      </w:pPr>
    </w:p>
    <w:p w14:paraId="3822F5F5" w14:textId="77777777" w:rsidR="006836DF" w:rsidRDefault="006836DF" w:rsidP="006836DF">
      <w:pPr>
        <w:spacing w:line="276" w:lineRule="auto"/>
      </w:pPr>
      <w:r>
        <w:rPr>
          <w:b/>
          <w:u w:val="single"/>
        </w:rPr>
        <w:t>Interface Elements</w:t>
      </w:r>
      <w:r>
        <w:t>:</w:t>
      </w:r>
    </w:p>
    <w:p w14:paraId="30427945" w14:textId="77777777" w:rsidR="006836DF" w:rsidRDefault="006836DF" w:rsidP="006836DF">
      <w:pPr>
        <w:numPr>
          <w:ilvl w:val="0"/>
          <w:numId w:val="9"/>
        </w:numPr>
        <w:spacing w:line="276" w:lineRule="auto"/>
      </w:pPr>
      <w:r>
        <w:t>Help Button. Pulls up a help page (</w:t>
      </w:r>
      <w:r w:rsidRPr="002B4E1A">
        <w:rPr>
          <w:color w:val="4BACC6"/>
        </w:rPr>
        <w:t>27_Help</w:t>
      </w:r>
      <w:r>
        <w:t>) detailing the items on this page and how to use them.</w:t>
      </w:r>
    </w:p>
    <w:p w14:paraId="01330790" w14:textId="77777777" w:rsidR="006836DF" w:rsidRDefault="006836DF" w:rsidP="006836DF">
      <w:pPr>
        <w:numPr>
          <w:ilvl w:val="0"/>
          <w:numId w:val="9"/>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14:paraId="1DB5DB55" w14:textId="77777777" w:rsidR="006836DF" w:rsidRDefault="006836DF" w:rsidP="006836DF">
      <w:pPr>
        <w:numPr>
          <w:ilvl w:val="0"/>
          <w:numId w:val="9"/>
        </w:numPr>
        <w:spacing w:line="276" w:lineRule="auto"/>
      </w:pPr>
      <w:r>
        <w:lastRenderedPageBreak/>
        <w:t>Upload Button. Uploads the selected attendance data file</w:t>
      </w:r>
    </w:p>
    <w:p w14:paraId="64AC1250" w14:textId="77777777" w:rsidR="006836DF" w:rsidRDefault="006836DF" w:rsidP="006836DF">
      <w:pPr>
        <w:numPr>
          <w:ilvl w:val="0"/>
          <w:numId w:val="9"/>
        </w:numPr>
        <w:spacing w:line="276" w:lineRule="auto"/>
      </w:pPr>
      <w:r>
        <w:t>Progress Bar. Shows the progress of the attendance file upload.</w:t>
      </w:r>
    </w:p>
    <w:p w14:paraId="38476283" w14:textId="77777777" w:rsidR="006836DF" w:rsidRPr="004F14FF" w:rsidRDefault="006836DF" w:rsidP="006836DF">
      <w:pPr>
        <w:numPr>
          <w:ilvl w:val="0"/>
          <w:numId w:val="9"/>
        </w:numPr>
        <w:spacing w:line="276" w:lineRule="auto"/>
      </w:pPr>
      <w:r>
        <w:t>Logout Button. Allows user to logout, returning them to the main screen (</w:t>
      </w:r>
      <w:r w:rsidRPr="002B4E1A">
        <w:rPr>
          <w:color w:val="4BACC6"/>
        </w:rPr>
        <w:t>4_Main_Page</w:t>
      </w:r>
      <w:r>
        <w:t>).</w:t>
      </w:r>
    </w:p>
    <w:p w14:paraId="259B1CD9" w14:textId="77777777" w:rsidR="006836DF" w:rsidRPr="004F14FF" w:rsidRDefault="006836DF" w:rsidP="006836DF">
      <w:pPr>
        <w:numPr>
          <w:ilvl w:val="0"/>
          <w:numId w:val="9"/>
        </w:numPr>
        <w:spacing w:line="276" w:lineRule="auto"/>
      </w:pPr>
      <w:r>
        <w:t>File Not Found Alert. The file specified to upload in (</w:t>
      </w:r>
      <w:r>
        <w:rPr>
          <w:color w:val="FF0000"/>
        </w:rPr>
        <w:t>2</w:t>
      </w:r>
      <w:r>
        <w:t>) could not be found when (</w:t>
      </w:r>
      <w:r>
        <w:rPr>
          <w:color w:val="FF0000"/>
        </w:rPr>
        <w:t>3</w:t>
      </w:r>
      <w:r>
        <w:t>) is clicked.</w:t>
      </w:r>
    </w:p>
    <w:p w14:paraId="4AAE81D4" w14:textId="77777777" w:rsidR="006836DF" w:rsidRPr="004F14FF" w:rsidRDefault="006836DF" w:rsidP="006836DF">
      <w:pPr>
        <w:numPr>
          <w:ilvl w:val="0"/>
          <w:numId w:val="9"/>
        </w:numPr>
        <w:spacing w:line="276" w:lineRule="auto"/>
      </w:pPr>
      <w:r>
        <w:t>File Type Alert. The type of the file specified to upload in (</w:t>
      </w:r>
      <w:r>
        <w:rPr>
          <w:color w:val="FF0000"/>
        </w:rPr>
        <w:t>2</w:t>
      </w:r>
      <w:r>
        <w:t>) when (</w:t>
      </w:r>
      <w:r>
        <w:rPr>
          <w:color w:val="FF0000"/>
        </w:rPr>
        <w:t>3</w:t>
      </w:r>
      <w:r>
        <w:t>) is clicked is not supported.</w:t>
      </w:r>
    </w:p>
    <w:p w14:paraId="23B7896B" w14:textId="77777777" w:rsidR="006836DF" w:rsidRDefault="006836DF" w:rsidP="006836DF">
      <w:pPr>
        <w:numPr>
          <w:ilvl w:val="0"/>
          <w:numId w:val="9"/>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14:paraId="7E223C7E" w14:textId="77777777" w:rsidR="00226089" w:rsidRDefault="00226089" w:rsidP="006836DF">
      <w:pPr>
        <w:spacing w:line="276" w:lineRule="auto"/>
      </w:pPr>
    </w:p>
    <w:p w14:paraId="531F9AD2" w14:textId="71810824" w:rsidR="006836DF" w:rsidRDefault="006836DF" w:rsidP="006836DF">
      <w:pPr>
        <w:spacing w:line="276" w:lineRule="auto"/>
      </w:pPr>
      <w:r>
        <w:t>27_Help</w:t>
      </w:r>
    </w:p>
    <w:p w14:paraId="7E835908" w14:textId="77777777" w:rsidR="006836DF" w:rsidRDefault="006836DF" w:rsidP="006836DF">
      <w:pPr>
        <w:spacing w:line="276" w:lineRule="auto"/>
      </w:pPr>
      <w:r>
        <w:t>Sketch: Todd Wegter</w:t>
      </w:r>
    </w:p>
    <w:p w14:paraId="0FFB7395" w14:textId="77777777" w:rsidR="006836DF" w:rsidRDefault="006836DF" w:rsidP="006836DF">
      <w:pPr>
        <w:spacing w:line="276" w:lineRule="auto"/>
      </w:pPr>
      <w:r>
        <w:t>Annotations: Todd Wegter</w:t>
      </w:r>
    </w:p>
    <w:p w14:paraId="3C8DCF5B" w14:textId="77777777" w:rsidR="006836DF" w:rsidRDefault="006836DF" w:rsidP="006836DF">
      <w:pPr>
        <w:spacing w:line="276" w:lineRule="auto"/>
      </w:pPr>
    </w:p>
    <w:p w14:paraId="2758A0B0" w14:textId="043BC6B1"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CF699" w14:textId="77777777" w:rsidR="006836DF" w:rsidRPr="00804D8F" w:rsidRDefault="006836DF"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14:paraId="36FCF699" w14:textId="77777777" w:rsidR="006836DF" w:rsidRPr="00804D8F" w:rsidRDefault="006836DF"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0EB20" w14:textId="77777777" w:rsidR="006836DF" w:rsidRPr="00804D8F" w:rsidRDefault="006836DF"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14:paraId="3CB0EB20" w14:textId="77777777" w:rsidR="006836DF" w:rsidRPr="00804D8F" w:rsidRDefault="006836DF"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14:paraId="0E19567C" w14:textId="77777777" w:rsidR="006836DF" w:rsidRDefault="006836DF" w:rsidP="006836DF">
      <w:pPr>
        <w:spacing w:line="276" w:lineRule="auto"/>
      </w:pPr>
    </w:p>
    <w:p w14:paraId="7D177EA7" w14:textId="77777777" w:rsidR="006836DF" w:rsidRDefault="006836DF" w:rsidP="006836DF">
      <w:pPr>
        <w:spacing w:line="276" w:lineRule="auto"/>
      </w:pPr>
    </w:p>
    <w:p w14:paraId="0962C1EF" w14:textId="77777777" w:rsidR="006836DF" w:rsidRDefault="006836DF" w:rsidP="006836DF">
      <w:pPr>
        <w:spacing w:line="276" w:lineRule="auto"/>
      </w:pPr>
      <w:r>
        <w:rPr>
          <w:b/>
          <w:u w:val="single"/>
        </w:rPr>
        <w:t>Purpose</w:t>
      </w:r>
      <w:r>
        <w:t>: This screen pops up over other screens when the Help Button is pushed. It is custom tailored to each screen.</w:t>
      </w:r>
    </w:p>
    <w:p w14:paraId="2CB6ABA4" w14:textId="77777777" w:rsidR="006836DF" w:rsidRDefault="006836DF" w:rsidP="006836DF">
      <w:pPr>
        <w:spacing w:line="276" w:lineRule="auto"/>
      </w:pPr>
    </w:p>
    <w:p w14:paraId="76E386CB" w14:textId="77777777" w:rsidR="006836DF" w:rsidRDefault="006836DF" w:rsidP="006836DF">
      <w:pPr>
        <w:spacing w:line="276" w:lineRule="auto"/>
      </w:pPr>
      <w:r>
        <w:rPr>
          <w:b/>
          <w:u w:val="single"/>
        </w:rPr>
        <w:t>Loading Events</w:t>
      </w:r>
      <w:r>
        <w:t>: This screen pops up over other screens when the Help Button is pushed.</w:t>
      </w:r>
    </w:p>
    <w:p w14:paraId="11B7203F" w14:textId="77777777" w:rsidR="006836DF" w:rsidRDefault="006836DF" w:rsidP="006836DF">
      <w:pPr>
        <w:spacing w:line="276" w:lineRule="auto"/>
      </w:pPr>
    </w:p>
    <w:p w14:paraId="0277B1E0" w14:textId="77777777" w:rsidR="00226089" w:rsidRDefault="00226089" w:rsidP="006836DF">
      <w:pPr>
        <w:spacing w:line="276" w:lineRule="auto"/>
      </w:pPr>
    </w:p>
    <w:p w14:paraId="395CC629" w14:textId="77777777" w:rsidR="006836DF" w:rsidRDefault="006836DF" w:rsidP="006836DF">
      <w:pPr>
        <w:spacing w:line="276" w:lineRule="auto"/>
      </w:pPr>
      <w:r>
        <w:rPr>
          <w:b/>
          <w:u w:val="single"/>
        </w:rPr>
        <w:lastRenderedPageBreak/>
        <w:t>Interface Elements</w:t>
      </w:r>
      <w:r>
        <w:t>:</w:t>
      </w:r>
    </w:p>
    <w:p w14:paraId="372AF25B" w14:textId="77777777" w:rsidR="006836DF" w:rsidRPr="002F387B" w:rsidRDefault="006836DF" w:rsidP="006836DF">
      <w:pPr>
        <w:numPr>
          <w:ilvl w:val="0"/>
          <w:numId w:val="10"/>
        </w:numPr>
        <w:spacing w:line="276" w:lineRule="auto"/>
      </w:pPr>
      <w:r>
        <w:t>Exit Button. Closes the help window (</w:t>
      </w:r>
      <w:r>
        <w:rPr>
          <w:color w:val="FF0000"/>
        </w:rPr>
        <w:t>2</w:t>
      </w:r>
      <w:r>
        <w:t>), revealing the page it was loaded over.</w:t>
      </w:r>
    </w:p>
    <w:p w14:paraId="05A05046" w14:textId="77777777" w:rsidR="006836DF" w:rsidRPr="002F387B" w:rsidRDefault="006836DF" w:rsidP="006836DF">
      <w:pPr>
        <w:numPr>
          <w:ilvl w:val="0"/>
          <w:numId w:val="10"/>
        </w:numPr>
        <w:spacing w:line="276" w:lineRule="auto"/>
      </w:pPr>
      <w:r>
        <w:t>Help Window. Gives a detailed account of how to use the page in which the Help Button was clicked.</w:t>
      </w:r>
    </w:p>
    <w:p w14:paraId="72343E48" w14:textId="77777777" w:rsidR="006836DF" w:rsidRDefault="006836DF" w:rsidP="006836DF">
      <w:pPr>
        <w:spacing w:line="276" w:lineRule="auto"/>
      </w:pPr>
    </w:p>
    <w:p w14:paraId="59463A7A" w14:textId="77777777" w:rsidR="006836DF" w:rsidRDefault="006836DF" w:rsidP="006836DF">
      <w:pPr>
        <w:spacing w:line="276" w:lineRule="auto"/>
      </w:pPr>
    </w:p>
    <w:p w14:paraId="6190539D" w14:textId="44EF9AD8" w:rsidR="006836DF" w:rsidRDefault="006836DF" w:rsidP="006836DF">
      <w:pPr>
        <w:spacing w:line="276" w:lineRule="auto"/>
      </w:pPr>
      <w:r>
        <w:t>28_Student_View_Attendance_List</w:t>
      </w:r>
    </w:p>
    <w:p w14:paraId="78E491FD" w14:textId="77777777" w:rsidR="006836DF" w:rsidRDefault="006836DF" w:rsidP="006836DF">
      <w:pPr>
        <w:spacing w:line="276" w:lineRule="auto"/>
      </w:pPr>
      <w:r>
        <w:t>Sketch: Todd Wegter</w:t>
      </w:r>
    </w:p>
    <w:p w14:paraId="73C17C96" w14:textId="77777777" w:rsidR="006836DF" w:rsidRDefault="006836DF" w:rsidP="006836DF">
      <w:pPr>
        <w:spacing w:line="276" w:lineRule="auto"/>
      </w:pPr>
      <w:r>
        <w:t>Annotations: Todd Wegter</w:t>
      </w:r>
    </w:p>
    <w:p w14:paraId="60D57310" w14:textId="77777777" w:rsidR="006836DF" w:rsidRDefault="006836DF" w:rsidP="006836DF">
      <w:pPr>
        <w:spacing w:line="276" w:lineRule="auto"/>
      </w:pPr>
    </w:p>
    <w:p w14:paraId="77AC0E4B" w14:textId="6300BC8E"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E3F2C" w14:textId="77777777" w:rsidR="006836DF" w:rsidRPr="00804D8F" w:rsidRDefault="006836DF"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14:paraId="280E3F2C" w14:textId="77777777" w:rsidR="006836DF" w:rsidRPr="00804D8F" w:rsidRDefault="006836DF"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5F33C" w14:textId="77777777" w:rsidR="006836DF" w:rsidRPr="00804D8F" w:rsidRDefault="006836DF"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14:paraId="4A05F33C" w14:textId="77777777" w:rsidR="006836DF" w:rsidRPr="00804D8F" w:rsidRDefault="006836DF"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FDB42" w14:textId="77777777" w:rsidR="006836DF" w:rsidRPr="00804D8F" w:rsidRDefault="006836DF"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14:paraId="7E1FDB42" w14:textId="77777777" w:rsidR="006836DF" w:rsidRPr="00804D8F" w:rsidRDefault="006836DF"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8F9B4" w14:textId="77777777" w:rsidR="006836DF" w:rsidRPr="00804D8F" w:rsidRDefault="006836DF"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14:paraId="4678F9B4" w14:textId="77777777" w:rsidR="006836DF" w:rsidRPr="00804D8F" w:rsidRDefault="006836DF"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3CF18" w14:textId="77777777" w:rsidR="006836DF" w:rsidRPr="00804D8F" w:rsidRDefault="006836DF"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14:paraId="50A3CF18" w14:textId="77777777" w:rsidR="006836DF" w:rsidRPr="00804D8F" w:rsidRDefault="006836DF"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42215" w14:textId="77777777" w:rsidR="006836DF" w:rsidRPr="00804D8F" w:rsidRDefault="006836DF"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14:paraId="10F42215" w14:textId="77777777" w:rsidR="006836DF" w:rsidRPr="00804D8F" w:rsidRDefault="006836DF"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2E405" w14:textId="77777777" w:rsidR="006836DF" w:rsidRPr="00804D8F" w:rsidRDefault="006836DF"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14:paraId="37A2E405" w14:textId="77777777" w:rsidR="006836DF" w:rsidRPr="00804D8F" w:rsidRDefault="006836DF"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B017D" w14:textId="77777777" w:rsidR="006836DF" w:rsidRPr="00804D8F" w:rsidRDefault="006836DF"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14:paraId="012B017D" w14:textId="77777777" w:rsidR="006836DF" w:rsidRPr="00804D8F" w:rsidRDefault="006836DF"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1FBCB" w14:textId="77777777" w:rsidR="006836DF" w:rsidRPr="00804D8F" w:rsidRDefault="006836DF"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14:paraId="0BA1FBCB" w14:textId="77777777" w:rsidR="006836DF" w:rsidRPr="00804D8F" w:rsidRDefault="006836DF"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14:paraId="1EAD3927" w14:textId="77777777" w:rsidR="006836DF" w:rsidRDefault="006836DF" w:rsidP="006836DF">
      <w:pPr>
        <w:spacing w:line="276" w:lineRule="auto"/>
      </w:pPr>
    </w:p>
    <w:p w14:paraId="767641D7" w14:textId="77777777" w:rsidR="006836DF" w:rsidRDefault="006836DF" w:rsidP="006836DF">
      <w:pPr>
        <w:spacing w:line="276" w:lineRule="auto"/>
      </w:pPr>
      <w:r>
        <w:rPr>
          <w:b/>
          <w:u w:val="single"/>
        </w:rPr>
        <w:t>Purpose</w:t>
      </w:r>
      <w:r>
        <w:t>: This is the page where students can view the list of their attendances by date.</w:t>
      </w:r>
    </w:p>
    <w:p w14:paraId="31C8C98C" w14:textId="77777777" w:rsidR="006836DF" w:rsidRDefault="006836DF" w:rsidP="006836DF">
      <w:pPr>
        <w:spacing w:line="276" w:lineRule="auto"/>
      </w:pPr>
    </w:p>
    <w:p w14:paraId="7EE8BDD2" w14:textId="77777777"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14:paraId="41C729CF" w14:textId="77777777" w:rsidR="006836DF" w:rsidRDefault="006836DF" w:rsidP="006836DF">
      <w:pPr>
        <w:spacing w:line="276" w:lineRule="auto"/>
      </w:pPr>
    </w:p>
    <w:p w14:paraId="109BC23E" w14:textId="77777777" w:rsidR="006836DF" w:rsidRDefault="006836DF" w:rsidP="006836DF">
      <w:pPr>
        <w:spacing w:line="276" w:lineRule="auto"/>
      </w:pPr>
      <w:r>
        <w:rPr>
          <w:b/>
          <w:u w:val="single"/>
        </w:rPr>
        <w:t>Interface Elements</w:t>
      </w:r>
      <w:r>
        <w:t>:</w:t>
      </w:r>
    </w:p>
    <w:p w14:paraId="42778869" w14:textId="77777777" w:rsidR="006836DF" w:rsidRDefault="006836DF" w:rsidP="006836DF">
      <w:pPr>
        <w:numPr>
          <w:ilvl w:val="0"/>
          <w:numId w:val="11"/>
        </w:numPr>
        <w:spacing w:line="276" w:lineRule="auto"/>
        <w:ind w:left="360"/>
      </w:pPr>
      <w:r>
        <w:t>Date Column. This shows the date for each attendance record.</w:t>
      </w:r>
    </w:p>
    <w:p w14:paraId="7EB8ED59" w14:textId="77777777" w:rsidR="006836DF" w:rsidRDefault="006836DF" w:rsidP="006836DF">
      <w:pPr>
        <w:numPr>
          <w:ilvl w:val="0"/>
          <w:numId w:val="11"/>
        </w:numPr>
        <w:spacing w:line="276" w:lineRule="auto"/>
        <w:ind w:left="360"/>
      </w:pPr>
      <w:r>
        <w:t>Present Column. Shows the days the user was present.</w:t>
      </w:r>
    </w:p>
    <w:p w14:paraId="17765AEF" w14:textId="77777777" w:rsidR="006836DF" w:rsidRDefault="006836DF" w:rsidP="006836DF">
      <w:pPr>
        <w:numPr>
          <w:ilvl w:val="0"/>
          <w:numId w:val="11"/>
        </w:numPr>
        <w:spacing w:line="276" w:lineRule="auto"/>
        <w:ind w:left="360"/>
      </w:pPr>
      <w:r>
        <w:lastRenderedPageBreak/>
        <w:t>Absent Column. Shows the days the user was absent.</w:t>
      </w:r>
    </w:p>
    <w:p w14:paraId="328B3002" w14:textId="77777777" w:rsidR="006836DF" w:rsidRDefault="006836DF" w:rsidP="006836DF">
      <w:pPr>
        <w:numPr>
          <w:ilvl w:val="0"/>
          <w:numId w:val="11"/>
        </w:numPr>
        <w:spacing w:line="276" w:lineRule="auto"/>
        <w:ind w:left="360"/>
      </w:pPr>
      <w:r>
        <w:t>Tardy Column. Shows the days the user was tardy.</w:t>
      </w:r>
    </w:p>
    <w:p w14:paraId="20BD8483" w14:textId="77777777" w:rsidR="006836DF" w:rsidRDefault="006836DF" w:rsidP="006836DF">
      <w:pPr>
        <w:numPr>
          <w:ilvl w:val="0"/>
          <w:numId w:val="11"/>
        </w:numPr>
        <w:spacing w:line="276" w:lineRule="auto"/>
        <w:ind w:left="360"/>
      </w:pPr>
      <w:r>
        <w:t>Excused Column. Shows the absences that were excused.</w:t>
      </w:r>
    </w:p>
    <w:p w14:paraId="21914984" w14:textId="77777777" w:rsidR="006836DF" w:rsidRPr="00512B23" w:rsidRDefault="006836DF" w:rsidP="006836DF">
      <w:pPr>
        <w:numPr>
          <w:ilvl w:val="0"/>
          <w:numId w:val="11"/>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14:paraId="5DBE2212" w14:textId="77777777" w:rsidR="006836DF" w:rsidRDefault="006836DF" w:rsidP="006836DF">
      <w:pPr>
        <w:numPr>
          <w:ilvl w:val="0"/>
          <w:numId w:val="11"/>
        </w:numPr>
        <w:spacing w:line="276" w:lineRule="auto"/>
        <w:ind w:left="360"/>
      </w:pPr>
      <w:r w:rsidRPr="00512B23">
        <w:t>Back Button. Takes the user back to the Student Main Page (</w:t>
      </w:r>
      <w:r w:rsidRPr="00512B23">
        <w:rPr>
          <w:color w:val="4BACC6"/>
        </w:rPr>
        <w:t>7_Student_Page</w:t>
      </w:r>
      <w:r>
        <w:t>).</w:t>
      </w:r>
    </w:p>
    <w:p w14:paraId="622DF390" w14:textId="77777777" w:rsidR="006836DF" w:rsidRDefault="006836DF" w:rsidP="006836DF">
      <w:pPr>
        <w:numPr>
          <w:ilvl w:val="0"/>
          <w:numId w:val="11"/>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14:paraId="17E5D227" w14:textId="77777777" w:rsidR="006836DF" w:rsidRDefault="006836DF" w:rsidP="006836DF">
      <w:pPr>
        <w:numPr>
          <w:ilvl w:val="0"/>
          <w:numId w:val="11"/>
        </w:numPr>
        <w:spacing w:line="276" w:lineRule="auto"/>
        <w:ind w:left="360"/>
      </w:pPr>
      <w:r>
        <w:t>Help Button. Pulls up a help page (</w:t>
      </w:r>
      <w:r>
        <w:rPr>
          <w:color w:val="4BACC6"/>
        </w:rPr>
        <w:t>27_Help</w:t>
      </w:r>
      <w:r>
        <w:t>) detailing the items on this page and how to use them.</w:t>
      </w:r>
    </w:p>
    <w:p w14:paraId="66BBD8CA" w14:textId="77777777" w:rsidR="006836DF" w:rsidRDefault="006836DF" w:rsidP="006836DF">
      <w:pPr>
        <w:spacing w:line="276" w:lineRule="auto"/>
      </w:pPr>
    </w:p>
    <w:p w14:paraId="4F78A72E" w14:textId="77777777" w:rsidR="006836DF" w:rsidRDefault="006836DF" w:rsidP="006836DF">
      <w:pPr>
        <w:spacing w:line="276" w:lineRule="auto"/>
      </w:pPr>
    </w:p>
    <w:p w14:paraId="7DE45BB7" w14:textId="77777777" w:rsidR="006836DF" w:rsidRDefault="006836DF" w:rsidP="006836DF">
      <w:pPr>
        <w:spacing w:line="276" w:lineRule="auto"/>
      </w:pPr>
      <w:r>
        <w:t>29_Student_Absence_Form_List</w:t>
      </w:r>
    </w:p>
    <w:p w14:paraId="3C9F679A" w14:textId="77777777" w:rsidR="006836DF" w:rsidRDefault="006836DF" w:rsidP="006836DF">
      <w:pPr>
        <w:spacing w:line="276" w:lineRule="auto"/>
      </w:pPr>
      <w:r>
        <w:t xml:space="preserve">Sketch: Todd Wegter, </w:t>
      </w:r>
      <w:proofErr w:type="spellStart"/>
      <w:r>
        <w:t>Yifei</w:t>
      </w:r>
      <w:proofErr w:type="spellEnd"/>
      <w:r>
        <w:t xml:space="preserve"> Zhu</w:t>
      </w:r>
    </w:p>
    <w:p w14:paraId="4A565CFB" w14:textId="77777777" w:rsidR="006836DF" w:rsidRDefault="006836DF" w:rsidP="006836DF">
      <w:pPr>
        <w:spacing w:line="276" w:lineRule="auto"/>
      </w:pPr>
      <w:r>
        <w:t>Annotations: Todd Wegter</w:t>
      </w:r>
    </w:p>
    <w:p w14:paraId="6E39E172" w14:textId="77777777" w:rsidR="006836DF" w:rsidRDefault="006836DF" w:rsidP="006836DF">
      <w:pPr>
        <w:spacing w:line="276" w:lineRule="auto"/>
      </w:pPr>
    </w:p>
    <w:p w14:paraId="3D8AD191" w14:textId="4C7F8BB8"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CC2FD" w14:textId="77777777" w:rsidR="006836DF" w:rsidRPr="00804D8F" w:rsidRDefault="006836DF"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14:paraId="5F2CC2FD" w14:textId="77777777" w:rsidR="006836DF" w:rsidRPr="00804D8F" w:rsidRDefault="006836DF"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892D9" w14:textId="77777777" w:rsidR="006836DF" w:rsidRPr="00804D8F" w:rsidRDefault="006836DF"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14:paraId="0A1892D9" w14:textId="77777777" w:rsidR="006836DF" w:rsidRPr="00804D8F" w:rsidRDefault="006836DF"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E55A4" w14:textId="77777777" w:rsidR="006836DF" w:rsidRPr="00804D8F" w:rsidRDefault="006836DF"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14:paraId="2E3E55A4" w14:textId="77777777" w:rsidR="006836DF" w:rsidRPr="00804D8F" w:rsidRDefault="006836DF"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F70CD" w14:textId="77777777" w:rsidR="006836DF" w:rsidRPr="00804D8F" w:rsidRDefault="006836DF"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14:paraId="448F70CD" w14:textId="77777777" w:rsidR="006836DF" w:rsidRPr="00804D8F" w:rsidRDefault="006836DF"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2BB49" w14:textId="77777777" w:rsidR="006836DF" w:rsidRPr="00804D8F" w:rsidRDefault="006836DF"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14:paraId="3D12BB49" w14:textId="77777777" w:rsidR="006836DF" w:rsidRPr="00804D8F" w:rsidRDefault="006836DF"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09C40" w14:textId="77777777" w:rsidR="006836DF" w:rsidRPr="00804D8F" w:rsidRDefault="006836DF"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14:paraId="46709C40" w14:textId="77777777" w:rsidR="006836DF" w:rsidRPr="00804D8F" w:rsidRDefault="006836DF"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24757" w14:textId="77777777" w:rsidR="006836DF" w:rsidRPr="00804D8F" w:rsidRDefault="006836DF"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14:paraId="1D124757" w14:textId="77777777" w:rsidR="006836DF" w:rsidRPr="00804D8F" w:rsidRDefault="006836DF"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D8DF9" w14:textId="77777777" w:rsidR="006836DF" w:rsidRPr="00804D8F" w:rsidRDefault="006836DF"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14:paraId="11BD8DF9" w14:textId="77777777" w:rsidR="006836DF" w:rsidRPr="00804D8F" w:rsidRDefault="006836DF"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4472D" w14:textId="77777777" w:rsidR="006836DF" w:rsidRPr="00804D8F" w:rsidRDefault="006836DF"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14:paraId="7E24472D" w14:textId="77777777" w:rsidR="006836DF" w:rsidRPr="00804D8F" w:rsidRDefault="006836DF"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14:paraId="11968AF5" w14:textId="77777777" w:rsidR="006836DF" w:rsidRDefault="006836DF" w:rsidP="006836DF">
      <w:pPr>
        <w:spacing w:line="276" w:lineRule="auto"/>
      </w:pPr>
    </w:p>
    <w:p w14:paraId="575DA654" w14:textId="77777777" w:rsidR="006836DF" w:rsidRDefault="006836DF" w:rsidP="006836DF">
      <w:pPr>
        <w:spacing w:line="276" w:lineRule="auto"/>
      </w:pPr>
      <w:r>
        <w:rPr>
          <w:b/>
          <w:u w:val="single"/>
        </w:rPr>
        <w:t>Purpose</w:t>
      </w:r>
      <w:r>
        <w:t>: This is the student view of absence forms he or she has submitted.</w:t>
      </w:r>
    </w:p>
    <w:p w14:paraId="3EC2CFBD" w14:textId="77777777" w:rsidR="006836DF" w:rsidRDefault="006836DF" w:rsidP="006836DF">
      <w:pPr>
        <w:spacing w:line="276" w:lineRule="auto"/>
      </w:pPr>
    </w:p>
    <w:p w14:paraId="52A85CBA" w14:textId="77777777"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14:paraId="1FFA27F6" w14:textId="77777777" w:rsidR="006836DF" w:rsidRPr="00512B23" w:rsidRDefault="006836DF" w:rsidP="006836DF">
      <w:pPr>
        <w:spacing w:line="276" w:lineRule="auto"/>
      </w:pPr>
    </w:p>
    <w:p w14:paraId="5ADBBA6B" w14:textId="77777777" w:rsidR="006836DF" w:rsidRDefault="006836DF" w:rsidP="006836DF">
      <w:pPr>
        <w:spacing w:line="276" w:lineRule="auto"/>
      </w:pPr>
      <w:r>
        <w:rPr>
          <w:b/>
          <w:u w:val="single"/>
        </w:rPr>
        <w:t>Interface Elements</w:t>
      </w:r>
      <w:r>
        <w:t xml:space="preserve">: </w:t>
      </w:r>
    </w:p>
    <w:p w14:paraId="3A8B8199" w14:textId="77777777" w:rsidR="006836DF" w:rsidRDefault="006836DF" w:rsidP="006836DF">
      <w:pPr>
        <w:numPr>
          <w:ilvl w:val="0"/>
          <w:numId w:val="12"/>
        </w:numPr>
        <w:spacing w:line="276" w:lineRule="auto"/>
      </w:pPr>
      <w:r>
        <w:t>View Buttons. Allows the user to view the absence form in the specified row.</w:t>
      </w:r>
    </w:p>
    <w:p w14:paraId="14F7A58C" w14:textId="77777777" w:rsidR="006836DF" w:rsidRDefault="006836DF" w:rsidP="006836DF">
      <w:pPr>
        <w:numPr>
          <w:ilvl w:val="0"/>
          <w:numId w:val="12"/>
        </w:numPr>
        <w:spacing w:line="276" w:lineRule="auto"/>
      </w:pPr>
      <w:r>
        <w:t>Type of Request Column. Shows the type of the absence form.</w:t>
      </w:r>
    </w:p>
    <w:p w14:paraId="7B96B2F7" w14:textId="77777777" w:rsidR="006836DF" w:rsidRDefault="006836DF" w:rsidP="006836DF">
      <w:pPr>
        <w:numPr>
          <w:ilvl w:val="0"/>
          <w:numId w:val="12"/>
        </w:numPr>
        <w:spacing w:line="276" w:lineRule="auto"/>
      </w:pPr>
      <w:r>
        <w:t>Start Date Column. Shows the start date for repeating absence forms and the only day for single day occurrences.</w:t>
      </w:r>
    </w:p>
    <w:p w14:paraId="5F5C9607" w14:textId="77777777" w:rsidR="006836DF" w:rsidRDefault="006836DF" w:rsidP="006836DF">
      <w:pPr>
        <w:numPr>
          <w:ilvl w:val="0"/>
          <w:numId w:val="12"/>
        </w:numPr>
        <w:spacing w:line="276" w:lineRule="auto"/>
      </w:pPr>
      <w:r>
        <w:t>End Date Column. Shows the end date for repeating absence forms.</w:t>
      </w:r>
    </w:p>
    <w:p w14:paraId="7DF484BF" w14:textId="77777777" w:rsidR="006836DF" w:rsidRDefault="006836DF" w:rsidP="006836DF">
      <w:pPr>
        <w:numPr>
          <w:ilvl w:val="0"/>
          <w:numId w:val="12"/>
        </w:numPr>
        <w:spacing w:line="276" w:lineRule="auto"/>
      </w:pPr>
      <w:r>
        <w:t>Approved Column. Shows the absence requests that have been approved.</w:t>
      </w:r>
    </w:p>
    <w:p w14:paraId="28959D68" w14:textId="77777777" w:rsidR="006836DF" w:rsidRPr="00512B23" w:rsidRDefault="006836DF" w:rsidP="006836DF">
      <w:pPr>
        <w:numPr>
          <w:ilvl w:val="0"/>
          <w:numId w:val="12"/>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14:paraId="0EC468BD" w14:textId="77777777" w:rsidR="006836DF" w:rsidRDefault="006836DF" w:rsidP="006836DF">
      <w:pPr>
        <w:numPr>
          <w:ilvl w:val="0"/>
          <w:numId w:val="12"/>
        </w:numPr>
        <w:spacing w:line="276" w:lineRule="auto"/>
      </w:pPr>
      <w:r w:rsidRPr="00512B23">
        <w:t>Back Button. Takes the user back to the Student Main Page (</w:t>
      </w:r>
      <w:r w:rsidRPr="00512B23">
        <w:rPr>
          <w:color w:val="4BACC6"/>
        </w:rPr>
        <w:t>7_Student_Page</w:t>
      </w:r>
      <w:r>
        <w:t>).</w:t>
      </w:r>
    </w:p>
    <w:p w14:paraId="1FF2D8DA" w14:textId="77777777" w:rsidR="006836DF" w:rsidRDefault="006836DF" w:rsidP="006836DF">
      <w:pPr>
        <w:numPr>
          <w:ilvl w:val="0"/>
          <w:numId w:val="12"/>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14:paraId="4275F3E5" w14:textId="77777777" w:rsidR="006836DF" w:rsidRPr="009A0F8F" w:rsidRDefault="006836DF" w:rsidP="006836DF">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14:paraId="421A63B8" w14:textId="77777777" w:rsidR="006836DF" w:rsidRDefault="006836DF" w:rsidP="006836DF">
      <w:pPr>
        <w:spacing w:line="276" w:lineRule="auto"/>
      </w:pPr>
    </w:p>
    <w:p w14:paraId="09706748" w14:textId="77777777" w:rsidR="006836DF" w:rsidRDefault="006836DF" w:rsidP="006836DF">
      <w:pPr>
        <w:spacing w:line="276" w:lineRule="auto"/>
      </w:pPr>
    </w:p>
    <w:p w14:paraId="37141A5A" w14:textId="77777777" w:rsidR="00226089" w:rsidRDefault="00226089" w:rsidP="006836DF">
      <w:pPr>
        <w:spacing w:line="276" w:lineRule="auto"/>
      </w:pPr>
    </w:p>
    <w:p w14:paraId="1943BCEC" w14:textId="77777777" w:rsidR="00226089" w:rsidRDefault="00226089" w:rsidP="006836DF">
      <w:pPr>
        <w:spacing w:line="276" w:lineRule="auto"/>
      </w:pPr>
    </w:p>
    <w:p w14:paraId="56B3757C" w14:textId="77777777" w:rsidR="00226089" w:rsidRDefault="00226089" w:rsidP="006836DF">
      <w:pPr>
        <w:spacing w:line="276" w:lineRule="auto"/>
      </w:pPr>
    </w:p>
    <w:p w14:paraId="3DAF0863" w14:textId="77777777" w:rsidR="00226089" w:rsidRDefault="00226089" w:rsidP="006836DF">
      <w:pPr>
        <w:spacing w:line="276" w:lineRule="auto"/>
      </w:pPr>
    </w:p>
    <w:p w14:paraId="7EE19ED8" w14:textId="77777777" w:rsidR="00226089" w:rsidRDefault="00226089" w:rsidP="006836DF">
      <w:pPr>
        <w:spacing w:line="276" w:lineRule="auto"/>
      </w:pPr>
    </w:p>
    <w:p w14:paraId="3097BF5A" w14:textId="77777777" w:rsidR="00226089" w:rsidRDefault="00226089" w:rsidP="006836DF">
      <w:pPr>
        <w:spacing w:line="276" w:lineRule="auto"/>
      </w:pPr>
    </w:p>
    <w:p w14:paraId="4894B557" w14:textId="77777777" w:rsidR="00226089" w:rsidRDefault="00226089" w:rsidP="006836DF">
      <w:pPr>
        <w:spacing w:line="276" w:lineRule="auto"/>
      </w:pPr>
    </w:p>
    <w:p w14:paraId="0BFD95B0" w14:textId="77777777" w:rsidR="00226089" w:rsidRDefault="00226089" w:rsidP="006836DF">
      <w:pPr>
        <w:spacing w:line="276" w:lineRule="auto"/>
      </w:pPr>
    </w:p>
    <w:p w14:paraId="1A643491" w14:textId="77777777" w:rsidR="00226089" w:rsidRDefault="00226089" w:rsidP="006836DF">
      <w:pPr>
        <w:spacing w:line="276" w:lineRule="auto"/>
      </w:pPr>
    </w:p>
    <w:p w14:paraId="114157ED" w14:textId="77777777" w:rsidR="00226089" w:rsidRDefault="00226089" w:rsidP="006836DF">
      <w:pPr>
        <w:spacing w:line="276" w:lineRule="auto"/>
      </w:pPr>
    </w:p>
    <w:p w14:paraId="12D6C9E3" w14:textId="77777777" w:rsidR="00226089" w:rsidRDefault="00226089" w:rsidP="006836DF">
      <w:pPr>
        <w:spacing w:line="276" w:lineRule="auto"/>
      </w:pPr>
    </w:p>
    <w:p w14:paraId="550BB213" w14:textId="77777777" w:rsidR="00226089" w:rsidRDefault="00226089" w:rsidP="006836DF">
      <w:pPr>
        <w:spacing w:line="276" w:lineRule="auto"/>
      </w:pPr>
    </w:p>
    <w:p w14:paraId="3CBB6DFA" w14:textId="77777777" w:rsidR="00226089" w:rsidRDefault="00226089" w:rsidP="006836DF">
      <w:pPr>
        <w:spacing w:line="276" w:lineRule="auto"/>
      </w:pPr>
    </w:p>
    <w:p w14:paraId="7D76D8F2" w14:textId="77777777" w:rsidR="00226089" w:rsidRDefault="00226089" w:rsidP="006836DF">
      <w:pPr>
        <w:spacing w:line="276" w:lineRule="auto"/>
      </w:pPr>
    </w:p>
    <w:p w14:paraId="536DC6E8" w14:textId="77777777" w:rsidR="00226089" w:rsidRDefault="00226089" w:rsidP="006836DF">
      <w:pPr>
        <w:spacing w:line="276" w:lineRule="auto"/>
      </w:pPr>
    </w:p>
    <w:p w14:paraId="35748A06" w14:textId="77777777" w:rsidR="00226089" w:rsidRDefault="00226089" w:rsidP="006836DF">
      <w:pPr>
        <w:spacing w:line="276" w:lineRule="auto"/>
      </w:pPr>
    </w:p>
    <w:p w14:paraId="52DFD68E" w14:textId="77777777" w:rsidR="00226089" w:rsidRDefault="00226089" w:rsidP="006836DF">
      <w:pPr>
        <w:spacing w:line="276" w:lineRule="auto"/>
      </w:pPr>
    </w:p>
    <w:p w14:paraId="7036DF46" w14:textId="77777777" w:rsidR="00226089" w:rsidRDefault="00226089" w:rsidP="006836DF">
      <w:pPr>
        <w:spacing w:line="276" w:lineRule="auto"/>
      </w:pPr>
    </w:p>
    <w:p w14:paraId="04206A88" w14:textId="77777777" w:rsidR="00226089" w:rsidRDefault="00226089" w:rsidP="006836DF">
      <w:pPr>
        <w:spacing w:line="276" w:lineRule="auto"/>
      </w:pPr>
    </w:p>
    <w:p w14:paraId="6AA39EAC" w14:textId="77777777" w:rsidR="00226089" w:rsidRDefault="00226089" w:rsidP="006836DF">
      <w:pPr>
        <w:spacing w:line="276" w:lineRule="auto"/>
      </w:pPr>
    </w:p>
    <w:p w14:paraId="220B2053" w14:textId="77777777" w:rsidR="00226089" w:rsidRDefault="00226089" w:rsidP="006836DF">
      <w:pPr>
        <w:spacing w:line="276" w:lineRule="auto"/>
      </w:pPr>
    </w:p>
    <w:p w14:paraId="66BB4D86" w14:textId="77777777" w:rsidR="006836DF" w:rsidRDefault="006836DF" w:rsidP="006836DF">
      <w:pPr>
        <w:spacing w:line="276" w:lineRule="auto"/>
      </w:pPr>
      <w:r>
        <w:lastRenderedPageBreak/>
        <w:t>30_Student_View_Absence_Approval_Forms</w:t>
      </w:r>
    </w:p>
    <w:p w14:paraId="3A99FBC0" w14:textId="77777777" w:rsidR="006836DF" w:rsidRDefault="006836DF" w:rsidP="006836DF">
      <w:pPr>
        <w:spacing w:line="276" w:lineRule="auto"/>
      </w:pPr>
      <w:r>
        <w:t xml:space="preserve">Sketch: Todd Wegter, </w:t>
      </w:r>
      <w:proofErr w:type="spellStart"/>
      <w:r>
        <w:t>Yifei</w:t>
      </w:r>
      <w:proofErr w:type="spellEnd"/>
      <w:r>
        <w:t xml:space="preserve"> Zhu</w:t>
      </w:r>
    </w:p>
    <w:p w14:paraId="405BD389" w14:textId="77777777" w:rsidR="006836DF" w:rsidRDefault="006836DF" w:rsidP="006836DF">
      <w:pPr>
        <w:spacing w:line="276" w:lineRule="auto"/>
      </w:pPr>
      <w:r>
        <w:t>Annotations: Todd Wegter</w:t>
      </w:r>
    </w:p>
    <w:p w14:paraId="1DCEFFFF" w14:textId="77777777" w:rsidR="006836DF" w:rsidRDefault="006836DF" w:rsidP="006836DF">
      <w:pPr>
        <w:spacing w:line="276" w:lineRule="auto"/>
      </w:pPr>
    </w:p>
    <w:p w14:paraId="293F8938" w14:textId="7717809C"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161FC" w14:textId="77777777" w:rsidR="006836DF" w:rsidRPr="00804D8F" w:rsidRDefault="006836DF"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14:paraId="2D5161FC" w14:textId="77777777" w:rsidR="006836DF" w:rsidRPr="00804D8F" w:rsidRDefault="006836DF"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7BFB8" w14:textId="77777777" w:rsidR="006836DF" w:rsidRPr="00804D8F" w:rsidRDefault="006836DF"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14:paraId="07C7BFB8" w14:textId="77777777" w:rsidR="006836DF" w:rsidRPr="00804D8F" w:rsidRDefault="006836DF"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D1E02" w14:textId="77777777" w:rsidR="006836DF" w:rsidRPr="00804D8F" w:rsidRDefault="006836DF"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14:paraId="082D1E02" w14:textId="77777777" w:rsidR="006836DF" w:rsidRPr="00804D8F" w:rsidRDefault="006836DF"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28E0D" w14:textId="77777777" w:rsidR="006836DF" w:rsidRPr="00804D8F" w:rsidRDefault="006836DF"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14:paraId="79128E0D" w14:textId="77777777" w:rsidR="006836DF" w:rsidRPr="00804D8F" w:rsidRDefault="006836DF"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DE54A" w14:textId="77777777" w:rsidR="006836DF" w:rsidRPr="00804D8F" w:rsidRDefault="006836DF"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14:paraId="5B4DE54A" w14:textId="77777777" w:rsidR="006836DF" w:rsidRPr="00804D8F" w:rsidRDefault="006836DF"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F0875" w14:textId="77777777" w:rsidR="006836DF" w:rsidRPr="00804D8F" w:rsidRDefault="006836DF"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14:paraId="106F0875" w14:textId="77777777" w:rsidR="006836DF" w:rsidRPr="00804D8F" w:rsidRDefault="006836DF"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B8D7C" w14:textId="77777777" w:rsidR="006836DF" w:rsidRPr="00804D8F" w:rsidRDefault="006836DF"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14:paraId="495B8D7C" w14:textId="77777777" w:rsidR="006836DF" w:rsidRPr="00804D8F" w:rsidRDefault="006836DF"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88B8B" w14:textId="77777777" w:rsidR="006836DF" w:rsidRPr="00804D8F" w:rsidRDefault="006836DF"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14:paraId="04C88B8B" w14:textId="77777777" w:rsidR="006836DF" w:rsidRPr="00804D8F" w:rsidRDefault="006836DF"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62CE5" w14:textId="77777777" w:rsidR="006836DF" w:rsidRPr="00804D8F" w:rsidRDefault="006836DF"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14:paraId="75C62CE5" w14:textId="77777777" w:rsidR="006836DF" w:rsidRPr="00804D8F" w:rsidRDefault="006836DF"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4BBAF" w14:textId="77777777" w:rsidR="006836DF" w:rsidRPr="00804D8F" w:rsidRDefault="006836DF"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14:paraId="1864BBAF" w14:textId="77777777" w:rsidR="006836DF" w:rsidRPr="00804D8F" w:rsidRDefault="006836DF"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EA1F7" w14:textId="77777777" w:rsidR="006836DF" w:rsidRPr="00804D8F" w:rsidRDefault="006836DF"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14:paraId="4D8EA1F7" w14:textId="77777777" w:rsidR="006836DF" w:rsidRPr="00804D8F" w:rsidRDefault="006836DF"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14:paraId="057FE9F0" w14:textId="77777777" w:rsidR="006836DF" w:rsidRPr="00983953" w:rsidRDefault="006836DF" w:rsidP="006836DF">
      <w:pPr>
        <w:spacing w:line="276" w:lineRule="auto"/>
      </w:pPr>
    </w:p>
    <w:p w14:paraId="173E3F55" w14:textId="77777777"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14:paraId="4A105A9F" w14:textId="77777777" w:rsidR="006836DF" w:rsidRPr="00983953" w:rsidRDefault="006836DF" w:rsidP="006836DF">
      <w:pPr>
        <w:spacing w:line="276" w:lineRule="auto"/>
      </w:pPr>
    </w:p>
    <w:p w14:paraId="70716F2F" w14:textId="77777777"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14:paraId="4AC34DB8" w14:textId="77777777" w:rsidR="006836DF" w:rsidRDefault="006836DF" w:rsidP="006836DF">
      <w:pPr>
        <w:spacing w:line="276" w:lineRule="auto"/>
      </w:pPr>
    </w:p>
    <w:p w14:paraId="41895832" w14:textId="77777777" w:rsidR="006836DF" w:rsidRDefault="006836DF" w:rsidP="006836DF">
      <w:pPr>
        <w:spacing w:line="276" w:lineRule="auto"/>
      </w:pPr>
      <w:r>
        <w:rPr>
          <w:b/>
          <w:u w:val="single"/>
        </w:rPr>
        <w:t>Interface Elements</w:t>
      </w:r>
      <w:r>
        <w:t>:</w:t>
      </w:r>
    </w:p>
    <w:p w14:paraId="4D095386" w14:textId="77777777" w:rsidR="006836DF" w:rsidRPr="009A0F8F" w:rsidRDefault="006836DF" w:rsidP="006836DF">
      <w:pPr>
        <w:numPr>
          <w:ilvl w:val="0"/>
          <w:numId w:val="13"/>
        </w:numPr>
        <w:spacing w:line="276" w:lineRule="auto"/>
      </w:pPr>
      <w:r>
        <w:t>Effective Days</w:t>
      </w:r>
      <w:r w:rsidRPr="009A0F8F">
        <w:t>. Shows the days of the week that this form applies to.</w:t>
      </w:r>
    </w:p>
    <w:p w14:paraId="79D621F4" w14:textId="77777777" w:rsidR="006836DF" w:rsidRDefault="006836DF" w:rsidP="006836DF">
      <w:pPr>
        <w:numPr>
          <w:ilvl w:val="0"/>
          <w:numId w:val="13"/>
        </w:numPr>
        <w:spacing w:line="276" w:lineRule="auto"/>
      </w:pPr>
      <w:r>
        <w:t>Effective Dates. Shows the dates that this form is valid for.</w:t>
      </w:r>
    </w:p>
    <w:p w14:paraId="26E18B86" w14:textId="77777777" w:rsidR="006836DF" w:rsidRDefault="006836DF" w:rsidP="006836DF">
      <w:pPr>
        <w:numPr>
          <w:ilvl w:val="0"/>
          <w:numId w:val="13"/>
        </w:numPr>
        <w:spacing w:line="276" w:lineRule="auto"/>
      </w:pPr>
      <w:r>
        <w:t>Class Information. Shows the information for the class conflict.</w:t>
      </w:r>
    </w:p>
    <w:p w14:paraId="35B24D27" w14:textId="77777777" w:rsidR="006836DF" w:rsidRDefault="006836DF" w:rsidP="006836DF">
      <w:pPr>
        <w:numPr>
          <w:ilvl w:val="0"/>
          <w:numId w:val="13"/>
        </w:numPr>
        <w:spacing w:line="276" w:lineRule="auto"/>
      </w:pPr>
      <w:r>
        <w:t>Missing Portion. Shows what portion of class will be missed. (radio buttons and text box)</w:t>
      </w:r>
    </w:p>
    <w:p w14:paraId="144690DC" w14:textId="77777777" w:rsidR="006836DF" w:rsidRDefault="006836DF" w:rsidP="006836DF">
      <w:pPr>
        <w:numPr>
          <w:ilvl w:val="0"/>
          <w:numId w:val="13"/>
        </w:numPr>
        <w:spacing w:line="276" w:lineRule="auto"/>
      </w:pPr>
      <w:r>
        <w:t>Approved Checkbox. A checkmark shows that the form has been approved.</w:t>
      </w:r>
    </w:p>
    <w:p w14:paraId="72300A88" w14:textId="77777777" w:rsidR="006836DF" w:rsidRDefault="006836DF" w:rsidP="006836DF">
      <w:pPr>
        <w:numPr>
          <w:ilvl w:val="0"/>
          <w:numId w:val="13"/>
        </w:numPr>
        <w:spacing w:line="276" w:lineRule="auto"/>
      </w:pPr>
      <w:proofErr w:type="spellStart"/>
      <w:r>
        <w:t>Prev</w:t>
      </w:r>
      <w:proofErr w:type="spellEnd"/>
      <w:r>
        <w:t>/Next Buttons. Allows the user to view the next or previous submitted absence form.</w:t>
      </w:r>
    </w:p>
    <w:p w14:paraId="3810EF9A" w14:textId="77777777" w:rsidR="006836DF" w:rsidRDefault="006836DF" w:rsidP="006836DF">
      <w:pPr>
        <w:numPr>
          <w:ilvl w:val="0"/>
          <w:numId w:val="13"/>
        </w:numPr>
        <w:spacing w:line="276" w:lineRule="auto"/>
      </w:pPr>
      <w:r w:rsidRPr="00512B23">
        <w:t xml:space="preserve">Back Button. Takes the user back to the </w:t>
      </w:r>
      <w:r>
        <w:t>List of Student Absence Forms page (</w:t>
      </w:r>
      <w:r w:rsidRPr="00A756FD">
        <w:rPr>
          <w:color w:val="4BACC6"/>
        </w:rPr>
        <w:t>29_Student_Absence_Form_List</w:t>
      </w:r>
      <w:r>
        <w:t>).</w:t>
      </w:r>
    </w:p>
    <w:p w14:paraId="7CC4CBDF" w14:textId="77777777" w:rsidR="006836DF" w:rsidRPr="00A756FD" w:rsidRDefault="006836DF" w:rsidP="006836DF">
      <w:pPr>
        <w:numPr>
          <w:ilvl w:val="0"/>
          <w:numId w:val="13"/>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14:paraId="24CE1D8E" w14:textId="77777777" w:rsidR="006836DF" w:rsidRPr="009A0F8F" w:rsidRDefault="006836DF" w:rsidP="006836DF">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14:paraId="125087A9" w14:textId="77777777" w:rsidR="006836DF" w:rsidRPr="009A0F8F" w:rsidRDefault="006836DF" w:rsidP="006836DF">
      <w:pPr>
        <w:numPr>
          <w:ilvl w:val="0"/>
          <w:numId w:val="13"/>
        </w:numPr>
        <w:spacing w:line="276" w:lineRule="auto"/>
      </w:pPr>
      <w:r>
        <w:t>Absence Form Label. Shows the User’s name and the number and type of the absence form he or she is viewing.</w:t>
      </w:r>
      <w:r>
        <w:br/>
      </w:r>
    </w:p>
    <w:p w14:paraId="36712547" w14:textId="77777777" w:rsidR="006836DF" w:rsidRDefault="006836DF" w:rsidP="006836DF">
      <w:pPr>
        <w:spacing w:line="276" w:lineRule="auto"/>
      </w:pPr>
    </w:p>
    <w:p w14:paraId="2DAFE831" w14:textId="77777777" w:rsidR="006836DF" w:rsidRDefault="006836DF" w:rsidP="006836DF">
      <w:pPr>
        <w:spacing w:line="276" w:lineRule="auto"/>
      </w:pPr>
      <w:r>
        <w:t>31_Director_Student_View_Absence_Form</w:t>
      </w:r>
    </w:p>
    <w:p w14:paraId="506B59A5" w14:textId="77777777" w:rsidR="006836DF" w:rsidRDefault="006836DF" w:rsidP="006836DF">
      <w:pPr>
        <w:spacing w:line="276" w:lineRule="auto"/>
      </w:pPr>
      <w:r>
        <w:t>Sketch: Todd Wegter</w:t>
      </w:r>
    </w:p>
    <w:p w14:paraId="415AF179" w14:textId="77777777" w:rsidR="006836DF" w:rsidRDefault="006836DF" w:rsidP="006836DF">
      <w:pPr>
        <w:spacing w:line="276" w:lineRule="auto"/>
      </w:pPr>
      <w:r>
        <w:t>Annotations: Todd Wegter</w:t>
      </w:r>
    </w:p>
    <w:p w14:paraId="58EE8353" w14:textId="77777777" w:rsidR="006836DF" w:rsidRDefault="006836DF" w:rsidP="006836DF">
      <w:pPr>
        <w:spacing w:line="276" w:lineRule="auto"/>
      </w:pPr>
    </w:p>
    <w:p w14:paraId="5130F539" w14:textId="11EB8F8F"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A0885" w14:textId="77777777" w:rsidR="006836DF" w:rsidRPr="00804D8F" w:rsidRDefault="006836DF"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14:paraId="365A0885" w14:textId="77777777" w:rsidR="006836DF" w:rsidRPr="00804D8F" w:rsidRDefault="006836DF"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B5CA7" w14:textId="77777777" w:rsidR="006836DF" w:rsidRPr="00804D8F" w:rsidRDefault="006836DF"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14:paraId="6DCB5CA7" w14:textId="77777777" w:rsidR="006836DF" w:rsidRPr="00804D8F" w:rsidRDefault="006836DF"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BFFDA" w14:textId="77777777" w:rsidR="006836DF" w:rsidRPr="00804D8F" w:rsidRDefault="006836DF"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14:paraId="164BFFDA" w14:textId="77777777" w:rsidR="006836DF" w:rsidRPr="00804D8F" w:rsidRDefault="006836DF"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25483" w14:textId="77777777" w:rsidR="006836DF" w:rsidRPr="00804D8F" w:rsidRDefault="006836DF"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14:paraId="14925483" w14:textId="77777777" w:rsidR="006836DF" w:rsidRPr="00804D8F" w:rsidRDefault="006836DF"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F14D9" w14:textId="77777777" w:rsidR="006836DF" w:rsidRPr="00804D8F" w:rsidRDefault="006836DF"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14:paraId="1FEF14D9" w14:textId="77777777" w:rsidR="006836DF" w:rsidRPr="00804D8F" w:rsidRDefault="006836DF"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26FFA" w14:textId="77777777" w:rsidR="006836DF" w:rsidRPr="00804D8F" w:rsidRDefault="006836DF"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14:paraId="31B26FFA" w14:textId="77777777" w:rsidR="006836DF" w:rsidRPr="00804D8F" w:rsidRDefault="006836DF"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080B" w14:textId="77777777" w:rsidR="006836DF" w:rsidRPr="00804D8F" w:rsidRDefault="006836DF"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14:paraId="0288080B" w14:textId="77777777" w:rsidR="006836DF" w:rsidRPr="00804D8F" w:rsidRDefault="006836DF"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F0F6" w14:textId="77777777" w:rsidR="006836DF" w:rsidRPr="00804D8F" w:rsidRDefault="006836DF"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14:paraId="7072F0F6" w14:textId="77777777" w:rsidR="006836DF" w:rsidRPr="00804D8F" w:rsidRDefault="006836DF"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930B9" w14:textId="77777777" w:rsidR="006836DF" w:rsidRPr="00804D8F" w:rsidRDefault="006836DF"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14:paraId="154930B9" w14:textId="77777777" w:rsidR="006836DF" w:rsidRPr="00804D8F" w:rsidRDefault="006836DF"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41973" w14:textId="77777777" w:rsidR="006836DF" w:rsidRPr="00804D8F" w:rsidRDefault="006836DF"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14:paraId="07941973" w14:textId="77777777" w:rsidR="006836DF" w:rsidRPr="00804D8F" w:rsidRDefault="006836DF"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BEF92" w14:textId="77777777" w:rsidR="006836DF" w:rsidRPr="00804D8F" w:rsidRDefault="006836DF"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14:paraId="561BEF92" w14:textId="77777777" w:rsidR="006836DF" w:rsidRPr="00804D8F" w:rsidRDefault="006836DF"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6559C" w14:textId="77777777" w:rsidR="006836DF" w:rsidRPr="00804D8F" w:rsidRDefault="006836DF"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14:paraId="2BE6559C" w14:textId="77777777" w:rsidR="006836DF" w:rsidRPr="00804D8F" w:rsidRDefault="006836DF"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7CD12" w14:textId="77777777" w:rsidR="006836DF" w:rsidRPr="00804D8F" w:rsidRDefault="006836DF"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14:paraId="43C7CD12" w14:textId="77777777" w:rsidR="006836DF" w:rsidRPr="00804D8F" w:rsidRDefault="006836DF"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46A0A" w14:textId="77777777" w:rsidR="006836DF" w:rsidRPr="00804D8F" w:rsidRDefault="006836DF"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14:paraId="69246A0A" w14:textId="77777777" w:rsidR="006836DF" w:rsidRPr="00804D8F" w:rsidRDefault="006836DF"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14:paraId="5E3C5F07" w14:textId="77777777" w:rsidR="006836DF" w:rsidRDefault="006836DF" w:rsidP="006836DF">
      <w:pPr>
        <w:spacing w:line="276" w:lineRule="auto"/>
      </w:pPr>
      <w:r>
        <w:rPr>
          <w:b/>
          <w:u w:val="single"/>
        </w:rPr>
        <w:t>Purpose</w:t>
      </w:r>
      <w:r>
        <w:t>: This page allows the director to view individual submitted absence forms and approve or deny them.</w:t>
      </w:r>
    </w:p>
    <w:p w14:paraId="4D1668C8" w14:textId="77777777" w:rsidR="006836DF" w:rsidRDefault="006836DF" w:rsidP="006836DF">
      <w:pPr>
        <w:spacing w:line="276" w:lineRule="auto"/>
      </w:pPr>
    </w:p>
    <w:p w14:paraId="6FBEA74E" w14:textId="77777777"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14:paraId="002555B3" w14:textId="77777777" w:rsidR="006836DF" w:rsidRDefault="006836DF" w:rsidP="006836DF">
      <w:pPr>
        <w:spacing w:line="276" w:lineRule="auto"/>
      </w:pPr>
    </w:p>
    <w:p w14:paraId="335558F8" w14:textId="77777777" w:rsidR="006836DF" w:rsidRDefault="006836DF" w:rsidP="006836DF">
      <w:pPr>
        <w:spacing w:line="276" w:lineRule="auto"/>
      </w:pPr>
      <w:r w:rsidRPr="006C019E">
        <w:rPr>
          <w:b/>
          <w:u w:val="single"/>
        </w:rPr>
        <w:t>Interface Elements</w:t>
      </w:r>
      <w:r>
        <w:t>:</w:t>
      </w:r>
    </w:p>
    <w:p w14:paraId="6C42EAA0" w14:textId="77777777" w:rsidR="006836DF" w:rsidRPr="009A0F8F" w:rsidRDefault="006836DF" w:rsidP="006836DF">
      <w:pPr>
        <w:numPr>
          <w:ilvl w:val="0"/>
          <w:numId w:val="14"/>
        </w:numPr>
        <w:spacing w:line="276" w:lineRule="auto"/>
      </w:pPr>
      <w:r>
        <w:t>Effective Day</w:t>
      </w:r>
      <w:r w:rsidRPr="009A0F8F">
        <w:t>. Shows the day of the week that this form applies to.</w:t>
      </w:r>
    </w:p>
    <w:p w14:paraId="5E2FDDC1" w14:textId="77777777" w:rsidR="006836DF" w:rsidRDefault="006836DF" w:rsidP="006836DF">
      <w:pPr>
        <w:numPr>
          <w:ilvl w:val="0"/>
          <w:numId w:val="14"/>
        </w:numPr>
        <w:spacing w:line="276" w:lineRule="auto"/>
      </w:pPr>
      <w:r>
        <w:lastRenderedPageBreak/>
        <w:t>Effective Date. Shows the date that this form is valid for.</w:t>
      </w:r>
    </w:p>
    <w:p w14:paraId="6D5B2906" w14:textId="77777777" w:rsidR="006836DF" w:rsidRDefault="006836DF" w:rsidP="006836DF">
      <w:pPr>
        <w:numPr>
          <w:ilvl w:val="0"/>
          <w:numId w:val="14"/>
        </w:numPr>
        <w:spacing w:line="276" w:lineRule="auto"/>
      </w:pPr>
      <w:r>
        <w:t>Recurrence Combo Boxes. Shows if this absence will be recurring.</w:t>
      </w:r>
    </w:p>
    <w:p w14:paraId="5D41CB4E" w14:textId="77777777" w:rsidR="006836DF" w:rsidRDefault="006836DF" w:rsidP="006836DF">
      <w:pPr>
        <w:numPr>
          <w:ilvl w:val="0"/>
          <w:numId w:val="14"/>
        </w:numPr>
        <w:spacing w:line="276" w:lineRule="auto"/>
      </w:pPr>
      <w:r>
        <w:t>Reason Box. Shows the given reason for the absence.</w:t>
      </w:r>
    </w:p>
    <w:p w14:paraId="4021608E" w14:textId="77777777" w:rsidR="006836DF" w:rsidRDefault="006836DF" w:rsidP="006836DF">
      <w:pPr>
        <w:numPr>
          <w:ilvl w:val="0"/>
          <w:numId w:val="14"/>
        </w:numPr>
        <w:spacing w:line="276" w:lineRule="auto"/>
      </w:pPr>
      <w:r>
        <w:t>Additional Info Box. Shows any additional info given for the absence.</w:t>
      </w:r>
    </w:p>
    <w:p w14:paraId="5B81ECAB" w14:textId="77777777" w:rsidR="006836DF" w:rsidRDefault="006836DF" w:rsidP="006836DF">
      <w:pPr>
        <w:numPr>
          <w:ilvl w:val="0"/>
          <w:numId w:val="14"/>
        </w:numPr>
        <w:spacing w:line="276" w:lineRule="auto"/>
      </w:pPr>
      <w:r>
        <w:t>View Uploaded Document Button. Downloads the document uploaded with the form, if one was uploaded.</w:t>
      </w:r>
    </w:p>
    <w:p w14:paraId="22614818" w14:textId="77777777" w:rsidR="006836DF" w:rsidRDefault="006836DF" w:rsidP="006836DF">
      <w:pPr>
        <w:numPr>
          <w:ilvl w:val="0"/>
          <w:numId w:val="14"/>
        </w:numPr>
        <w:spacing w:line="276" w:lineRule="auto"/>
      </w:pPr>
      <w:proofErr w:type="spellStart"/>
      <w:r>
        <w:t>Prev</w:t>
      </w:r>
      <w:proofErr w:type="spellEnd"/>
      <w:r>
        <w:t>/Next Buttons. Allows the user to view the next or previous submitted absence form.</w:t>
      </w:r>
    </w:p>
    <w:p w14:paraId="091790BF" w14:textId="77777777" w:rsidR="006836DF" w:rsidRDefault="006836DF" w:rsidP="006836DF">
      <w:pPr>
        <w:numPr>
          <w:ilvl w:val="0"/>
          <w:numId w:val="14"/>
        </w:numPr>
        <w:spacing w:line="276" w:lineRule="auto"/>
      </w:pPr>
      <w:r>
        <w:t>Approve Button. Approves the absence form (marks these day(s) as excused).</w:t>
      </w:r>
    </w:p>
    <w:p w14:paraId="6818A290" w14:textId="77777777" w:rsidR="006836DF" w:rsidRPr="006C019E" w:rsidRDefault="006836DF" w:rsidP="006836DF">
      <w:pPr>
        <w:numPr>
          <w:ilvl w:val="0"/>
          <w:numId w:val="14"/>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14:paraId="14214A7A" w14:textId="77777777" w:rsidR="006836DF" w:rsidRDefault="006836DF" w:rsidP="006836DF">
      <w:pPr>
        <w:numPr>
          <w:ilvl w:val="0"/>
          <w:numId w:val="14"/>
        </w:numPr>
        <w:spacing w:line="276" w:lineRule="auto"/>
      </w:pPr>
      <w:r w:rsidRPr="00512B23">
        <w:t xml:space="preserve">Back Button. Takes the user back to the </w:t>
      </w:r>
      <w:r>
        <w:t>List of Student Absence Forms page (</w:t>
      </w:r>
      <w:r w:rsidRPr="00A756FD">
        <w:rPr>
          <w:color w:val="4BACC6"/>
        </w:rPr>
        <w:t>29_Student_Absence_Form_List</w:t>
      </w:r>
      <w:r>
        <w:t>).</w:t>
      </w:r>
    </w:p>
    <w:p w14:paraId="5C32EDD4" w14:textId="77777777" w:rsidR="006836DF" w:rsidRPr="00A756FD" w:rsidRDefault="006836DF" w:rsidP="006836DF">
      <w:pPr>
        <w:numPr>
          <w:ilvl w:val="0"/>
          <w:numId w:val="14"/>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14:paraId="28DAD11B" w14:textId="77777777" w:rsidR="006836DF" w:rsidRPr="009A0F8F" w:rsidRDefault="006836DF" w:rsidP="006836DF">
      <w:pPr>
        <w:numPr>
          <w:ilvl w:val="0"/>
          <w:numId w:val="14"/>
        </w:numPr>
        <w:spacing w:line="276" w:lineRule="auto"/>
      </w:pPr>
      <w:r w:rsidRPr="009A0F8F">
        <w:t>Help Button. Pulls up a help page (</w:t>
      </w:r>
      <w:r w:rsidRPr="009A0F8F">
        <w:rPr>
          <w:color w:val="4BACC6"/>
        </w:rPr>
        <w:t>27_Help</w:t>
      </w:r>
      <w:r w:rsidRPr="009A0F8F">
        <w:t>) detailing the items on this page and how to use them.</w:t>
      </w:r>
    </w:p>
    <w:p w14:paraId="6D94D2A5" w14:textId="77777777" w:rsidR="006836DF" w:rsidRPr="006C019E" w:rsidRDefault="006836DF" w:rsidP="006836DF">
      <w:pPr>
        <w:numPr>
          <w:ilvl w:val="0"/>
          <w:numId w:val="14"/>
        </w:numPr>
        <w:spacing w:line="276" w:lineRule="auto"/>
      </w:pPr>
      <w:r>
        <w:t xml:space="preserve">Absence Form Label. Shows the student’s name, </w:t>
      </w:r>
      <w:proofErr w:type="spellStart"/>
      <w:r>
        <w:t>NetID</w:t>
      </w:r>
      <w:proofErr w:type="spellEnd"/>
      <w:r>
        <w:t>, and the number and type of the absence form the director is viewing.</w:t>
      </w:r>
    </w:p>
    <w:p w14:paraId="1FE3E2F3" w14:textId="77777777" w:rsidR="00226089" w:rsidRDefault="00226089" w:rsidP="006836DF">
      <w:pPr>
        <w:spacing w:line="276" w:lineRule="auto"/>
      </w:pPr>
    </w:p>
    <w:p w14:paraId="0486531B" w14:textId="77777777" w:rsidR="00226089" w:rsidRDefault="00226089" w:rsidP="006836DF">
      <w:pPr>
        <w:spacing w:line="276" w:lineRule="auto"/>
      </w:pPr>
    </w:p>
    <w:p w14:paraId="302EE995" w14:textId="77777777" w:rsidR="00226089" w:rsidRDefault="00226089" w:rsidP="006836DF">
      <w:pPr>
        <w:spacing w:line="276" w:lineRule="auto"/>
      </w:pPr>
    </w:p>
    <w:p w14:paraId="12C3CA81" w14:textId="77777777" w:rsidR="00226089" w:rsidRDefault="00226089" w:rsidP="006836DF">
      <w:pPr>
        <w:spacing w:line="276" w:lineRule="auto"/>
      </w:pPr>
    </w:p>
    <w:p w14:paraId="7C3C7460" w14:textId="77777777" w:rsidR="00226089" w:rsidRDefault="00226089" w:rsidP="006836DF">
      <w:pPr>
        <w:spacing w:line="276" w:lineRule="auto"/>
      </w:pPr>
    </w:p>
    <w:p w14:paraId="36498BF3" w14:textId="77777777" w:rsidR="00226089" w:rsidRDefault="00226089" w:rsidP="006836DF">
      <w:pPr>
        <w:spacing w:line="276" w:lineRule="auto"/>
      </w:pPr>
    </w:p>
    <w:p w14:paraId="3E8AB388" w14:textId="77777777" w:rsidR="00226089" w:rsidRDefault="00226089" w:rsidP="006836DF">
      <w:pPr>
        <w:spacing w:line="276" w:lineRule="auto"/>
      </w:pPr>
    </w:p>
    <w:p w14:paraId="6A164278" w14:textId="77777777" w:rsidR="00226089" w:rsidRDefault="00226089" w:rsidP="006836DF">
      <w:pPr>
        <w:spacing w:line="276" w:lineRule="auto"/>
      </w:pPr>
    </w:p>
    <w:p w14:paraId="7300DC2B" w14:textId="77777777" w:rsidR="00226089" w:rsidRDefault="00226089" w:rsidP="006836DF">
      <w:pPr>
        <w:spacing w:line="276" w:lineRule="auto"/>
      </w:pPr>
    </w:p>
    <w:p w14:paraId="030B5104" w14:textId="77777777" w:rsidR="00226089" w:rsidRDefault="00226089" w:rsidP="006836DF">
      <w:pPr>
        <w:spacing w:line="276" w:lineRule="auto"/>
      </w:pPr>
    </w:p>
    <w:p w14:paraId="642FAF70" w14:textId="77777777" w:rsidR="00226089" w:rsidRDefault="00226089" w:rsidP="006836DF">
      <w:pPr>
        <w:spacing w:line="276" w:lineRule="auto"/>
      </w:pPr>
    </w:p>
    <w:p w14:paraId="146A433E" w14:textId="77777777" w:rsidR="00226089" w:rsidRDefault="00226089" w:rsidP="006836DF">
      <w:pPr>
        <w:spacing w:line="276" w:lineRule="auto"/>
      </w:pPr>
    </w:p>
    <w:p w14:paraId="4BA26D0D" w14:textId="77777777" w:rsidR="00226089" w:rsidRDefault="00226089" w:rsidP="006836DF">
      <w:pPr>
        <w:spacing w:line="276" w:lineRule="auto"/>
      </w:pPr>
    </w:p>
    <w:p w14:paraId="313E6929" w14:textId="77777777" w:rsidR="00226089" w:rsidRDefault="00226089" w:rsidP="006836DF">
      <w:pPr>
        <w:spacing w:line="276" w:lineRule="auto"/>
      </w:pPr>
    </w:p>
    <w:p w14:paraId="425510C7" w14:textId="77777777" w:rsidR="00226089" w:rsidRDefault="00226089" w:rsidP="006836DF">
      <w:pPr>
        <w:spacing w:line="276" w:lineRule="auto"/>
      </w:pPr>
    </w:p>
    <w:p w14:paraId="547175B0" w14:textId="77777777" w:rsidR="00226089" w:rsidRDefault="00226089" w:rsidP="006836DF">
      <w:pPr>
        <w:spacing w:line="276" w:lineRule="auto"/>
      </w:pPr>
    </w:p>
    <w:p w14:paraId="1FBCC126" w14:textId="77777777" w:rsidR="00226089" w:rsidRDefault="00226089" w:rsidP="006836DF">
      <w:pPr>
        <w:spacing w:line="276" w:lineRule="auto"/>
      </w:pPr>
    </w:p>
    <w:p w14:paraId="274A8AF9" w14:textId="77777777" w:rsidR="00226089" w:rsidRDefault="00226089" w:rsidP="006836DF">
      <w:pPr>
        <w:spacing w:line="276" w:lineRule="auto"/>
      </w:pPr>
    </w:p>
    <w:p w14:paraId="71C246D3" w14:textId="77777777" w:rsidR="00226089" w:rsidRDefault="00226089" w:rsidP="006836DF">
      <w:pPr>
        <w:spacing w:line="276" w:lineRule="auto"/>
      </w:pPr>
    </w:p>
    <w:p w14:paraId="4523FAB9" w14:textId="77777777" w:rsidR="00226089" w:rsidRDefault="00226089" w:rsidP="006836DF">
      <w:pPr>
        <w:spacing w:line="276" w:lineRule="auto"/>
      </w:pPr>
    </w:p>
    <w:p w14:paraId="10565E9B" w14:textId="77777777" w:rsidR="00226089" w:rsidRDefault="00226089" w:rsidP="006836DF">
      <w:pPr>
        <w:spacing w:line="276" w:lineRule="auto"/>
      </w:pPr>
    </w:p>
    <w:p w14:paraId="0161FBFB" w14:textId="77777777" w:rsidR="006836DF" w:rsidRDefault="006836DF" w:rsidP="006836DF">
      <w:pPr>
        <w:spacing w:line="276" w:lineRule="auto"/>
      </w:pPr>
      <w:r>
        <w:lastRenderedPageBreak/>
        <w:t>32_Student_Message_Center</w:t>
      </w:r>
    </w:p>
    <w:p w14:paraId="270C7F5D" w14:textId="77777777" w:rsidR="006836DF" w:rsidRDefault="006836DF" w:rsidP="006836DF">
      <w:pPr>
        <w:spacing w:line="276" w:lineRule="auto"/>
      </w:pPr>
      <w:r>
        <w:t>Sketch: Todd Wegter</w:t>
      </w:r>
    </w:p>
    <w:p w14:paraId="257EC896" w14:textId="77777777" w:rsidR="006836DF" w:rsidRDefault="006836DF" w:rsidP="006836DF">
      <w:pPr>
        <w:spacing w:line="276" w:lineRule="auto"/>
      </w:pPr>
      <w:r>
        <w:t>Annotations: Todd Wegter</w:t>
      </w:r>
    </w:p>
    <w:p w14:paraId="0BE1F182" w14:textId="77777777" w:rsidR="006836DF" w:rsidRDefault="006836DF" w:rsidP="006836DF">
      <w:pPr>
        <w:spacing w:line="276" w:lineRule="auto"/>
      </w:pPr>
    </w:p>
    <w:p w14:paraId="75FABD3C" w14:textId="4CE26006"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E1F41" w14:textId="77777777" w:rsidR="006836DF" w:rsidRPr="00D3091C" w:rsidRDefault="006836DF"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14:paraId="1C3E1F41" w14:textId="77777777" w:rsidR="006836DF" w:rsidRPr="00D3091C" w:rsidRDefault="006836DF"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6469A" w14:textId="77777777" w:rsidR="006836DF" w:rsidRPr="00D3091C" w:rsidRDefault="006836DF"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14:paraId="71C6469A" w14:textId="77777777" w:rsidR="006836DF" w:rsidRPr="00D3091C" w:rsidRDefault="006836DF"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42A48" w14:textId="77777777" w:rsidR="006836DF" w:rsidRPr="00804D8F" w:rsidRDefault="006836DF"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14:paraId="41642A48" w14:textId="77777777" w:rsidR="006836DF" w:rsidRPr="00804D8F" w:rsidRDefault="006836DF"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77246" w14:textId="77777777" w:rsidR="006836DF" w:rsidRPr="00804D8F" w:rsidRDefault="006836DF"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14:paraId="13777246" w14:textId="77777777" w:rsidR="006836DF" w:rsidRPr="00804D8F" w:rsidRDefault="006836DF"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37A72" w14:textId="77777777" w:rsidR="006836DF" w:rsidRPr="00804D8F" w:rsidRDefault="006836DF"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14:paraId="68137A72" w14:textId="77777777" w:rsidR="006836DF" w:rsidRPr="00804D8F" w:rsidRDefault="006836DF"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FB524" w14:textId="77777777" w:rsidR="006836DF" w:rsidRPr="00804D8F" w:rsidRDefault="006836DF"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14:paraId="06CFB524" w14:textId="77777777" w:rsidR="006836DF" w:rsidRPr="00804D8F" w:rsidRDefault="006836DF"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95E2A" w14:textId="77777777" w:rsidR="006836DF" w:rsidRPr="00804D8F" w:rsidRDefault="006836DF"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14:paraId="5B995E2A" w14:textId="77777777" w:rsidR="006836DF" w:rsidRPr="00804D8F" w:rsidRDefault="006836DF"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BE270" w14:textId="77777777" w:rsidR="006836DF" w:rsidRPr="00804D8F" w:rsidRDefault="006836DF"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14:paraId="117BE270" w14:textId="77777777" w:rsidR="006836DF" w:rsidRPr="00804D8F" w:rsidRDefault="006836DF"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14:paraId="2F3AA76A" w14:textId="77777777" w:rsidR="006836DF" w:rsidRDefault="006836DF" w:rsidP="006836DF">
      <w:pPr>
        <w:spacing w:line="276" w:lineRule="auto"/>
      </w:pPr>
    </w:p>
    <w:p w14:paraId="78354C12" w14:textId="77777777"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14:paraId="2FB44214" w14:textId="77777777" w:rsidR="006836DF" w:rsidRDefault="006836DF" w:rsidP="006836DF">
      <w:pPr>
        <w:spacing w:line="276" w:lineRule="auto"/>
      </w:pPr>
    </w:p>
    <w:p w14:paraId="3157D6B4" w14:textId="77777777"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14:paraId="11D47E47" w14:textId="77777777" w:rsidR="006836DF" w:rsidRDefault="006836DF" w:rsidP="006836DF">
      <w:pPr>
        <w:spacing w:line="276" w:lineRule="auto"/>
      </w:pPr>
    </w:p>
    <w:p w14:paraId="1FFD16D4" w14:textId="77777777" w:rsidR="006836DF" w:rsidRDefault="006836DF" w:rsidP="006836DF">
      <w:pPr>
        <w:spacing w:line="276" w:lineRule="auto"/>
      </w:pPr>
      <w:r>
        <w:rPr>
          <w:b/>
          <w:u w:val="single"/>
        </w:rPr>
        <w:t>Interface Elements</w:t>
      </w:r>
      <w:r>
        <w:t>:</w:t>
      </w:r>
    </w:p>
    <w:p w14:paraId="4B617CDC" w14:textId="77777777" w:rsidR="006836DF" w:rsidRDefault="006836DF" w:rsidP="006836DF">
      <w:pPr>
        <w:numPr>
          <w:ilvl w:val="0"/>
          <w:numId w:val="15"/>
        </w:numPr>
        <w:spacing w:line="276" w:lineRule="auto"/>
      </w:pPr>
      <w:r>
        <w:t xml:space="preserve">User ID. Shows the User’s </w:t>
      </w:r>
      <w:proofErr w:type="spellStart"/>
      <w:r>
        <w:t>NetID</w:t>
      </w:r>
      <w:proofErr w:type="spellEnd"/>
      <w:r>
        <w:t xml:space="preserve"> and First and Last Name.</w:t>
      </w:r>
    </w:p>
    <w:p w14:paraId="75FFE673" w14:textId="77777777" w:rsidR="006836DF" w:rsidRDefault="006836DF" w:rsidP="006836DF">
      <w:pPr>
        <w:numPr>
          <w:ilvl w:val="0"/>
          <w:numId w:val="15"/>
        </w:numPr>
        <w:spacing w:line="276" w:lineRule="auto"/>
      </w:pPr>
      <w:r>
        <w:t>Reply Button. Allows the user to reply to the specified message.</w:t>
      </w:r>
    </w:p>
    <w:p w14:paraId="7538C482" w14:textId="77777777" w:rsidR="006836DF" w:rsidRDefault="006836DF" w:rsidP="006836DF">
      <w:pPr>
        <w:numPr>
          <w:ilvl w:val="0"/>
          <w:numId w:val="15"/>
        </w:numPr>
        <w:spacing w:line="276" w:lineRule="auto"/>
      </w:pPr>
      <w:r>
        <w:t>Delete Button. Allows the user to delete the specified message.</w:t>
      </w:r>
    </w:p>
    <w:p w14:paraId="1DD79D73" w14:textId="77777777" w:rsidR="006836DF" w:rsidRDefault="006836DF" w:rsidP="006836DF">
      <w:pPr>
        <w:numPr>
          <w:ilvl w:val="0"/>
          <w:numId w:val="15"/>
        </w:numPr>
        <w:spacing w:line="276" w:lineRule="auto"/>
      </w:pPr>
      <w:r>
        <w:t>Message Window. Shows headers for each message, allowing each of them to be viewed inside the window.</w:t>
      </w:r>
    </w:p>
    <w:p w14:paraId="73BFFFBE" w14:textId="77777777" w:rsidR="006836DF" w:rsidRDefault="006836DF" w:rsidP="006836DF">
      <w:pPr>
        <w:numPr>
          <w:ilvl w:val="0"/>
          <w:numId w:val="15"/>
        </w:numPr>
        <w:spacing w:line="276" w:lineRule="auto"/>
      </w:pPr>
      <w:r>
        <w:t>Message Director Button. Allows the student to compose a new message to send to the director.</w:t>
      </w:r>
    </w:p>
    <w:p w14:paraId="27C31A5B" w14:textId="77777777" w:rsidR="006836DF" w:rsidRDefault="006836DF" w:rsidP="006836DF">
      <w:pPr>
        <w:numPr>
          <w:ilvl w:val="0"/>
          <w:numId w:val="15"/>
        </w:numPr>
        <w:spacing w:line="276" w:lineRule="auto"/>
      </w:pPr>
      <w:r w:rsidRPr="00512B23">
        <w:lastRenderedPageBreak/>
        <w:t>Back Button. Takes the user back to the Student Main Page (</w:t>
      </w:r>
      <w:r w:rsidRPr="00512B23">
        <w:rPr>
          <w:color w:val="4BACC6"/>
        </w:rPr>
        <w:t>7_Student_Page</w:t>
      </w:r>
      <w:r>
        <w:t>).</w:t>
      </w:r>
    </w:p>
    <w:p w14:paraId="02D6D221" w14:textId="77777777" w:rsidR="006836DF" w:rsidRDefault="006836DF" w:rsidP="006836DF">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14:paraId="0647F0E4" w14:textId="77777777" w:rsidR="006836DF" w:rsidRPr="009A0F8F" w:rsidRDefault="006836DF" w:rsidP="006836DF">
      <w:pPr>
        <w:numPr>
          <w:ilvl w:val="0"/>
          <w:numId w:val="15"/>
        </w:numPr>
        <w:spacing w:line="276" w:lineRule="auto"/>
      </w:pPr>
      <w:r w:rsidRPr="009A0F8F">
        <w:t>Help Button. Pulls up a help page (</w:t>
      </w:r>
      <w:r w:rsidRPr="009A0F8F">
        <w:rPr>
          <w:color w:val="4BACC6"/>
        </w:rPr>
        <w:t>27_Help</w:t>
      </w:r>
      <w:r w:rsidRPr="009A0F8F">
        <w:t>) detailing the items on this page and how to use them.</w:t>
      </w:r>
    </w:p>
    <w:p w14:paraId="10F11773" w14:textId="77777777" w:rsidR="006836DF" w:rsidRDefault="006836DF" w:rsidP="006836DF">
      <w:pPr>
        <w:spacing w:line="276" w:lineRule="auto"/>
      </w:pPr>
    </w:p>
    <w:p w14:paraId="3360370B" w14:textId="77777777" w:rsidR="006836DF" w:rsidRDefault="006836DF" w:rsidP="006836DF">
      <w:pPr>
        <w:spacing w:line="276" w:lineRule="auto"/>
      </w:pPr>
    </w:p>
    <w:p w14:paraId="0D2C72D2" w14:textId="77777777" w:rsidR="006836DF" w:rsidRDefault="006836DF" w:rsidP="006836DF">
      <w:pPr>
        <w:spacing w:line="276" w:lineRule="auto"/>
      </w:pPr>
      <w:r>
        <w:t>33_Director_Message_Center</w:t>
      </w:r>
    </w:p>
    <w:p w14:paraId="7D3DA340" w14:textId="77777777" w:rsidR="006836DF" w:rsidRDefault="006836DF" w:rsidP="006836DF">
      <w:pPr>
        <w:spacing w:line="276" w:lineRule="auto"/>
      </w:pPr>
      <w:r>
        <w:t>Sketch: Todd Wegter</w:t>
      </w:r>
    </w:p>
    <w:p w14:paraId="40ACBA99" w14:textId="77777777" w:rsidR="006836DF" w:rsidRDefault="006836DF" w:rsidP="006836DF">
      <w:pPr>
        <w:spacing w:line="276" w:lineRule="auto"/>
      </w:pPr>
      <w:r>
        <w:t>Annotations: Todd Wegter</w:t>
      </w:r>
    </w:p>
    <w:p w14:paraId="3D7F4C3C" w14:textId="4E492DFE"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F7FFA" w14:textId="77777777" w:rsidR="006836DF" w:rsidRPr="00804D8F" w:rsidRDefault="006836DF"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14:paraId="22DF7FFA" w14:textId="77777777" w:rsidR="006836DF" w:rsidRPr="00804D8F" w:rsidRDefault="006836DF" w:rsidP="006836DF">
                      <w:pPr>
                        <w:rPr>
                          <w:color w:val="FF0000"/>
                          <w:sz w:val="44"/>
                        </w:rPr>
                      </w:pPr>
                      <w:r>
                        <w:rPr>
                          <w:color w:val="FF0000"/>
                          <w:sz w:val="44"/>
                        </w:rPr>
                        <w:t>5</w:t>
                      </w:r>
                    </w:p>
                  </w:txbxContent>
                </v:textbox>
              </v:shape>
            </w:pict>
          </mc:Fallback>
        </mc:AlternateContent>
      </w:r>
    </w:p>
    <w:p w14:paraId="579C6CAB" w14:textId="1B80C4FB"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0C284" w14:textId="77777777" w:rsidR="006836DF" w:rsidRPr="00226089" w:rsidRDefault="006836DF"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14:paraId="12D0C284" w14:textId="77777777" w:rsidR="006836DF" w:rsidRPr="00226089" w:rsidRDefault="006836DF"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A8068" w14:textId="77777777" w:rsidR="006836DF" w:rsidRPr="00804D8F" w:rsidRDefault="006836DF"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14:paraId="6C8A8068" w14:textId="77777777" w:rsidR="006836DF" w:rsidRPr="00804D8F" w:rsidRDefault="006836DF"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6D21" w14:textId="77777777" w:rsidR="006836DF" w:rsidRPr="00804D8F" w:rsidRDefault="006836DF"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14:paraId="272E6D21" w14:textId="77777777" w:rsidR="006836DF" w:rsidRPr="00804D8F" w:rsidRDefault="006836DF"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11D70" w14:textId="77777777" w:rsidR="006836DF" w:rsidRPr="00804D8F" w:rsidRDefault="006836DF"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14:paraId="70111D70" w14:textId="77777777" w:rsidR="006836DF" w:rsidRPr="00804D8F" w:rsidRDefault="006836DF"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86658" w14:textId="77777777" w:rsidR="006836DF" w:rsidRPr="00804D8F" w:rsidRDefault="006836DF"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14:paraId="21086658" w14:textId="77777777" w:rsidR="006836DF" w:rsidRPr="00804D8F" w:rsidRDefault="006836DF"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17D7" w14:textId="77777777" w:rsidR="006836DF" w:rsidRPr="00804D8F" w:rsidRDefault="006836DF"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14:paraId="07CA17D7" w14:textId="77777777" w:rsidR="006836DF" w:rsidRPr="00804D8F" w:rsidRDefault="006836DF"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5ECF3" w14:textId="77777777" w:rsidR="006836DF" w:rsidRPr="00804D8F" w:rsidRDefault="006836DF"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14:paraId="1F95ECF3" w14:textId="77777777" w:rsidR="006836DF" w:rsidRPr="00804D8F" w:rsidRDefault="006836DF"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67F20" w14:textId="77777777" w:rsidR="006836DF" w:rsidRPr="00804D8F" w:rsidRDefault="006836DF"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14:paraId="57F67F20" w14:textId="77777777" w:rsidR="006836DF" w:rsidRPr="00804D8F" w:rsidRDefault="006836DF"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E330" w14:textId="77777777" w:rsidR="006836DF" w:rsidRPr="00804D8F" w:rsidRDefault="006836DF"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14:paraId="601DE330" w14:textId="77777777" w:rsidR="006836DF" w:rsidRPr="00804D8F" w:rsidRDefault="006836DF"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80275" w14:textId="77777777" w:rsidR="006836DF" w:rsidRPr="00804D8F" w:rsidRDefault="006836DF"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14:paraId="53F80275" w14:textId="77777777" w:rsidR="006836DF" w:rsidRPr="00804D8F" w:rsidRDefault="006836DF"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4054C" w14:textId="77777777" w:rsidR="006836DF" w:rsidRPr="00804D8F" w:rsidRDefault="006836DF"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14:paraId="0064054C" w14:textId="77777777" w:rsidR="006836DF" w:rsidRPr="00804D8F" w:rsidRDefault="006836DF"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701B1EA" w14:textId="77777777" w:rsidR="006836DF" w:rsidRDefault="006836DF" w:rsidP="006836DF">
      <w:pPr>
        <w:spacing w:line="276" w:lineRule="auto"/>
      </w:pPr>
    </w:p>
    <w:p w14:paraId="07133707" w14:textId="77777777"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14:paraId="0732B2EE" w14:textId="77777777" w:rsidR="006836DF" w:rsidRDefault="006836DF" w:rsidP="006836DF">
      <w:pPr>
        <w:spacing w:line="276" w:lineRule="auto"/>
      </w:pPr>
    </w:p>
    <w:p w14:paraId="3F070E75" w14:textId="77777777"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14:paraId="0CC2689D" w14:textId="77777777" w:rsidR="006836DF" w:rsidRDefault="006836DF" w:rsidP="006836DF">
      <w:pPr>
        <w:spacing w:line="276" w:lineRule="auto"/>
      </w:pPr>
    </w:p>
    <w:p w14:paraId="1933F4CD" w14:textId="77777777" w:rsidR="006836DF" w:rsidRDefault="006836DF" w:rsidP="006836DF">
      <w:pPr>
        <w:spacing w:line="276" w:lineRule="auto"/>
      </w:pPr>
      <w:r>
        <w:rPr>
          <w:b/>
          <w:u w:val="single"/>
        </w:rPr>
        <w:t>Interface Elements</w:t>
      </w:r>
      <w:r>
        <w:t>:</w:t>
      </w:r>
    </w:p>
    <w:p w14:paraId="794324ED" w14:textId="77777777" w:rsidR="006836DF" w:rsidRDefault="006836DF" w:rsidP="006836DF">
      <w:pPr>
        <w:numPr>
          <w:ilvl w:val="0"/>
          <w:numId w:val="16"/>
        </w:numPr>
        <w:spacing w:line="276" w:lineRule="auto"/>
      </w:pPr>
      <w:r>
        <w:t xml:space="preserve">User ID. Shows the User’s </w:t>
      </w:r>
      <w:proofErr w:type="spellStart"/>
      <w:r>
        <w:t>NetID</w:t>
      </w:r>
      <w:proofErr w:type="spellEnd"/>
      <w:r>
        <w:t xml:space="preserve"> and First and Last Name.</w:t>
      </w:r>
    </w:p>
    <w:p w14:paraId="1FEC8ABE" w14:textId="77777777" w:rsidR="006836DF" w:rsidRDefault="006836DF" w:rsidP="006836DF">
      <w:pPr>
        <w:numPr>
          <w:ilvl w:val="0"/>
          <w:numId w:val="16"/>
        </w:numPr>
        <w:spacing w:line="276" w:lineRule="auto"/>
      </w:pPr>
      <w:r>
        <w:t>Reply Button. Allows the user to reply to the specified message.</w:t>
      </w:r>
    </w:p>
    <w:p w14:paraId="50934B34" w14:textId="77777777" w:rsidR="006836DF" w:rsidRDefault="006836DF" w:rsidP="006836DF">
      <w:pPr>
        <w:numPr>
          <w:ilvl w:val="0"/>
          <w:numId w:val="16"/>
        </w:numPr>
        <w:spacing w:line="276" w:lineRule="auto"/>
      </w:pPr>
      <w:r>
        <w:t>Delete Button. Allows the user to delete the specified message.</w:t>
      </w:r>
    </w:p>
    <w:p w14:paraId="3DB8DBDD" w14:textId="77777777" w:rsidR="006836DF" w:rsidRDefault="006836DF" w:rsidP="006836DF">
      <w:pPr>
        <w:numPr>
          <w:ilvl w:val="0"/>
          <w:numId w:val="16"/>
        </w:numPr>
        <w:spacing w:line="276" w:lineRule="auto"/>
      </w:pPr>
      <w:r>
        <w:t>Message Student Button. Allows the director to compose a message to send to any student.</w:t>
      </w:r>
    </w:p>
    <w:p w14:paraId="77D77C2E" w14:textId="77777777" w:rsidR="006836DF" w:rsidRDefault="006836DF" w:rsidP="006836DF">
      <w:pPr>
        <w:numPr>
          <w:ilvl w:val="0"/>
          <w:numId w:val="16"/>
        </w:numPr>
        <w:spacing w:line="276" w:lineRule="auto"/>
      </w:pPr>
      <w:r>
        <w:lastRenderedPageBreak/>
        <w:t>Select Student Window. Allows the director to select which student to send a message to.</w:t>
      </w:r>
    </w:p>
    <w:p w14:paraId="20C3FB2E" w14:textId="77777777" w:rsidR="006836DF" w:rsidRDefault="006836DF" w:rsidP="006836DF">
      <w:pPr>
        <w:numPr>
          <w:ilvl w:val="0"/>
          <w:numId w:val="16"/>
        </w:numPr>
        <w:spacing w:line="276" w:lineRule="auto"/>
      </w:pPr>
      <w:r>
        <w:t>Student Search Bar. Searches the student list for the specified student.</w:t>
      </w:r>
    </w:p>
    <w:p w14:paraId="1987E0F7" w14:textId="77777777" w:rsidR="006836DF" w:rsidRDefault="006836DF" w:rsidP="006836DF">
      <w:pPr>
        <w:numPr>
          <w:ilvl w:val="0"/>
          <w:numId w:val="16"/>
        </w:numPr>
        <w:spacing w:line="276" w:lineRule="auto"/>
      </w:pPr>
      <w:r>
        <w:t>Cancel Button. Allows the user to cancel composing a message.</w:t>
      </w:r>
    </w:p>
    <w:p w14:paraId="0CCE21A0" w14:textId="77777777" w:rsidR="006836DF" w:rsidRDefault="006836DF" w:rsidP="006836DF">
      <w:pPr>
        <w:numPr>
          <w:ilvl w:val="0"/>
          <w:numId w:val="16"/>
        </w:numPr>
        <w:spacing w:line="276" w:lineRule="auto"/>
      </w:pPr>
      <w:r>
        <w:t>OK Button. Allows the user to compose a message to the selected student.</w:t>
      </w:r>
    </w:p>
    <w:p w14:paraId="5AECABF3" w14:textId="77777777" w:rsidR="006836DF" w:rsidRDefault="006836DF" w:rsidP="006836DF">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14:paraId="448D654A" w14:textId="77777777" w:rsidR="006836DF" w:rsidRPr="002B4E1A" w:rsidRDefault="006836DF" w:rsidP="006836DF">
      <w:pPr>
        <w:numPr>
          <w:ilvl w:val="0"/>
          <w:numId w:val="16"/>
        </w:numPr>
        <w:spacing w:line="276" w:lineRule="auto"/>
      </w:pPr>
      <w:r w:rsidRPr="009A0F8F">
        <w:t>Help Button. Pulls up a help page (</w:t>
      </w:r>
      <w:r w:rsidRPr="009A0F8F">
        <w:rPr>
          <w:color w:val="4BACC6"/>
        </w:rPr>
        <w:t>27_Help</w:t>
      </w:r>
      <w:r w:rsidRPr="009A0F8F">
        <w:t>) detailing the items o</w:t>
      </w:r>
      <w:r>
        <w:t>n this page and how to use them.</w:t>
      </w:r>
    </w:p>
    <w:p w14:paraId="7F73A3D1" w14:textId="77777777" w:rsidR="006836DF" w:rsidRDefault="006836DF" w:rsidP="006836DF">
      <w:pPr>
        <w:numPr>
          <w:ilvl w:val="0"/>
          <w:numId w:val="16"/>
        </w:numPr>
        <w:spacing w:line="276" w:lineRule="auto"/>
      </w:pPr>
      <w:r>
        <w:t>Message Window. Shows headers for each message, allowing each of them to be viewed inside the window.</w:t>
      </w:r>
    </w:p>
    <w:p w14:paraId="12608443" w14:textId="640FA365" w:rsidR="006836DF" w:rsidRPr="002B4E1A" w:rsidRDefault="006836DF" w:rsidP="00226089">
      <w:pPr>
        <w:pStyle w:val="ListParagraph"/>
        <w:numPr>
          <w:ilvl w:val="0"/>
          <w:numId w:val="16"/>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14:paraId="50A396A0" w14:textId="5C781A27" w:rsidR="00DF16DD" w:rsidRPr="004A3523" w:rsidRDefault="00DF16DD" w:rsidP="006836DF">
      <w:pPr>
        <w:spacing w:line="276" w:lineRule="auto"/>
        <w:rPr>
          <w:rFonts w:eastAsia="MS Mincho"/>
        </w:rPr>
      </w:pPr>
    </w:p>
    <w:sectPr w:rsidR="00DF16DD" w:rsidRPr="004A3523">
      <w:footerReference w:type="default" r:id="rId42"/>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125A1F" w14:textId="77777777" w:rsidR="00B33544" w:rsidRDefault="00B33544">
      <w:r>
        <w:separator/>
      </w:r>
    </w:p>
  </w:endnote>
  <w:endnote w:type="continuationSeparator" w:id="0">
    <w:p w14:paraId="0765D80A" w14:textId="77777777" w:rsidR="00B33544" w:rsidRDefault="00B33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57D96109-6BD1-48DE-B774-BC2A840C28B1}"/>
    <w:embedBold r:id="rId2" w:fontKey="{13651C84-5D30-4378-BAD3-54B2EA804239}"/>
    <w:embedItalic r:id="rId3" w:fontKey="{0F3E604E-462E-4131-B436-CBA034E1C813}"/>
    <w:embedBoldItalic r:id="rId4" w:fontKey="{86F7479A-F94E-4C21-BFE4-F84733664EB6}"/>
  </w:font>
  <w:font w:name="Arial">
    <w:panose1 w:val="020B0604020202020204"/>
    <w:charset w:val="00"/>
    <w:family w:val="swiss"/>
    <w:pitch w:val="variable"/>
    <w:sig w:usb0="E0002AFF" w:usb1="C0007843" w:usb2="00000009" w:usb3="00000000" w:csb0="000001FF" w:csb1="00000000"/>
    <w:embedRegular r:id="rId5" w:fontKey="{C8A34662-46F0-4940-AD7F-A4B559DBCEFE}"/>
    <w:embedBold r:id="rId6" w:fontKey="{4A58B11D-2CF4-41F1-B8A0-0DCD53BD8AFF}"/>
    <w:embedItalic r:id="rId7" w:fontKey="{B13F19F7-E810-4F3C-985A-0193B2C38589}"/>
    <w:embedBoldItalic r:id="rId8" w:fontKey="{93F4F2F2-D644-4909-809B-D9919CFD7A9C}"/>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D0A3A" w14:textId="776510D1" w:rsidR="006836DF" w:rsidRDefault="006836DF">
    <w:pPr>
      <w:pStyle w:val="Footer"/>
    </w:pPr>
    <w:r>
      <w:t>@10dance SYSTEM</w:t>
    </w:r>
    <w:r>
      <w:tab/>
    </w:r>
    <w:fldSimple w:instr=" STYLEREF &quot;Heading 1&quot; \* MERGEFORMAT ">
      <w:r w:rsidR="00D62555">
        <w:rPr>
          <w:noProof/>
        </w:rPr>
        <w:t>Overall Description</w:t>
      </w:r>
    </w:fldSimple>
    <w:r>
      <w:tab/>
      <w:t xml:space="preserve">Page </w:t>
    </w:r>
    <w:r>
      <w:rPr>
        <w:rStyle w:val="PageNumber"/>
      </w:rPr>
      <w:fldChar w:fldCharType="begin"/>
    </w:r>
    <w:r>
      <w:rPr>
        <w:rStyle w:val="PageNumber"/>
      </w:rPr>
      <w:instrText xml:space="preserve"> PAGE </w:instrText>
    </w:r>
    <w:r>
      <w:rPr>
        <w:rStyle w:val="PageNumber"/>
      </w:rPr>
      <w:fldChar w:fldCharType="separate"/>
    </w:r>
    <w:r w:rsidR="00D62555">
      <w:rPr>
        <w:rStyle w:val="PageNumber"/>
        <w:noProof/>
      </w:rPr>
      <w:t>5</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D62555">
      <w:rPr>
        <w:rStyle w:val="PageNumber"/>
        <w:noProof/>
      </w:rPr>
      <w:t>47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D10F16" w14:textId="77777777" w:rsidR="00B33544" w:rsidRDefault="00B33544">
      <w:r>
        <w:separator/>
      </w:r>
    </w:p>
  </w:footnote>
  <w:footnote w:type="continuationSeparator" w:id="0">
    <w:p w14:paraId="6935A43C" w14:textId="77777777" w:rsidR="00B33544" w:rsidRDefault="00B335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A932E1"/>
    <w:multiLevelType w:val="multilevel"/>
    <w:tmpl w:val="1A464D5E"/>
    <w:lvl w:ilvl="0">
      <w:start w:val="1"/>
      <w:numFmt w:val="bullet"/>
      <w:lvlText w:val=""/>
      <w:lvlJc w:val="left"/>
      <w:pPr>
        <w:tabs>
          <w:tab w:val="num" w:pos="360"/>
        </w:tabs>
        <w:ind w:left="360" w:hanging="360"/>
      </w:pPr>
      <w:rPr>
        <w:rFonts w:ascii="Wingdings 2" w:hAnsi="Wingdings 2" w:cs="Wingdings 2" w:hint="default"/>
      </w:rPr>
    </w:lvl>
    <w:lvl w:ilvl="1">
      <w:start w:val="1"/>
      <w:numFmt w:val="bullet"/>
      <w:lvlText w:val="◦"/>
      <w:lvlJc w:val="left"/>
      <w:pPr>
        <w:tabs>
          <w:tab w:val="num" w:pos="720"/>
        </w:tabs>
        <w:ind w:left="720" w:hanging="360"/>
      </w:pPr>
      <w:rPr>
        <w:rFonts w:ascii="OpenSymbol" w:eastAsia="Times New Roman" w:hAnsi="OpenSymbol" w:cs="OpenSymbol" w:hint="eastAsia"/>
      </w:rPr>
    </w:lvl>
    <w:lvl w:ilvl="2">
      <w:start w:val="1"/>
      <w:numFmt w:val="bullet"/>
      <w:lvlText w:val="▪"/>
      <w:lvlJc w:val="left"/>
      <w:pPr>
        <w:tabs>
          <w:tab w:val="num" w:pos="1080"/>
        </w:tabs>
        <w:ind w:left="1080" w:hanging="360"/>
      </w:pPr>
      <w:rPr>
        <w:rFonts w:ascii="OpenSymbol" w:eastAsia="Times New Roman" w:hAnsi="OpenSymbol" w:cs="OpenSymbol" w:hint="eastAsia"/>
      </w:rPr>
    </w:lvl>
    <w:lvl w:ilvl="3">
      <w:start w:val="1"/>
      <w:numFmt w:val="bullet"/>
      <w:lvlText w:val=""/>
      <w:lvlJc w:val="left"/>
      <w:pPr>
        <w:tabs>
          <w:tab w:val="num" w:pos="1440"/>
        </w:tabs>
        <w:ind w:left="1440" w:hanging="360"/>
      </w:pPr>
      <w:rPr>
        <w:rFonts w:ascii="Wingdings 2" w:hAnsi="Wingdings 2" w:cs="Wingdings 2" w:hint="default"/>
      </w:rPr>
    </w:lvl>
    <w:lvl w:ilvl="4">
      <w:start w:val="1"/>
      <w:numFmt w:val="bullet"/>
      <w:lvlText w:val="◦"/>
      <w:lvlJc w:val="left"/>
      <w:pPr>
        <w:tabs>
          <w:tab w:val="num" w:pos="1800"/>
        </w:tabs>
        <w:ind w:left="1800" w:hanging="360"/>
      </w:pPr>
      <w:rPr>
        <w:rFonts w:ascii="OpenSymbol" w:eastAsia="Times New Roman" w:hAnsi="OpenSymbol" w:cs="OpenSymbol" w:hint="eastAsia"/>
      </w:rPr>
    </w:lvl>
    <w:lvl w:ilvl="5">
      <w:start w:val="1"/>
      <w:numFmt w:val="bullet"/>
      <w:lvlText w:val="▪"/>
      <w:lvlJc w:val="left"/>
      <w:pPr>
        <w:tabs>
          <w:tab w:val="num" w:pos="2160"/>
        </w:tabs>
        <w:ind w:left="2160" w:hanging="360"/>
      </w:pPr>
      <w:rPr>
        <w:rFonts w:ascii="OpenSymbol" w:eastAsia="Times New Roman" w:hAnsi="OpenSymbol" w:cs="OpenSymbol" w:hint="eastAsia"/>
      </w:rPr>
    </w:lvl>
    <w:lvl w:ilvl="6">
      <w:start w:val="1"/>
      <w:numFmt w:val="bullet"/>
      <w:lvlText w:val=""/>
      <w:lvlJc w:val="left"/>
      <w:pPr>
        <w:tabs>
          <w:tab w:val="num" w:pos="2520"/>
        </w:tabs>
        <w:ind w:left="2520" w:hanging="360"/>
      </w:pPr>
      <w:rPr>
        <w:rFonts w:ascii="Wingdings 2" w:hAnsi="Wingdings 2" w:cs="Wingdings 2" w:hint="default"/>
      </w:rPr>
    </w:lvl>
    <w:lvl w:ilvl="7">
      <w:start w:val="1"/>
      <w:numFmt w:val="bullet"/>
      <w:lvlText w:val="◦"/>
      <w:lvlJc w:val="left"/>
      <w:pPr>
        <w:tabs>
          <w:tab w:val="num" w:pos="2880"/>
        </w:tabs>
        <w:ind w:left="2880" w:hanging="360"/>
      </w:pPr>
      <w:rPr>
        <w:rFonts w:ascii="OpenSymbol" w:eastAsia="Times New Roman" w:hAnsi="OpenSymbol" w:cs="OpenSymbol" w:hint="eastAsia"/>
      </w:rPr>
    </w:lvl>
    <w:lvl w:ilvl="8">
      <w:start w:val="1"/>
      <w:numFmt w:val="bullet"/>
      <w:lvlText w:val="▪"/>
      <w:lvlJc w:val="left"/>
      <w:pPr>
        <w:tabs>
          <w:tab w:val="num" w:pos="3240"/>
        </w:tabs>
        <w:ind w:left="3240" w:hanging="360"/>
      </w:pPr>
      <w:rPr>
        <w:rFonts w:ascii="OpenSymbol" w:eastAsia="Times New Roman" w:hAnsi="OpenSymbol" w:cs="OpenSymbol" w:hint="eastAsia"/>
      </w:rPr>
    </w:lvl>
  </w:abstractNum>
  <w:abstractNum w:abstractNumId="6">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30170BE"/>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D23F5F"/>
    <w:multiLevelType w:val="singleLevel"/>
    <w:tmpl w:val="65A049E6"/>
    <w:lvl w:ilvl="0">
      <w:start w:val="1"/>
      <w:numFmt w:val="decimal"/>
      <w:pStyle w:val="refe"/>
      <w:lvlText w:val="[E%1]"/>
      <w:lvlJc w:val="left"/>
      <w:pPr>
        <w:tabs>
          <w:tab w:val="num" w:pos="720"/>
        </w:tabs>
        <w:ind w:left="360" w:hanging="360"/>
      </w:pPr>
    </w:lvl>
  </w:abstractNum>
  <w:abstractNum w:abstractNumId="14">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15">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16">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B4C61CE"/>
    <w:multiLevelType w:val="singleLevel"/>
    <w:tmpl w:val="8FF89144"/>
    <w:lvl w:ilvl="0">
      <w:start w:val="1"/>
      <w:numFmt w:val="decimal"/>
      <w:pStyle w:val="refd"/>
      <w:lvlText w:val="[D%1]"/>
      <w:lvlJc w:val="left"/>
      <w:pPr>
        <w:tabs>
          <w:tab w:val="num" w:pos="720"/>
        </w:tabs>
        <w:ind w:left="360" w:hanging="360"/>
      </w:pPr>
    </w:lvl>
  </w:abstractNum>
  <w:abstractNum w:abstractNumId="19">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FA952F0"/>
    <w:multiLevelType w:val="hybridMultilevel"/>
    <w:tmpl w:val="9A72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85B398B"/>
    <w:multiLevelType w:val="hybridMultilevel"/>
    <w:tmpl w:val="7D800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837C31"/>
    <w:multiLevelType w:val="hybridMultilevel"/>
    <w:tmpl w:val="E19E2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15"/>
  </w:num>
  <w:num w:numId="4">
    <w:abstractNumId w:val="14"/>
  </w:num>
  <w:num w:numId="5">
    <w:abstractNumId w:val="18"/>
  </w:num>
  <w:num w:numId="6">
    <w:abstractNumId w:val="13"/>
  </w:num>
  <w:num w:numId="7">
    <w:abstractNumId w:val="5"/>
  </w:num>
  <w:num w:numId="8">
    <w:abstractNumId w:val="23"/>
  </w:num>
  <w:num w:numId="9">
    <w:abstractNumId w:val="8"/>
  </w:num>
  <w:num w:numId="10">
    <w:abstractNumId w:val="3"/>
  </w:num>
  <w:num w:numId="11">
    <w:abstractNumId w:val="10"/>
  </w:num>
  <w:num w:numId="12">
    <w:abstractNumId w:val="11"/>
  </w:num>
  <w:num w:numId="13">
    <w:abstractNumId w:val="1"/>
  </w:num>
  <w:num w:numId="14">
    <w:abstractNumId w:val="21"/>
  </w:num>
  <w:num w:numId="15">
    <w:abstractNumId w:val="6"/>
  </w:num>
  <w:num w:numId="16">
    <w:abstractNumId w:val="16"/>
  </w:num>
  <w:num w:numId="17">
    <w:abstractNumId w:val="19"/>
  </w:num>
  <w:num w:numId="18">
    <w:abstractNumId w:val="24"/>
  </w:num>
  <w:num w:numId="19">
    <w:abstractNumId w:val="20"/>
  </w:num>
  <w:num w:numId="20">
    <w:abstractNumId w:val="17"/>
  </w:num>
  <w:num w:numId="21">
    <w:abstractNumId w:val="22"/>
  </w:num>
  <w:num w:numId="22">
    <w:abstractNumId w:val="4"/>
  </w:num>
  <w:num w:numId="23">
    <w:abstractNumId w:val="7"/>
  </w:num>
  <w:num w:numId="24">
    <w:abstractNumId w:val="25"/>
  </w:num>
  <w:num w:numId="25">
    <w:abstractNumId w:val="2"/>
  </w:num>
  <w:num w:numId="26">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40234"/>
    <w:rsid w:val="00081CB9"/>
    <w:rsid w:val="001159EE"/>
    <w:rsid w:val="001B2AF8"/>
    <w:rsid w:val="001D646D"/>
    <w:rsid w:val="00207642"/>
    <w:rsid w:val="00224AE8"/>
    <w:rsid w:val="00226089"/>
    <w:rsid w:val="002A222F"/>
    <w:rsid w:val="00307D68"/>
    <w:rsid w:val="00344546"/>
    <w:rsid w:val="00375792"/>
    <w:rsid w:val="003C267A"/>
    <w:rsid w:val="00411C07"/>
    <w:rsid w:val="004A3523"/>
    <w:rsid w:val="004E5B5E"/>
    <w:rsid w:val="00522E4E"/>
    <w:rsid w:val="0052742C"/>
    <w:rsid w:val="006836DF"/>
    <w:rsid w:val="006958D0"/>
    <w:rsid w:val="006B494F"/>
    <w:rsid w:val="006B7F12"/>
    <w:rsid w:val="006E4613"/>
    <w:rsid w:val="00742031"/>
    <w:rsid w:val="00742FC9"/>
    <w:rsid w:val="007562E4"/>
    <w:rsid w:val="00757E85"/>
    <w:rsid w:val="007934EC"/>
    <w:rsid w:val="007F05A8"/>
    <w:rsid w:val="0081105B"/>
    <w:rsid w:val="0084391C"/>
    <w:rsid w:val="00950C35"/>
    <w:rsid w:val="0098137A"/>
    <w:rsid w:val="009A0957"/>
    <w:rsid w:val="009D534C"/>
    <w:rsid w:val="009F3AC8"/>
    <w:rsid w:val="00A36585"/>
    <w:rsid w:val="00A52453"/>
    <w:rsid w:val="00AA2182"/>
    <w:rsid w:val="00AD68A3"/>
    <w:rsid w:val="00AF289E"/>
    <w:rsid w:val="00B33544"/>
    <w:rsid w:val="00B56FC6"/>
    <w:rsid w:val="00B65AB1"/>
    <w:rsid w:val="00B723DE"/>
    <w:rsid w:val="00B75F58"/>
    <w:rsid w:val="00BD520F"/>
    <w:rsid w:val="00BE3BFC"/>
    <w:rsid w:val="00C1446D"/>
    <w:rsid w:val="00CD640E"/>
    <w:rsid w:val="00CF0B73"/>
    <w:rsid w:val="00D62555"/>
    <w:rsid w:val="00DF16DD"/>
    <w:rsid w:val="00E47425"/>
    <w:rsid w:val="00EB61C9"/>
    <w:rsid w:val="00F107CD"/>
    <w:rsid w:val="00F10F71"/>
    <w:rsid w:val="00F13233"/>
    <w:rsid w:val="00F50E5D"/>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5D7C70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BE3BFC"/>
    <w:pPr>
      <w:numPr>
        <w:ilvl w:val="2"/>
        <w:numId w:val="1"/>
      </w:num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BE3BFC"/>
    <w:pPr>
      <w:numPr>
        <w:ilvl w:val="2"/>
        <w:numId w:val="1"/>
      </w:num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simu_template.dot</Template>
  <TotalTime>95</TotalTime>
  <Pages>47</Pages>
  <Words>7065</Words>
  <Characters>40274</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47245</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Todd Wegter</cp:lastModifiedBy>
  <cp:revision>5</cp:revision>
  <cp:lastPrinted>2006-02-02T15:01:00Z</cp:lastPrinted>
  <dcterms:created xsi:type="dcterms:W3CDTF">2012-02-18T00:22:00Z</dcterms:created>
  <dcterms:modified xsi:type="dcterms:W3CDTF">2012-02-25T22:01:00Z</dcterms:modified>
</cp:coreProperties>
</file>