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bookmarkStart w:id="0" w:name="_GoBack"/>
            <w:bookmarkEnd w:id="0"/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1/26/12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45083"/>
    <w:rsid w:val="000F1279"/>
    <w:rsid w:val="0036564A"/>
    <w:rsid w:val="00BD51A8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Todd Robert Wegter</cp:lastModifiedBy>
  <cp:revision>4</cp:revision>
  <dcterms:created xsi:type="dcterms:W3CDTF">2012-01-25T06:43:00Z</dcterms:created>
  <dcterms:modified xsi:type="dcterms:W3CDTF">2012-01-30T05:40:00Z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